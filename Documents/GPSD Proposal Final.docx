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03EA8" w14:textId="1EAB5A9B" w:rsidR="002C570A" w:rsidRPr="00A40FB5" w:rsidRDefault="00247FDD" w:rsidP="002C570A">
      <w:pPr>
        <w:widowControl w:val="0"/>
        <w:spacing w:after="0" w:line="240" w:lineRule="auto"/>
        <w:jc w:val="both"/>
        <w:rPr>
          <w:rFonts w:ascii="Times New Roman" w:eastAsia="MS Mincho" w:hAnsi="Times New Roman" w:cs="Times New Roman"/>
          <w:b/>
          <w:kern w:val="2"/>
          <w:sz w:val="24"/>
          <w:lang w:eastAsia="ja-JP"/>
        </w:rPr>
      </w:pPr>
      <w:r w:rsidRPr="00A40FB5">
        <w:rPr>
          <w:rFonts w:ascii="Times New Roman" w:eastAsia="MS Mincho" w:hAnsi="Times New Roman" w:cs="Times New Roman"/>
          <w:b/>
          <w:noProof/>
          <w:kern w:val="2"/>
          <w:sz w:val="24"/>
          <w:lang w:eastAsia="ja-JP"/>
        </w:rPr>
        <w:drawing>
          <wp:anchor distT="0" distB="0" distL="114300" distR="114300" simplePos="0" relativeHeight="251668480" behindDoc="0" locked="0" layoutInCell="1" allowOverlap="1" wp14:anchorId="760B0D70" wp14:editId="1E2AC198">
            <wp:simplePos x="0" y="0"/>
            <wp:positionH relativeFrom="margin">
              <wp:align>center</wp:align>
            </wp:positionH>
            <wp:positionV relativeFrom="paragraph">
              <wp:posOffset>0</wp:posOffset>
            </wp:positionV>
            <wp:extent cx="2125549" cy="1604409"/>
            <wp:effectExtent l="0" t="0" r="0" b="0"/>
            <wp:wrapSquare wrapText="bothSides"/>
            <wp:docPr id="100516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4038" name="Picture 1005164038"/>
                    <pic:cNvPicPr/>
                  </pic:nvPicPr>
                  <pic:blipFill>
                    <a:blip r:embed="rId8">
                      <a:extLst>
                        <a:ext uri="{28A0092B-C50C-407E-A947-70E740481C1C}">
                          <a14:useLocalDpi xmlns:a14="http://schemas.microsoft.com/office/drawing/2010/main" val="0"/>
                        </a:ext>
                      </a:extLst>
                    </a:blip>
                    <a:stretch>
                      <a:fillRect/>
                    </a:stretch>
                  </pic:blipFill>
                  <pic:spPr>
                    <a:xfrm>
                      <a:off x="0" y="0"/>
                      <a:ext cx="2125549" cy="1604409"/>
                    </a:xfrm>
                    <a:prstGeom prst="rect">
                      <a:avLst/>
                    </a:prstGeom>
                  </pic:spPr>
                </pic:pic>
              </a:graphicData>
            </a:graphic>
            <wp14:sizeRelH relativeFrom="margin">
              <wp14:pctWidth>0</wp14:pctWidth>
            </wp14:sizeRelH>
            <wp14:sizeRelV relativeFrom="margin">
              <wp14:pctHeight>0</wp14:pctHeight>
            </wp14:sizeRelV>
          </wp:anchor>
        </w:drawing>
      </w:r>
      <w:r w:rsidR="002C570A" w:rsidRPr="00A40FB5">
        <w:rPr>
          <w:rFonts w:ascii="Times New Roman" w:eastAsia="MS Mincho" w:hAnsi="Times New Roman" w:cs="Times New Roman"/>
          <w:b/>
          <w:kern w:val="2"/>
          <w:sz w:val="24"/>
          <w:lang w:eastAsia="ja-JP"/>
        </w:rPr>
        <w:tab/>
      </w:r>
      <w:r w:rsidR="002C570A" w:rsidRPr="00A40FB5">
        <w:rPr>
          <w:rFonts w:ascii="Times New Roman" w:eastAsia="MS Mincho" w:hAnsi="Times New Roman" w:cs="Times New Roman"/>
          <w:b/>
          <w:kern w:val="2"/>
          <w:sz w:val="24"/>
          <w:lang w:eastAsia="ja-JP"/>
        </w:rPr>
        <w:tab/>
        <w:t xml:space="preserve">      </w:t>
      </w:r>
      <w:r w:rsidR="002C570A" w:rsidRPr="00A40FB5">
        <w:rPr>
          <w:rFonts w:ascii="Times New Roman" w:eastAsia="MS Mincho" w:hAnsi="Times New Roman" w:cs="Times New Roman"/>
          <w:b/>
          <w:kern w:val="2"/>
          <w:sz w:val="24"/>
          <w:lang w:eastAsia="ja-JP"/>
        </w:rPr>
        <w:tab/>
        <w:t xml:space="preserve"> </w:t>
      </w:r>
      <w:r w:rsidR="00EC6CD4" w:rsidRPr="00A40FB5">
        <w:rPr>
          <w:rFonts w:ascii="Times New Roman" w:eastAsia="MS Mincho" w:hAnsi="Times New Roman" w:cs="Times New Roman"/>
          <w:b/>
          <w:kern w:val="2"/>
          <w:sz w:val="24"/>
          <w:lang w:eastAsia="ja-JP"/>
        </w:rPr>
        <w:t xml:space="preserve">        </w:t>
      </w:r>
      <w:r w:rsidR="001C6D08" w:rsidRPr="00A40FB5">
        <w:rPr>
          <w:rFonts w:ascii="Times New Roman" w:eastAsia="MS Mincho" w:hAnsi="Times New Roman" w:cs="Times New Roman"/>
          <w:b/>
          <w:kern w:val="2"/>
          <w:sz w:val="24"/>
          <w:lang w:eastAsia="ja-JP"/>
        </w:rPr>
        <w:tab/>
      </w:r>
      <w:r w:rsidR="001C6D08" w:rsidRPr="00A40FB5">
        <w:rPr>
          <w:rFonts w:ascii="Times New Roman" w:eastAsia="MS Mincho" w:hAnsi="Times New Roman" w:cs="Times New Roman"/>
          <w:b/>
          <w:kern w:val="2"/>
          <w:sz w:val="24"/>
          <w:lang w:eastAsia="ja-JP"/>
        </w:rPr>
        <w:tab/>
      </w:r>
    </w:p>
    <w:p w14:paraId="4F306E4D" w14:textId="48ADE30E" w:rsidR="003A6B22" w:rsidRPr="00A40FB5" w:rsidRDefault="003A6B22" w:rsidP="002C570A">
      <w:pPr>
        <w:widowControl w:val="0"/>
        <w:spacing w:after="0" w:line="240" w:lineRule="auto"/>
        <w:jc w:val="both"/>
        <w:rPr>
          <w:rFonts w:ascii="Times New Roman" w:eastAsia="MS PMincho" w:hAnsi="Times New Roman" w:cs="Times New Roman"/>
          <w:kern w:val="2"/>
          <w:sz w:val="28"/>
          <w:szCs w:val="28"/>
          <w:lang w:eastAsia="ja-JP"/>
        </w:rPr>
      </w:pPr>
    </w:p>
    <w:p w14:paraId="10044D74" w14:textId="77777777" w:rsidR="002C570A" w:rsidRPr="00A40FB5" w:rsidRDefault="002C570A" w:rsidP="002C570A">
      <w:pPr>
        <w:widowControl w:val="0"/>
        <w:spacing w:after="0" w:line="240" w:lineRule="auto"/>
        <w:jc w:val="both"/>
        <w:rPr>
          <w:rFonts w:ascii="Times New Roman" w:eastAsia="MS PMincho" w:hAnsi="Times New Roman" w:cs="Times New Roman"/>
          <w:kern w:val="2"/>
          <w:sz w:val="21"/>
          <w:lang w:eastAsia="ja-JP"/>
        </w:rPr>
      </w:pPr>
    </w:p>
    <w:p w14:paraId="101C0794" w14:textId="40C69E15" w:rsidR="002C570A" w:rsidRPr="00A40FB5" w:rsidRDefault="002C570A" w:rsidP="002C570A">
      <w:pPr>
        <w:widowControl w:val="0"/>
        <w:spacing w:after="0" w:line="240" w:lineRule="auto"/>
        <w:jc w:val="both"/>
        <w:rPr>
          <w:rFonts w:ascii="Times New Roman" w:eastAsia="MS PMincho" w:hAnsi="Times New Roman" w:cs="Times New Roman"/>
          <w:kern w:val="2"/>
          <w:sz w:val="21"/>
          <w:lang w:eastAsia="ja-JP"/>
        </w:rPr>
      </w:pPr>
    </w:p>
    <w:p w14:paraId="1E5B613B" w14:textId="36EE54C5" w:rsidR="002C570A" w:rsidRPr="00A40FB5" w:rsidRDefault="002C570A" w:rsidP="002C570A">
      <w:pPr>
        <w:widowControl w:val="0"/>
        <w:spacing w:after="0" w:line="240" w:lineRule="auto"/>
        <w:jc w:val="both"/>
        <w:rPr>
          <w:rFonts w:ascii="Times New Roman" w:eastAsia="MS PMincho" w:hAnsi="Times New Roman" w:cs="Times New Roman"/>
          <w:kern w:val="2"/>
          <w:sz w:val="21"/>
          <w:lang w:eastAsia="ja-JP"/>
        </w:rPr>
      </w:pPr>
    </w:p>
    <w:p w14:paraId="32ADCB35" w14:textId="0E00814A" w:rsidR="002C570A" w:rsidRPr="00A40FB5" w:rsidRDefault="002C570A" w:rsidP="002C570A">
      <w:pPr>
        <w:widowControl w:val="0"/>
        <w:spacing w:after="0" w:line="240" w:lineRule="auto"/>
        <w:jc w:val="both"/>
        <w:rPr>
          <w:rFonts w:ascii="Times New Roman" w:eastAsia="MS PMincho" w:hAnsi="Times New Roman" w:cs="Times New Roman"/>
          <w:kern w:val="2"/>
          <w:sz w:val="21"/>
          <w:lang w:eastAsia="ja-JP"/>
        </w:rPr>
      </w:pPr>
    </w:p>
    <w:p w14:paraId="505981A0" w14:textId="6A313C32" w:rsidR="002C570A" w:rsidRPr="00A40FB5" w:rsidRDefault="002C570A" w:rsidP="002C570A">
      <w:pPr>
        <w:widowControl w:val="0"/>
        <w:spacing w:after="0" w:line="240" w:lineRule="auto"/>
        <w:jc w:val="both"/>
        <w:rPr>
          <w:rFonts w:ascii="Times New Roman" w:eastAsia="MS PMincho" w:hAnsi="Times New Roman" w:cs="Times New Roman"/>
          <w:kern w:val="2"/>
          <w:sz w:val="21"/>
          <w:lang w:eastAsia="ja-JP"/>
        </w:rPr>
      </w:pPr>
    </w:p>
    <w:p w14:paraId="14CEBB02" w14:textId="77777777" w:rsidR="002C570A" w:rsidRPr="00A40FB5" w:rsidRDefault="002C570A" w:rsidP="002C570A">
      <w:pPr>
        <w:widowControl w:val="0"/>
        <w:spacing w:after="0" w:line="240" w:lineRule="auto"/>
        <w:jc w:val="both"/>
        <w:rPr>
          <w:rFonts w:ascii="Times New Roman" w:eastAsia="MS PMincho" w:hAnsi="Times New Roman" w:cs="Times New Roman"/>
          <w:kern w:val="2"/>
          <w:sz w:val="21"/>
          <w:lang w:eastAsia="ja-JP"/>
        </w:rPr>
      </w:pPr>
    </w:p>
    <w:p w14:paraId="71DC90F6" w14:textId="77777777" w:rsidR="004F3A9D" w:rsidRPr="00A40FB5" w:rsidRDefault="004F3A9D" w:rsidP="002C570A">
      <w:pPr>
        <w:widowControl w:val="0"/>
        <w:spacing w:after="0" w:line="240" w:lineRule="auto"/>
        <w:jc w:val="both"/>
        <w:rPr>
          <w:rFonts w:ascii="Times New Roman" w:eastAsia="MS PMincho" w:hAnsi="Times New Roman" w:cs="Times New Roman"/>
          <w:kern w:val="2"/>
          <w:sz w:val="21"/>
          <w:lang w:eastAsia="ja-JP"/>
        </w:rPr>
      </w:pPr>
    </w:p>
    <w:p w14:paraId="0D3AE66E" w14:textId="77777777" w:rsidR="004F3A9D" w:rsidRPr="00A40FB5" w:rsidRDefault="004F3A9D" w:rsidP="002C570A">
      <w:pPr>
        <w:widowControl w:val="0"/>
        <w:spacing w:after="0" w:line="240" w:lineRule="auto"/>
        <w:jc w:val="both"/>
        <w:rPr>
          <w:rFonts w:ascii="Times New Roman" w:eastAsia="MS PMincho" w:hAnsi="Times New Roman" w:cs="Times New Roman"/>
          <w:kern w:val="2"/>
          <w:sz w:val="21"/>
          <w:lang w:eastAsia="ja-JP"/>
        </w:rPr>
      </w:pPr>
    </w:p>
    <w:p w14:paraId="44760F93" w14:textId="77777777" w:rsidR="004F3A9D" w:rsidRPr="00A40FB5" w:rsidRDefault="004F3A9D" w:rsidP="002C570A">
      <w:pPr>
        <w:widowControl w:val="0"/>
        <w:spacing w:after="0" w:line="240" w:lineRule="auto"/>
        <w:jc w:val="both"/>
        <w:rPr>
          <w:rFonts w:ascii="Times New Roman" w:eastAsia="MS PMincho" w:hAnsi="Times New Roman" w:cs="Times New Roman"/>
          <w:kern w:val="2"/>
          <w:sz w:val="21"/>
          <w:lang w:eastAsia="ja-JP"/>
        </w:rPr>
      </w:pPr>
    </w:p>
    <w:p w14:paraId="3C5A5DD0" w14:textId="77777777" w:rsidR="004F3A9D" w:rsidRPr="00A40FB5" w:rsidRDefault="004F3A9D" w:rsidP="002C570A">
      <w:pPr>
        <w:widowControl w:val="0"/>
        <w:spacing w:after="0" w:line="240" w:lineRule="auto"/>
        <w:jc w:val="both"/>
        <w:rPr>
          <w:rFonts w:ascii="Times New Roman" w:eastAsia="MS PMincho" w:hAnsi="Times New Roman" w:cs="Times New Roman"/>
          <w:kern w:val="2"/>
          <w:sz w:val="21"/>
          <w:lang w:eastAsia="ja-JP"/>
        </w:rPr>
      </w:pPr>
    </w:p>
    <w:p w14:paraId="4D7D6D42" w14:textId="77777777" w:rsidR="00247FDD" w:rsidRPr="00247FDD" w:rsidRDefault="00247FDD" w:rsidP="00247FDD">
      <w:pPr>
        <w:widowControl w:val="0"/>
        <w:spacing w:after="0" w:line="240" w:lineRule="auto"/>
        <w:jc w:val="center"/>
        <w:rPr>
          <w:rFonts w:ascii="Times New Roman" w:eastAsia="MS PMincho" w:hAnsi="Times New Roman" w:cs="Times New Roman"/>
          <w:b/>
          <w:kern w:val="2"/>
          <w:sz w:val="48"/>
          <w:szCs w:val="48"/>
          <w:lang w:eastAsia="ja-JP"/>
        </w:rPr>
      </w:pPr>
      <w:r w:rsidRPr="00247FDD">
        <w:rPr>
          <w:rFonts w:ascii="Times New Roman" w:eastAsia="MS PMincho" w:hAnsi="Times New Roman" w:cs="Times New Roman"/>
          <w:b/>
          <w:kern w:val="2"/>
          <w:sz w:val="48"/>
          <w:szCs w:val="48"/>
          <w:lang w:eastAsia="ja-JP"/>
        </w:rPr>
        <w:t>GROUP PROJECT IN SOFTWARE DEVELOPMENT – CS2993 PROJECT PROPOSAL</w:t>
      </w:r>
    </w:p>
    <w:p w14:paraId="61D75795" w14:textId="6F9D797A" w:rsidR="00247FDD" w:rsidRDefault="00247FDD" w:rsidP="002C570A">
      <w:pPr>
        <w:widowControl w:val="0"/>
        <w:spacing w:after="0" w:line="240" w:lineRule="auto"/>
        <w:jc w:val="center"/>
        <w:rPr>
          <w:rFonts w:ascii="Times New Roman" w:eastAsia="MS PMincho" w:hAnsi="Times New Roman" w:cs="Times New Roman"/>
          <w:b/>
          <w:kern w:val="2"/>
          <w:sz w:val="48"/>
          <w:szCs w:val="48"/>
          <w:lang w:eastAsia="ja-JP"/>
        </w:rPr>
      </w:pPr>
      <w:r>
        <w:rPr>
          <w:rFonts w:ascii="Times New Roman" w:eastAsia="MS PMincho" w:hAnsi="Times New Roman" w:cs="Times New Roman"/>
          <w:b/>
          <w:kern w:val="2"/>
          <w:sz w:val="48"/>
          <w:szCs w:val="48"/>
          <w:lang w:eastAsia="ja-JP"/>
        </w:rPr>
        <w:t>Group 07</w:t>
      </w:r>
    </w:p>
    <w:p w14:paraId="659D8FC3" w14:textId="798797CC" w:rsidR="00247FDD" w:rsidRDefault="00247FDD" w:rsidP="002C570A">
      <w:pPr>
        <w:widowControl w:val="0"/>
        <w:spacing w:after="0" w:line="240" w:lineRule="auto"/>
        <w:jc w:val="center"/>
        <w:rPr>
          <w:rFonts w:ascii="Times New Roman" w:eastAsia="MS PMincho" w:hAnsi="Times New Roman" w:cs="Times New Roman"/>
          <w:b/>
          <w:kern w:val="2"/>
          <w:sz w:val="48"/>
          <w:szCs w:val="48"/>
          <w:lang w:eastAsia="ja-JP"/>
        </w:rPr>
      </w:pPr>
      <w:r w:rsidRPr="00247FDD">
        <w:rPr>
          <w:rFonts w:ascii="Times New Roman" w:eastAsia="MS PMincho" w:hAnsi="Times New Roman" w:cs="Times New Roman"/>
          <w:b/>
          <w:kern w:val="2"/>
          <w:sz w:val="48"/>
          <w:szCs w:val="48"/>
          <w:lang w:eastAsia="ja-JP"/>
        </w:rPr>
        <w:t xml:space="preserve">Computer </w:t>
      </w:r>
      <w:r>
        <w:rPr>
          <w:rFonts w:ascii="Times New Roman" w:eastAsia="MS PMincho" w:hAnsi="Times New Roman" w:cs="Times New Roman"/>
          <w:b/>
          <w:kern w:val="2"/>
          <w:sz w:val="48"/>
          <w:szCs w:val="48"/>
          <w:lang w:eastAsia="ja-JP"/>
        </w:rPr>
        <w:t>S</w:t>
      </w:r>
      <w:r w:rsidRPr="00247FDD">
        <w:rPr>
          <w:rFonts w:ascii="Times New Roman" w:eastAsia="MS PMincho" w:hAnsi="Times New Roman" w:cs="Times New Roman"/>
          <w:b/>
          <w:kern w:val="2"/>
          <w:sz w:val="48"/>
          <w:szCs w:val="48"/>
          <w:lang w:eastAsia="ja-JP"/>
        </w:rPr>
        <w:t xml:space="preserve">tore </w:t>
      </w:r>
      <w:r>
        <w:rPr>
          <w:rFonts w:ascii="Times New Roman" w:eastAsia="MS PMincho" w:hAnsi="Times New Roman" w:cs="Times New Roman"/>
          <w:b/>
          <w:kern w:val="2"/>
          <w:sz w:val="48"/>
          <w:szCs w:val="48"/>
          <w:lang w:eastAsia="ja-JP"/>
        </w:rPr>
        <w:t>M</w:t>
      </w:r>
      <w:r w:rsidRPr="00247FDD">
        <w:rPr>
          <w:rFonts w:ascii="Times New Roman" w:eastAsia="MS PMincho" w:hAnsi="Times New Roman" w:cs="Times New Roman"/>
          <w:b/>
          <w:kern w:val="2"/>
          <w:sz w:val="48"/>
          <w:szCs w:val="48"/>
          <w:lang w:eastAsia="ja-JP"/>
        </w:rPr>
        <w:t xml:space="preserve">anagement </w:t>
      </w:r>
      <w:r>
        <w:rPr>
          <w:rFonts w:ascii="Times New Roman" w:eastAsia="MS PMincho" w:hAnsi="Times New Roman" w:cs="Times New Roman"/>
          <w:b/>
          <w:kern w:val="2"/>
          <w:sz w:val="48"/>
          <w:szCs w:val="48"/>
          <w:lang w:eastAsia="ja-JP"/>
        </w:rPr>
        <w:t>S</w:t>
      </w:r>
      <w:r w:rsidRPr="00247FDD">
        <w:rPr>
          <w:rFonts w:ascii="Times New Roman" w:eastAsia="MS PMincho" w:hAnsi="Times New Roman" w:cs="Times New Roman"/>
          <w:b/>
          <w:kern w:val="2"/>
          <w:sz w:val="48"/>
          <w:szCs w:val="48"/>
          <w:lang w:eastAsia="ja-JP"/>
        </w:rPr>
        <w:t xml:space="preserve">ystem </w:t>
      </w:r>
      <w:proofErr w:type="gramStart"/>
      <w:r>
        <w:rPr>
          <w:rFonts w:ascii="Times New Roman" w:eastAsia="MS PMincho" w:hAnsi="Times New Roman" w:cs="Times New Roman"/>
          <w:b/>
          <w:kern w:val="2"/>
          <w:sz w:val="48"/>
          <w:szCs w:val="48"/>
          <w:lang w:eastAsia="ja-JP"/>
        </w:rPr>
        <w:t>W</w:t>
      </w:r>
      <w:r w:rsidRPr="00247FDD">
        <w:rPr>
          <w:rFonts w:ascii="Times New Roman" w:eastAsia="MS PMincho" w:hAnsi="Times New Roman" w:cs="Times New Roman"/>
          <w:b/>
          <w:kern w:val="2"/>
          <w:sz w:val="48"/>
          <w:szCs w:val="48"/>
          <w:lang w:eastAsia="ja-JP"/>
        </w:rPr>
        <w:t>ith</w:t>
      </w:r>
      <w:proofErr w:type="gramEnd"/>
      <w:r w:rsidRPr="00247FDD">
        <w:rPr>
          <w:rFonts w:ascii="Times New Roman" w:eastAsia="MS PMincho" w:hAnsi="Times New Roman" w:cs="Times New Roman"/>
          <w:b/>
          <w:kern w:val="2"/>
          <w:sz w:val="48"/>
          <w:szCs w:val="48"/>
          <w:lang w:eastAsia="ja-JP"/>
        </w:rPr>
        <w:t xml:space="preserve"> AI Chat Bot </w:t>
      </w:r>
    </w:p>
    <w:p w14:paraId="00D6E4CD" w14:textId="77777777" w:rsidR="002C570A" w:rsidRPr="00A40FB5" w:rsidRDefault="002C570A" w:rsidP="002C570A">
      <w:pPr>
        <w:widowControl w:val="0"/>
        <w:spacing w:after="0" w:line="240" w:lineRule="auto"/>
        <w:jc w:val="center"/>
        <w:rPr>
          <w:rFonts w:ascii="Times New Roman" w:eastAsia="MS PMincho" w:hAnsi="Times New Roman" w:cs="Times New Roman"/>
          <w:kern w:val="2"/>
          <w:sz w:val="48"/>
          <w:szCs w:val="48"/>
          <w:lang w:eastAsia="ja-JP"/>
        </w:rPr>
      </w:pPr>
    </w:p>
    <w:p w14:paraId="4F143323" w14:textId="77777777" w:rsidR="003A6B22" w:rsidRPr="00A40FB5" w:rsidRDefault="003A6B22" w:rsidP="002C570A">
      <w:pPr>
        <w:widowControl w:val="0"/>
        <w:spacing w:after="0" w:line="240" w:lineRule="auto"/>
        <w:jc w:val="center"/>
        <w:rPr>
          <w:rFonts w:ascii="Times New Roman" w:eastAsia="MS PMincho" w:hAnsi="Times New Roman" w:cs="Times New Roman"/>
          <w:kern w:val="2"/>
          <w:sz w:val="48"/>
          <w:szCs w:val="48"/>
          <w:lang w:eastAsia="ja-JP"/>
        </w:rPr>
      </w:pPr>
    </w:p>
    <w:p w14:paraId="079A97FD" w14:textId="77777777" w:rsidR="00D47401" w:rsidRPr="00A40FB5" w:rsidRDefault="00D47401" w:rsidP="002C570A">
      <w:pPr>
        <w:widowControl w:val="0"/>
        <w:spacing w:after="0" w:line="240" w:lineRule="auto"/>
        <w:jc w:val="center"/>
        <w:rPr>
          <w:rFonts w:ascii="Times New Roman" w:eastAsia="MS PMincho" w:hAnsi="Times New Roman" w:cs="Times New Roman"/>
          <w:kern w:val="2"/>
          <w:sz w:val="32"/>
          <w:szCs w:val="32"/>
          <w:lang w:eastAsia="ja-JP"/>
        </w:rPr>
      </w:pPr>
    </w:p>
    <w:p w14:paraId="51A45523" w14:textId="77777777" w:rsidR="004F3A9D" w:rsidRPr="00A40FB5" w:rsidRDefault="004F3A9D" w:rsidP="002C570A">
      <w:pPr>
        <w:widowControl w:val="0"/>
        <w:spacing w:after="0" w:line="240" w:lineRule="auto"/>
        <w:jc w:val="center"/>
        <w:rPr>
          <w:rFonts w:ascii="Times New Roman" w:eastAsia="MS PMincho" w:hAnsi="Times New Roman" w:cs="Times New Roman"/>
          <w:kern w:val="2"/>
          <w:sz w:val="32"/>
          <w:szCs w:val="32"/>
          <w:lang w:eastAsia="ja-JP"/>
        </w:rPr>
      </w:pPr>
    </w:p>
    <w:p w14:paraId="791AC219" w14:textId="77777777" w:rsidR="004F3A9D" w:rsidRPr="00A40FB5" w:rsidRDefault="004F3A9D" w:rsidP="002C570A">
      <w:pPr>
        <w:widowControl w:val="0"/>
        <w:spacing w:after="0" w:line="240" w:lineRule="auto"/>
        <w:jc w:val="center"/>
        <w:rPr>
          <w:rFonts w:ascii="Times New Roman" w:eastAsia="MS PMincho" w:hAnsi="Times New Roman" w:cs="Times New Roman"/>
          <w:kern w:val="2"/>
          <w:sz w:val="32"/>
          <w:szCs w:val="32"/>
          <w:lang w:eastAsia="ja-JP"/>
        </w:rPr>
      </w:pPr>
    </w:p>
    <w:p w14:paraId="01227E83" w14:textId="77777777" w:rsidR="004F3A9D" w:rsidRPr="00A40FB5" w:rsidRDefault="004F3A9D" w:rsidP="002C570A">
      <w:pPr>
        <w:widowControl w:val="0"/>
        <w:spacing w:after="0" w:line="240" w:lineRule="auto"/>
        <w:jc w:val="center"/>
        <w:rPr>
          <w:rFonts w:ascii="Times New Roman" w:eastAsia="MS PMincho" w:hAnsi="Times New Roman" w:cs="Times New Roman"/>
          <w:kern w:val="2"/>
          <w:sz w:val="32"/>
          <w:szCs w:val="32"/>
          <w:lang w:eastAsia="ja-JP"/>
        </w:rPr>
      </w:pPr>
    </w:p>
    <w:p w14:paraId="20984091" w14:textId="77777777" w:rsidR="004F3A9D" w:rsidRPr="00A40FB5" w:rsidRDefault="004F3A9D" w:rsidP="002C570A">
      <w:pPr>
        <w:widowControl w:val="0"/>
        <w:spacing w:after="0" w:line="240" w:lineRule="auto"/>
        <w:jc w:val="center"/>
        <w:rPr>
          <w:rFonts w:ascii="Times New Roman" w:eastAsia="MS PMincho" w:hAnsi="Times New Roman" w:cs="Times New Roman"/>
          <w:kern w:val="2"/>
          <w:sz w:val="32"/>
          <w:szCs w:val="32"/>
          <w:lang w:eastAsia="ja-JP"/>
        </w:rPr>
      </w:pPr>
    </w:p>
    <w:p w14:paraId="522D0A58" w14:textId="77777777" w:rsidR="004F3A9D" w:rsidRPr="00A40FB5" w:rsidRDefault="004F3A9D" w:rsidP="002C570A">
      <w:pPr>
        <w:widowControl w:val="0"/>
        <w:spacing w:after="0" w:line="240" w:lineRule="auto"/>
        <w:jc w:val="center"/>
        <w:rPr>
          <w:rFonts w:ascii="Times New Roman" w:eastAsia="MS PMincho" w:hAnsi="Times New Roman" w:cs="Times New Roman"/>
          <w:kern w:val="2"/>
          <w:sz w:val="32"/>
          <w:szCs w:val="32"/>
          <w:lang w:eastAsia="ja-JP"/>
        </w:rPr>
      </w:pPr>
    </w:p>
    <w:p w14:paraId="0C446AF2" w14:textId="77777777" w:rsidR="004F3A9D" w:rsidRPr="00A40FB5" w:rsidRDefault="004F3A9D" w:rsidP="002C570A">
      <w:pPr>
        <w:widowControl w:val="0"/>
        <w:spacing w:after="0" w:line="240" w:lineRule="auto"/>
        <w:jc w:val="center"/>
        <w:rPr>
          <w:rFonts w:ascii="Times New Roman" w:eastAsia="MS PMincho" w:hAnsi="Times New Roman" w:cs="Times New Roman"/>
          <w:kern w:val="2"/>
          <w:sz w:val="32"/>
          <w:szCs w:val="32"/>
          <w:lang w:eastAsia="ja-JP"/>
        </w:rPr>
      </w:pPr>
    </w:p>
    <w:p w14:paraId="7B57B9AF" w14:textId="77777777" w:rsidR="004F3A9D" w:rsidRPr="00A40FB5" w:rsidRDefault="004F3A9D" w:rsidP="002C570A">
      <w:pPr>
        <w:widowControl w:val="0"/>
        <w:spacing w:after="0" w:line="240" w:lineRule="auto"/>
        <w:jc w:val="center"/>
        <w:rPr>
          <w:rFonts w:ascii="Times New Roman" w:eastAsia="MS PMincho" w:hAnsi="Times New Roman" w:cs="Times New Roman"/>
          <w:kern w:val="2"/>
          <w:sz w:val="32"/>
          <w:szCs w:val="32"/>
          <w:lang w:eastAsia="ja-JP"/>
        </w:rPr>
      </w:pPr>
    </w:p>
    <w:p w14:paraId="6ECB493A" w14:textId="77777777" w:rsidR="004F3A9D" w:rsidRPr="00A40FB5" w:rsidRDefault="004F3A9D" w:rsidP="002C570A">
      <w:pPr>
        <w:widowControl w:val="0"/>
        <w:spacing w:after="0" w:line="240" w:lineRule="auto"/>
        <w:jc w:val="center"/>
        <w:rPr>
          <w:rFonts w:ascii="Times New Roman" w:eastAsia="MS PMincho" w:hAnsi="Times New Roman" w:cs="Times New Roman"/>
          <w:kern w:val="2"/>
          <w:sz w:val="32"/>
          <w:szCs w:val="32"/>
          <w:lang w:eastAsia="ja-JP"/>
        </w:rPr>
      </w:pPr>
    </w:p>
    <w:p w14:paraId="610CB917" w14:textId="77777777" w:rsidR="004F3A9D" w:rsidRPr="00A40FB5" w:rsidRDefault="004F3A9D" w:rsidP="002C570A">
      <w:pPr>
        <w:widowControl w:val="0"/>
        <w:spacing w:after="0" w:line="240" w:lineRule="auto"/>
        <w:jc w:val="center"/>
        <w:rPr>
          <w:rFonts w:ascii="Times New Roman" w:eastAsia="MS PMincho" w:hAnsi="Times New Roman" w:cs="Times New Roman"/>
          <w:kern w:val="2"/>
          <w:sz w:val="32"/>
          <w:szCs w:val="32"/>
          <w:lang w:eastAsia="ja-JP"/>
        </w:rPr>
      </w:pPr>
    </w:p>
    <w:p w14:paraId="7E80374B" w14:textId="77777777" w:rsidR="004F3A9D" w:rsidRDefault="004F3A9D" w:rsidP="002C570A">
      <w:pPr>
        <w:widowControl w:val="0"/>
        <w:spacing w:after="0" w:line="240" w:lineRule="auto"/>
        <w:jc w:val="center"/>
        <w:rPr>
          <w:rFonts w:ascii="Times New Roman" w:eastAsia="MS PMincho" w:hAnsi="Times New Roman" w:cs="Times New Roman"/>
          <w:kern w:val="2"/>
          <w:sz w:val="32"/>
          <w:szCs w:val="32"/>
          <w:lang w:eastAsia="ja-JP"/>
        </w:rPr>
      </w:pPr>
    </w:p>
    <w:p w14:paraId="7E1ACC75" w14:textId="77777777" w:rsidR="00247FDD" w:rsidRDefault="00247FDD" w:rsidP="002C570A">
      <w:pPr>
        <w:widowControl w:val="0"/>
        <w:spacing w:after="0" w:line="240" w:lineRule="auto"/>
        <w:jc w:val="center"/>
        <w:rPr>
          <w:rFonts w:ascii="Times New Roman" w:eastAsia="MS PMincho" w:hAnsi="Times New Roman" w:cs="Times New Roman"/>
          <w:kern w:val="2"/>
          <w:sz w:val="32"/>
          <w:szCs w:val="32"/>
          <w:lang w:eastAsia="ja-JP"/>
        </w:rPr>
      </w:pPr>
    </w:p>
    <w:p w14:paraId="7B6EF86F" w14:textId="77777777" w:rsidR="00247FDD" w:rsidRDefault="00247FDD" w:rsidP="002C570A">
      <w:pPr>
        <w:widowControl w:val="0"/>
        <w:spacing w:after="0" w:line="240" w:lineRule="auto"/>
        <w:jc w:val="center"/>
        <w:rPr>
          <w:rFonts w:ascii="Times New Roman" w:eastAsia="MS PMincho" w:hAnsi="Times New Roman" w:cs="Times New Roman"/>
          <w:kern w:val="2"/>
          <w:sz w:val="32"/>
          <w:szCs w:val="32"/>
          <w:lang w:eastAsia="ja-JP"/>
        </w:rPr>
      </w:pPr>
    </w:p>
    <w:p w14:paraId="3A303FF3" w14:textId="77777777" w:rsidR="00247FDD" w:rsidRDefault="00247FDD" w:rsidP="002C570A">
      <w:pPr>
        <w:widowControl w:val="0"/>
        <w:spacing w:after="0" w:line="240" w:lineRule="auto"/>
        <w:jc w:val="center"/>
        <w:rPr>
          <w:rFonts w:ascii="Times New Roman" w:eastAsia="MS PMincho" w:hAnsi="Times New Roman" w:cs="Times New Roman"/>
          <w:kern w:val="2"/>
          <w:sz w:val="32"/>
          <w:szCs w:val="32"/>
          <w:lang w:eastAsia="ja-JP"/>
        </w:rPr>
      </w:pPr>
    </w:p>
    <w:p w14:paraId="052CB925" w14:textId="77777777" w:rsidR="00247FDD" w:rsidRPr="00A40FB5" w:rsidRDefault="00247FDD" w:rsidP="002C570A">
      <w:pPr>
        <w:widowControl w:val="0"/>
        <w:spacing w:after="0" w:line="240" w:lineRule="auto"/>
        <w:jc w:val="center"/>
        <w:rPr>
          <w:rFonts w:ascii="Times New Roman" w:eastAsia="MS PMincho" w:hAnsi="Times New Roman" w:cs="Times New Roman"/>
          <w:kern w:val="2"/>
          <w:sz w:val="32"/>
          <w:szCs w:val="32"/>
          <w:lang w:eastAsia="ja-JP"/>
        </w:rPr>
      </w:pPr>
    </w:p>
    <w:p w14:paraId="736B8D54" w14:textId="77777777" w:rsidR="001F43C2" w:rsidRDefault="001F43C2" w:rsidP="00F05C03">
      <w:pPr>
        <w:widowControl w:val="0"/>
        <w:spacing w:after="0" w:line="240" w:lineRule="auto"/>
        <w:jc w:val="center"/>
        <w:rPr>
          <w:rFonts w:ascii="Times New Roman" w:eastAsia="MS Mincho" w:hAnsi="Times New Roman" w:cs="Times New Roman"/>
          <w:b/>
          <w:kern w:val="2"/>
          <w:sz w:val="28"/>
          <w:szCs w:val="28"/>
          <w:lang w:eastAsia="ja-JP"/>
        </w:rPr>
      </w:pPr>
    </w:p>
    <w:p w14:paraId="75D5F609" w14:textId="77777777" w:rsidR="001F43C2" w:rsidRDefault="001F43C2" w:rsidP="00F05C03">
      <w:pPr>
        <w:widowControl w:val="0"/>
        <w:spacing w:after="0" w:line="240" w:lineRule="auto"/>
        <w:jc w:val="center"/>
        <w:rPr>
          <w:rFonts w:ascii="Times New Roman" w:eastAsia="MS Mincho" w:hAnsi="Times New Roman" w:cs="Times New Roman"/>
          <w:b/>
          <w:kern w:val="2"/>
          <w:sz w:val="28"/>
          <w:szCs w:val="28"/>
          <w:lang w:eastAsia="ja-JP"/>
        </w:rPr>
      </w:pPr>
    </w:p>
    <w:p w14:paraId="0D77859A" w14:textId="5FDCC5B4" w:rsidR="004F3A9D" w:rsidRDefault="00F05C03" w:rsidP="00F05C03">
      <w:pPr>
        <w:widowControl w:val="0"/>
        <w:spacing w:after="0" w:line="240" w:lineRule="auto"/>
        <w:jc w:val="center"/>
        <w:rPr>
          <w:rFonts w:ascii="Times New Roman" w:eastAsia="MS Mincho" w:hAnsi="Times New Roman" w:cs="Times New Roman"/>
          <w:b/>
          <w:kern w:val="2"/>
          <w:sz w:val="28"/>
          <w:szCs w:val="28"/>
          <w:lang w:eastAsia="ja-JP"/>
        </w:rPr>
      </w:pPr>
      <w:r w:rsidRPr="00A40FB5">
        <w:rPr>
          <w:rFonts w:ascii="Times New Roman" w:eastAsia="MS Mincho" w:hAnsi="Times New Roman" w:cs="Times New Roman"/>
          <w:b/>
          <w:kern w:val="2"/>
          <w:sz w:val="28"/>
          <w:szCs w:val="28"/>
          <w:lang w:eastAsia="ja-JP"/>
        </w:rPr>
        <w:t xml:space="preserve">General Sir John Kotelawala </w:t>
      </w:r>
      <w:r w:rsidR="0086435A" w:rsidRPr="00A40FB5">
        <w:rPr>
          <w:rFonts w:ascii="Times New Roman" w:eastAsia="MS Mincho" w:hAnsi="Times New Roman" w:cs="Times New Roman"/>
          <w:b/>
          <w:kern w:val="2"/>
          <w:sz w:val="28"/>
          <w:szCs w:val="28"/>
          <w:lang w:eastAsia="ja-JP"/>
        </w:rPr>
        <w:t>Defense</w:t>
      </w:r>
      <w:r w:rsidRPr="00A40FB5">
        <w:rPr>
          <w:rFonts w:ascii="Times New Roman" w:eastAsia="MS Mincho" w:hAnsi="Times New Roman" w:cs="Times New Roman"/>
          <w:b/>
          <w:kern w:val="2"/>
          <w:sz w:val="28"/>
          <w:szCs w:val="28"/>
          <w:lang w:eastAsia="ja-JP"/>
        </w:rPr>
        <w:t xml:space="preserve"> University</w:t>
      </w:r>
    </w:p>
    <w:p w14:paraId="3E94E48F" w14:textId="3126166F" w:rsidR="00A40FB5" w:rsidRPr="00A40FB5" w:rsidRDefault="00A40FB5" w:rsidP="00F05C03">
      <w:pPr>
        <w:widowControl w:val="0"/>
        <w:spacing w:after="0" w:line="240" w:lineRule="auto"/>
        <w:jc w:val="center"/>
        <w:rPr>
          <w:rFonts w:ascii="Times New Roman" w:eastAsia="MS Mincho" w:hAnsi="Times New Roman" w:cs="Times New Roman"/>
          <w:b/>
          <w:kern w:val="2"/>
          <w:sz w:val="28"/>
          <w:szCs w:val="28"/>
          <w:lang w:eastAsia="ja-JP"/>
        </w:rPr>
      </w:pPr>
      <w:r>
        <w:rPr>
          <w:rFonts w:ascii="Times New Roman" w:eastAsia="MS Mincho" w:hAnsi="Times New Roman" w:cs="Times New Roman"/>
          <w:b/>
          <w:kern w:val="2"/>
          <w:sz w:val="28"/>
          <w:szCs w:val="28"/>
          <w:lang w:eastAsia="ja-JP"/>
        </w:rPr>
        <w:t>Faculty of Computing</w:t>
      </w:r>
    </w:p>
    <w:p w14:paraId="75B8E3E4" w14:textId="766D3E2F" w:rsidR="004F3A9D" w:rsidRPr="00A40FB5" w:rsidRDefault="00887CF5" w:rsidP="001F43C2">
      <w:pPr>
        <w:pStyle w:val="KDUMainHeadingStyle"/>
        <w:rPr>
          <w:rFonts w:eastAsia="MS PMincho"/>
        </w:rPr>
      </w:pPr>
      <w:bookmarkStart w:id="0" w:name="_Toc159956755"/>
      <w:r>
        <w:rPr>
          <w:rFonts w:eastAsia="MS PMincho"/>
        </w:rPr>
        <w:lastRenderedPageBreak/>
        <w:t>Group Member Details</w:t>
      </w:r>
      <w:bookmarkEnd w:id="0"/>
    </w:p>
    <w:p w14:paraId="76A7ACAB" w14:textId="77777777" w:rsidR="00571CAF" w:rsidRPr="00A40FB5" w:rsidRDefault="00571CAF" w:rsidP="003F7258">
      <w:pPr>
        <w:pStyle w:val="KDUPara"/>
      </w:pPr>
    </w:p>
    <w:tbl>
      <w:tblPr>
        <w:tblStyle w:val="TableGrid"/>
        <w:tblW w:w="0" w:type="auto"/>
        <w:tblInd w:w="85" w:type="dxa"/>
        <w:tblLook w:val="04A0" w:firstRow="1" w:lastRow="0" w:firstColumn="1" w:lastColumn="0" w:noHBand="0" w:noVBand="1"/>
      </w:tblPr>
      <w:tblGrid>
        <w:gridCol w:w="3125"/>
        <w:gridCol w:w="3125"/>
        <w:gridCol w:w="2930"/>
      </w:tblGrid>
      <w:tr w:rsidR="004F3A9D" w:rsidRPr="00A40FB5" w14:paraId="77553D91" w14:textId="77777777" w:rsidTr="00247FDD">
        <w:tc>
          <w:tcPr>
            <w:tcW w:w="3125" w:type="dxa"/>
          </w:tcPr>
          <w:p w14:paraId="3EF0962D" w14:textId="70148D67" w:rsidR="004F3A9D" w:rsidRPr="00A40FB5" w:rsidRDefault="004F3A9D" w:rsidP="004F3A9D">
            <w:pPr>
              <w:widowControl w:val="0"/>
              <w:rPr>
                <w:rFonts w:ascii="Times New Roman" w:eastAsia="MS PMincho" w:hAnsi="Times New Roman" w:cs="Times New Roman"/>
                <w:kern w:val="2"/>
                <w:sz w:val="24"/>
                <w:szCs w:val="24"/>
                <w:lang w:eastAsia="ja-JP"/>
              </w:rPr>
            </w:pPr>
            <w:proofErr w:type="spellStart"/>
            <w:r w:rsidRPr="00A40FB5">
              <w:rPr>
                <w:rFonts w:ascii="Times New Roman" w:eastAsia="MS PMincho" w:hAnsi="Times New Roman" w:cs="Times New Roman"/>
                <w:kern w:val="2"/>
                <w:sz w:val="24"/>
                <w:szCs w:val="24"/>
                <w:lang w:eastAsia="ja-JP"/>
              </w:rPr>
              <w:t>Reg.No</w:t>
            </w:r>
            <w:proofErr w:type="spellEnd"/>
          </w:p>
        </w:tc>
        <w:tc>
          <w:tcPr>
            <w:tcW w:w="3125" w:type="dxa"/>
          </w:tcPr>
          <w:p w14:paraId="2EBE03AE" w14:textId="41223729" w:rsidR="004F3A9D" w:rsidRPr="00A40FB5" w:rsidRDefault="004F3A9D" w:rsidP="004F3A9D">
            <w:pPr>
              <w:widowControl w:val="0"/>
              <w:rPr>
                <w:rFonts w:ascii="Times New Roman" w:eastAsia="MS PMincho" w:hAnsi="Times New Roman" w:cs="Times New Roman"/>
                <w:kern w:val="2"/>
                <w:sz w:val="24"/>
                <w:szCs w:val="24"/>
                <w:lang w:eastAsia="ja-JP"/>
              </w:rPr>
            </w:pPr>
            <w:r w:rsidRPr="00A40FB5">
              <w:rPr>
                <w:rFonts w:ascii="Times New Roman" w:eastAsia="MS PMincho" w:hAnsi="Times New Roman" w:cs="Times New Roman"/>
                <w:kern w:val="2"/>
                <w:sz w:val="24"/>
                <w:szCs w:val="24"/>
                <w:lang w:eastAsia="ja-JP"/>
              </w:rPr>
              <w:t>Name</w:t>
            </w:r>
          </w:p>
        </w:tc>
        <w:tc>
          <w:tcPr>
            <w:tcW w:w="2930" w:type="dxa"/>
          </w:tcPr>
          <w:p w14:paraId="4AA0010D" w14:textId="76274739" w:rsidR="004F3A9D" w:rsidRPr="00A40FB5" w:rsidRDefault="004F3A9D" w:rsidP="004F3A9D">
            <w:pPr>
              <w:widowControl w:val="0"/>
              <w:rPr>
                <w:rFonts w:ascii="Times New Roman" w:eastAsia="MS PMincho" w:hAnsi="Times New Roman" w:cs="Times New Roman"/>
                <w:kern w:val="2"/>
                <w:sz w:val="24"/>
                <w:szCs w:val="24"/>
                <w:lang w:eastAsia="ja-JP"/>
              </w:rPr>
            </w:pPr>
            <w:r w:rsidRPr="00A40FB5">
              <w:rPr>
                <w:rFonts w:ascii="Times New Roman" w:eastAsia="MS PMincho" w:hAnsi="Times New Roman" w:cs="Times New Roman"/>
                <w:kern w:val="2"/>
                <w:sz w:val="24"/>
                <w:szCs w:val="24"/>
                <w:lang w:eastAsia="ja-JP"/>
              </w:rPr>
              <w:t>Degree</w:t>
            </w:r>
          </w:p>
        </w:tc>
      </w:tr>
      <w:tr w:rsidR="00247FDD" w:rsidRPr="00A40FB5" w14:paraId="55E80952" w14:textId="77777777" w:rsidTr="00247FDD">
        <w:tc>
          <w:tcPr>
            <w:tcW w:w="3125" w:type="dxa"/>
          </w:tcPr>
          <w:p w14:paraId="1B6C2AA4" w14:textId="7D463EE1"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D/BCE/23/0008</w:t>
            </w:r>
          </w:p>
        </w:tc>
        <w:tc>
          <w:tcPr>
            <w:tcW w:w="3125" w:type="dxa"/>
          </w:tcPr>
          <w:p w14:paraId="1FAC8E3A" w14:textId="0713E25E"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P H D B Nayanakantha</w:t>
            </w:r>
          </w:p>
        </w:tc>
        <w:tc>
          <w:tcPr>
            <w:tcW w:w="2930" w:type="dxa"/>
          </w:tcPr>
          <w:p w14:paraId="39D906D6" w14:textId="3CE95EE9" w:rsidR="00247FDD" w:rsidRPr="00A40FB5" w:rsidRDefault="00335C21" w:rsidP="004F3A9D">
            <w:pPr>
              <w:widowControl w:val="0"/>
              <w:rPr>
                <w:rFonts w:ascii="Times New Roman" w:eastAsia="MS PMincho" w:hAnsi="Times New Roman" w:cs="Times New Roman"/>
                <w:kern w:val="2"/>
                <w:sz w:val="24"/>
                <w:szCs w:val="24"/>
                <w:lang w:eastAsia="ja-JP"/>
              </w:rPr>
            </w:pPr>
            <w:bookmarkStart w:id="1" w:name="_Hlk158806612"/>
            <w:r w:rsidRPr="00335C21">
              <w:rPr>
                <w:rFonts w:ascii="Times New Roman" w:eastAsia="MS PMincho" w:hAnsi="Times New Roman" w:cs="Times New Roman"/>
                <w:kern w:val="2"/>
                <w:sz w:val="24"/>
                <w:szCs w:val="24"/>
                <w:lang w:eastAsia="ja-JP"/>
              </w:rPr>
              <w:t>COMPUTER ENGINEERING</w:t>
            </w:r>
            <w:bookmarkEnd w:id="1"/>
          </w:p>
        </w:tc>
      </w:tr>
      <w:tr w:rsidR="00247FDD" w:rsidRPr="00A40FB5" w14:paraId="0D188D30" w14:textId="77777777" w:rsidTr="00247FDD">
        <w:tc>
          <w:tcPr>
            <w:tcW w:w="3125" w:type="dxa"/>
          </w:tcPr>
          <w:p w14:paraId="7BE59544" w14:textId="4CB7EFF8"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D/BCE/23/0002</w:t>
            </w:r>
          </w:p>
        </w:tc>
        <w:tc>
          <w:tcPr>
            <w:tcW w:w="3125" w:type="dxa"/>
          </w:tcPr>
          <w:p w14:paraId="319C5940" w14:textId="60672F22"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B D S D Douglas</w:t>
            </w:r>
          </w:p>
        </w:tc>
        <w:tc>
          <w:tcPr>
            <w:tcW w:w="2930" w:type="dxa"/>
          </w:tcPr>
          <w:p w14:paraId="5618B65A" w14:textId="30FDCD68"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COMPUTER ENGINEERING</w:t>
            </w:r>
          </w:p>
        </w:tc>
      </w:tr>
      <w:tr w:rsidR="00247FDD" w:rsidRPr="00A40FB5" w14:paraId="0E84A979" w14:textId="77777777" w:rsidTr="00247FDD">
        <w:tc>
          <w:tcPr>
            <w:tcW w:w="3125" w:type="dxa"/>
          </w:tcPr>
          <w:p w14:paraId="56D4F88C" w14:textId="64513C18"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D/BCE/23/0004</w:t>
            </w:r>
          </w:p>
        </w:tc>
        <w:tc>
          <w:tcPr>
            <w:tcW w:w="3125" w:type="dxa"/>
          </w:tcPr>
          <w:p w14:paraId="434FF850" w14:textId="05C61DF3"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 xml:space="preserve">R M </w:t>
            </w:r>
            <w:proofErr w:type="spellStart"/>
            <w:r w:rsidRPr="00335C21">
              <w:rPr>
                <w:rFonts w:ascii="Times New Roman" w:eastAsia="MS PMincho" w:hAnsi="Times New Roman" w:cs="Times New Roman"/>
                <w:kern w:val="2"/>
                <w:sz w:val="24"/>
                <w:szCs w:val="24"/>
                <w:lang w:eastAsia="ja-JP"/>
              </w:rPr>
              <w:t>M</w:t>
            </w:r>
            <w:proofErr w:type="spellEnd"/>
            <w:r w:rsidRPr="00335C21">
              <w:rPr>
                <w:rFonts w:ascii="Times New Roman" w:eastAsia="MS PMincho" w:hAnsi="Times New Roman" w:cs="Times New Roman"/>
                <w:kern w:val="2"/>
                <w:sz w:val="24"/>
                <w:szCs w:val="24"/>
                <w:lang w:eastAsia="ja-JP"/>
              </w:rPr>
              <w:t xml:space="preserve"> Ranathunga</w:t>
            </w:r>
          </w:p>
        </w:tc>
        <w:tc>
          <w:tcPr>
            <w:tcW w:w="2930" w:type="dxa"/>
          </w:tcPr>
          <w:p w14:paraId="6DF5ECA7" w14:textId="13BDEC12"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COMPUTER ENGINEERING</w:t>
            </w:r>
          </w:p>
        </w:tc>
      </w:tr>
      <w:tr w:rsidR="00247FDD" w:rsidRPr="00A40FB5" w14:paraId="15955F74" w14:textId="77777777" w:rsidTr="00247FDD">
        <w:tc>
          <w:tcPr>
            <w:tcW w:w="3125" w:type="dxa"/>
          </w:tcPr>
          <w:p w14:paraId="086057CD" w14:textId="2547459B"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D/BCE/23/0014</w:t>
            </w:r>
          </w:p>
        </w:tc>
        <w:tc>
          <w:tcPr>
            <w:tcW w:w="3125" w:type="dxa"/>
          </w:tcPr>
          <w:p w14:paraId="73151854" w14:textId="1BB7476D"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 xml:space="preserve">R B H P </w:t>
            </w:r>
            <w:proofErr w:type="spellStart"/>
            <w:r w:rsidRPr="00335C21">
              <w:rPr>
                <w:rFonts w:ascii="Times New Roman" w:eastAsia="MS PMincho" w:hAnsi="Times New Roman" w:cs="Times New Roman"/>
                <w:kern w:val="2"/>
                <w:sz w:val="24"/>
                <w:szCs w:val="24"/>
                <w:lang w:eastAsia="ja-JP"/>
              </w:rPr>
              <w:t>Rathnamalala</w:t>
            </w:r>
            <w:proofErr w:type="spellEnd"/>
          </w:p>
        </w:tc>
        <w:tc>
          <w:tcPr>
            <w:tcW w:w="2930" w:type="dxa"/>
          </w:tcPr>
          <w:p w14:paraId="0B534BF3" w14:textId="7816277B"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COMPUTER ENGINEERING</w:t>
            </w:r>
          </w:p>
        </w:tc>
      </w:tr>
      <w:tr w:rsidR="00247FDD" w:rsidRPr="00A40FB5" w14:paraId="47014DF8" w14:textId="77777777" w:rsidTr="00247FDD">
        <w:tc>
          <w:tcPr>
            <w:tcW w:w="3125" w:type="dxa"/>
          </w:tcPr>
          <w:p w14:paraId="5181EDBE" w14:textId="05D5F6FD"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D/BCS/23/0009</w:t>
            </w:r>
          </w:p>
        </w:tc>
        <w:tc>
          <w:tcPr>
            <w:tcW w:w="3125" w:type="dxa"/>
          </w:tcPr>
          <w:p w14:paraId="008A680C" w14:textId="55B7641D"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P R M K Herath</w:t>
            </w:r>
          </w:p>
        </w:tc>
        <w:tc>
          <w:tcPr>
            <w:tcW w:w="2930" w:type="dxa"/>
          </w:tcPr>
          <w:p w14:paraId="58C6358D" w14:textId="05A221B3" w:rsidR="00247FDD" w:rsidRPr="00A40FB5" w:rsidRDefault="00335C21" w:rsidP="004F3A9D">
            <w:pPr>
              <w:widowControl w:val="0"/>
              <w:rPr>
                <w:rFonts w:ascii="Times New Roman" w:eastAsia="MS PMincho" w:hAnsi="Times New Roman" w:cs="Times New Roman"/>
                <w:kern w:val="2"/>
                <w:sz w:val="24"/>
                <w:szCs w:val="24"/>
                <w:lang w:eastAsia="ja-JP"/>
              </w:rPr>
            </w:pPr>
            <w:r w:rsidRPr="00335C21">
              <w:rPr>
                <w:rFonts w:ascii="Times New Roman" w:eastAsia="MS PMincho" w:hAnsi="Times New Roman" w:cs="Times New Roman"/>
                <w:kern w:val="2"/>
                <w:sz w:val="24"/>
                <w:szCs w:val="24"/>
                <w:lang w:eastAsia="ja-JP"/>
              </w:rPr>
              <w:t>COMPUTER SCIENCE</w:t>
            </w:r>
          </w:p>
        </w:tc>
      </w:tr>
    </w:tbl>
    <w:p w14:paraId="42B6484C" w14:textId="77777777" w:rsidR="004F3A9D" w:rsidRPr="00A40FB5" w:rsidRDefault="004F3A9D" w:rsidP="00571CAF">
      <w:pPr>
        <w:widowControl w:val="0"/>
        <w:spacing w:after="0" w:line="240" w:lineRule="auto"/>
        <w:jc w:val="center"/>
        <w:rPr>
          <w:rFonts w:ascii="Times New Roman" w:eastAsia="MS PMincho" w:hAnsi="Times New Roman" w:cs="Times New Roman"/>
          <w:kern w:val="2"/>
          <w:sz w:val="48"/>
          <w:szCs w:val="48"/>
          <w:lang w:eastAsia="ja-JP"/>
        </w:rPr>
      </w:pPr>
    </w:p>
    <w:p w14:paraId="11A71828" w14:textId="77777777" w:rsidR="004F3A9D" w:rsidRPr="00A40FB5" w:rsidRDefault="004F3A9D" w:rsidP="00571CAF">
      <w:pPr>
        <w:widowControl w:val="0"/>
        <w:spacing w:after="0" w:line="240" w:lineRule="auto"/>
        <w:jc w:val="center"/>
        <w:rPr>
          <w:rFonts w:ascii="Times New Roman" w:eastAsia="MS PMincho" w:hAnsi="Times New Roman" w:cs="Times New Roman"/>
          <w:kern w:val="2"/>
          <w:sz w:val="32"/>
          <w:szCs w:val="32"/>
          <w:lang w:eastAsia="ja-JP"/>
        </w:rPr>
      </w:pPr>
    </w:p>
    <w:p w14:paraId="525666EF" w14:textId="77777777" w:rsidR="004F3A9D" w:rsidRPr="00A40FB5" w:rsidRDefault="004F3A9D" w:rsidP="00571CAF">
      <w:pPr>
        <w:widowControl w:val="0"/>
        <w:spacing w:after="0" w:line="240" w:lineRule="auto"/>
        <w:jc w:val="center"/>
        <w:rPr>
          <w:rFonts w:ascii="Times New Roman" w:eastAsia="MS PMincho" w:hAnsi="Times New Roman" w:cs="Times New Roman"/>
          <w:kern w:val="2"/>
          <w:sz w:val="32"/>
          <w:szCs w:val="32"/>
          <w:lang w:eastAsia="ja-JP"/>
        </w:rPr>
      </w:pPr>
    </w:p>
    <w:p w14:paraId="57B7C5B3" w14:textId="77777777" w:rsidR="004F3A9D" w:rsidRDefault="004F3A9D" w:rsidP="00571CAF">
      <w:pPr>
        <w:widowControl w:val="0"/>
        <w:spacing w:after="0" w:line="240" w:lineRule="auto"/>
        <w:jc w:val="center"/>
        <w:rPr>
          <w:rFonts w:ascii="Times New Roman" w:eastAsia="MS PMincho" w:hAnsi="Times New Roman" w:cs="Times New Roman"/>
          <w:kern w:val="2"/>
          <w:sz w:val="32"/>
          <w:szCs w:val="32"/>
          <w:lang w:eastAsia="ja-JP"/>
        </w:rPr>
      </w:pPr>
    </w:p>
    <w:p w14:paraId="08ECE882" w14:textId="77777777" w:rsidR="00FA3A0A" w:rsidRPr="00A40FB5" w:rsidRDefault="00FA3A0A" w:rsidP="00571CAF">
      <w:pPr>
        <w:widowControl w:val="0"/>
        <w:spacing w:after="0" w:line="240" w:lineRule="auto"/>
        <w:jc w:val="center"/>
        <w:rPr>
          <w:rFonts w:ascii="Times New Roman" w:eastAsia="MS PMincho" w:hAnsi="Times New Roman" w:cs="Times New Roman"/>
          <w:kern w:val="2"/>
          <w:sz w:val="32"/>
          <w:szCs w:val="32"/>
          <w:lang w:eastAsia="ja-JP"/>
        </w:rPr>
      </w:pPr>
    </w:p>
    <w:p w14:paraId="40284CED" w14:textId="77777777" w:rsidR="004F3A9D" w:rsidRPr="00A40FB5" w:rsidRDefault="004F3A9D" w:rsidP="00571CAF">
      <w:pPr>
        <w:widowControl w:val="0"/>
        <w:spacing w:after="0" w:line="240" w:lineRule="auto"/>
        <w:jc w:val="center"/>
        <w:rPr>
          <w:rFonts w:ascii="Times New Roman" w:eastAsia="MS PMincho" w:hAnsi="Times New Roman" w:cs="Times New Roman"/>
          <w:kern w:val="2"/>
          <w:sz w:val="32"/>
          <w:szCs w:val="32"/>
          <w:lang w:eastAsia="ja-JP"/>
        </w:rPr>
      </w:pPr>
    </w:p>
    <w:p w14:paraId="7F052A33" w14:textId="1469F077" w:rsidR="004F3A9D" w:rsidRPr="00A40FB5" w:rsidRDefault="001F43C2" w:rsidP="00571CAF">
      <w:pPr>
        <w:widowControl w:val="0"/>
        <w:spacing w:after="0" w:line="240" w:lineRule="auto"/>
        <w:jc w:val="center"/>
        <w:rPr>
          <w:rFonts w:ascii="Times New Roman" w:eastAsia="MS PMincho" w:hAnsi="Times New Roman" w:cs="Times New Roman"/>
          <w:kern w:val="2"/>
          <w:sz w:val="20"/>
          <w:szCs w:val="32"/>
          <w:lang w:eastAsia="ja-JP"/>
        </w:rPr>
      </w:pPr>
      <w:r w:rsidRPr="00A40FB5">
        <w:rPr>
          <w:rFonts w:ascii="Times New Roman" w:eastAsia="MS PMincho" w:hAnsi="Times New Roman" w:cs="Times New Roman"/>
          <w:kern w:val="2"/>
          <w:sz w:val="32"/>
          <w:szCs w:val="32"/>
          <w:lang w:eastAsia="ja-JP"/>
        </w:rPr>
        <w:t>Supervisor:</w:t>
      </w:r>
      <w:r w:rsidR="004F3A9D" w:rsidRPr="00A40FB5">
        <w:rPr>
          <w:rFonts w:ascii="Times New Roman" w:eastAsia="MS PMincho" w:hAnsi="Times New Roman" w:cs="Times New Roman"/>
          <w:kern w:val="2"/>
          <w:sz w:val="32"/>
          <w:szCs w:val="32"/>
          <w:lang w:eastAsia="ja-JP"/>
        </w:rPr>
        <w:t xml:space="preserve">　</w:t>
      </w:r>
      <w:r w:rsidR="00335C21" w:rsidRPr="00335C21">
        <w:t xml:space="preserve"> </w:t>
      </w:r>
      <w:r w:rsidR="00335C21" w:rsidRPr="00335C21">
        <w:rPr>
          <w:rFonts w:ascii="Times New Roman" w:eastAsia="MS PMincho" w:hAnsi="Times New Roman" w:cs="Times New Roman"/>
          <w:kern w:val="2"/>
          <w:sz w:val="32"/>
          <w:szCs w:val="32"/>
          <w:lang w:eastAsia="ja-JP"/>
        </w:rPr>
        <w:t xml:space="preserve">Dr. </w:t>
      </w:r>
      <w:proofErr w:type="spellStart"/>
      <w:r w:rsidR="00335C21" w:rsidRPr="00335C21">
        <w:rPr>
          <w:rFonts w:ascii="Times New Roman" w:eastAsia="MS PMincho" w:hAnsi="Times New Roman" w:cs="Times New Roman"/>
          <w:kern w:val="2"/>
          <w:sz w:val="32"/>
          <w:szCs w:val="32"/>
          <w:lang w:eastAsia="ja-JP"/>
        </w:rPr>
        <w:t>Kaneeka</w:t>
      </w:r>
      <w:proofErr w:type="spellEnd"/>
      <w:r w:rsidR="00335C21" w:rsidRPr="00335C21">
        <w:rPr>
          <w:rFonts w:ascii="Times New Roman" w:eastAsia="MS PMincho" w:hAnsi="Times New Roman" w:cs="Times New Roman"/>
          <w:kern w:val="2"/>
          <w:sz w:val="32"/>
          <w:szCs w:val="32"/>
          <w:lang w:eastAsia="ja-JP"/>
        </w:rPr>
        <w:t xml:space="preserve"> </w:t>
      </w:r>
      <w:proofErr w:type="spellStart"/>
      <w:r w:rsidR="00335C21" w:rsidRPr="00335C21">
        <w:rPr>
          <w:rFonts w:ascii="Times New Roman" w:eastAsia="MS PMincho" w:hAnsi="Times New Roman" w:cs="Times New Roman"/>
          <w:kern w:val="2"/>
          <w:sz w:val="32"/>
          <w:szCs w:val="32"/>
          <w:lang w:eastAsia="ja-JP"/>
        </w:rPr>
        <w:t>Vidanage</w:t>
      </w:r>
      <w:proofErr w:type="spellEnd"/>
    </w:p>
    <w:p w14:paraId="0430D9B2" w14:textId="77777777" w:rsidR="004F3A9D" w:rsidRPr="00A40FB5" w:rsidRDefault="004F3A9D" w:rsidP="00571CAF">
      <w:pPr>
        <w:widowControl w:val="0"/>
        <w:spacing w:after="0" w:line="240" w:lineRule="auto"/>
        <w:jc w:val="center"/>
        <w:rPr>
          <w:rFonts w:ascii="Times New Roman" w:eastAsia="MS PMincho" w:hAnsi="Times New Roman" w:cs="Times New Roman"/>
          <w:kern w:val="2"/>
          <w:sz w:val="32"/>
          <w:szCs w:val="32"/>
          <w:lang w:eastAsia="ja-JP"/>
        </w:rPr>
      </w:pPr>
    </w:p>
    <w:p w14:paraId="611C3C2E" w14:textId="77777777" w:rsidR="004F3A9D" w:rsidRPr="00A40FB5" w:rsidRDefault="004F3A9D" w:rsidP="00571CAF">
      <w:pPr>
        <w:widowControl w:val="0"/>
        <w:spacing w:after="0" w:line="240" w:lineRule="auto"/>
        <w:jc w:val="center"/>
        <w:rPr>
          <w:rFonts w:ascii="Times New Roman" w:eastAsia="MS PMincho" w:hAnsi="Times New Roman" w:cs="Times New Roman"/>
          <w:kern w:val="2"/>
          <w:sz w:val="32"/>
          <w:szCs w:val="32"/>
          <w:lang w:eastAsia="ja-JP"/>
        </w:rPr>
      </w:pPr>
    </w:p>
    <w:p w14:paraId="133DAB99" w14:textId="3E62AF50" w:rsidR="004F3A9D" w:rsidRPr="00A40FB5" w:rsidRDefault="00FA3A0A" w:rsidP="00571CAF">
      <w:pPr>
        <w:widowControl w:val="0"/>
        <w:spacing w:after="0" w:line="240" w:lineRule="auto"/>
        <w:jc w:val="center"/>
        <w:rPr>
          <w:rFonts w:ascii="Times New Roman" w:eastAsia="MS PMincho" w:hAnsi="Times New Roman" w:cs="Times New Roman"/>
          <w:kern w:val="2"/>
          <w:sz w:val="32"/>
          <w:szCs w:val="32"/>
          <w:lang w:eastAsia="ja-JP"/>
        </w:rPr>
      </w:pPr>
      <w:r>
        <w:rPr>
          <w:rFonts w:ascii="Times New Roman" w:eastAsia="MS PMincho" w:hAnsi="Times New Roman" w:cs="Times New Roman"/>
          <w:kern w:val="2"/>
          <w:sz w:val="32"/>
          <w:szCs w:val="32"/>
          <w:lang w:eastAsia="ja-JP"/>
        </w:rPr>
        <w:t>February 2024</w:t>
      </w:r>
    </w:p>
    <w:p w14:paraId="77EFD85C" w14:textId="77777777" w:rsidR="004F3A9D" w:rsidRPr="00A40FB5" w:rsidRDefault="004F3A9D" w:rsidP="00571CAF">
      <w:pPr>
        <w:widowControl w:val="0"/>
        <w:spacing w:after="0" w:line="240" w:lineRule="auto"/>
        <w:jc w:val="center"/>
        <w:rPr>
          <w:rFonts w:ascii="Times New Roman" w:eastAsia="MS PMincho" w:hAnsi="Times New Roman" w:cs="Times New Roman"/>
          <w:kern w:val="2"/>
          <w:sz w:val="32"/>
          <w:szCs w:val="32"/>
          <w:lang w:eastAsia="ja-JP"/>
        </w:rPr>
      </w:pPr>
    </w:p>
    <w:p w14:paraId="1D2197E3" w14:textId="5384289D" w:rsidR="004F3A9D" w:rsidRPr="00A40FB5" w:rsidRDefault="004F3A9D" w:rsidP="00571CAF">
      <w:pPr>
        <w:jc w:val="center"/>
        <w:rPr>
          <w:rFonts w:ascii="Times New Roman" w:eastAsia="MS PMincho" w:hAnsi="Times New Roman" w:cs="Times New Roman"/>
          <w:kern w:val="2"/>
          <w:sz w:val="20"/>
          <w:szCs w:val="48"/>
          <w:lang w:eastAsia="ja-JP"/>
        </w:rPr>
      </w:pPr>
    </w:p>
    <w:p w14:paraId="7AF0D46B" w14:textId="77777777" w:rsidR="00571CAF" w:rsidRPr="00A40FB5" w:rsidRDefault="00571CAF" w:rsidP="00571CAF">
      <w:pPr>
        <w:jc w:val="center"/>
        <w:rPr>
          <w:rFonts w:ascii="Times New Roman" w:eastAsia="MS PMincho" w:hAnsi="Times New Roman" w:cs="Times New Roman"/>
          <w:kern w:val="2"/>
          <w:sz w:val="20"/>
          <w:szCs w:val="48"/>
          <w:lang w:eastAsia="ja-JP"/>
        </w:rPr>
      </w:pPr>
    </w:p>
    <w:p w14:paraId="407BA708" w14:textId="77777777" w:rsidR="00571CAF" w:rsidRPr="00A40FB5" w:rsidRDefault="00571CAF" w:rsidP="00571CAF">
      <w:pPr>
        <w:jc w:val="center"/>
        <w:rPr>
          <w:rFonts w:ascii="Times New Roman" w:eastAsia="MS PMincho" w:hAnsi="Times New Roman" w:cs="Times New Roman"/>
          <w:kern w:val="2"/>
          <w:sz w:val="20"/>
          <w:szCs w:val="48"/>
          <w:lang w:eastAsia="ja-JP"/>
        </w:rPr>
      </w:pPr>
    </w:p>
    <w:p w14:paraId="0792A167" w14:textId="77777777" w:rsidR="00571CAF" w:rsidRPr="00A40FB5" w:rsidRDefault="00571CAF" w:rsidP="00571CAF">
      <w:pPr>
        <w:jc w:val="center"/>
        <w:rPr>
          <w:rFonts w:ascii="Times New Roman" w:eastAsia="MS PMincho" w:hAnsi="Times New Roman" w:cs="Times New Roman"/>
          <w:kern w:val="2"/>
          <w:sz w:val="20"/>
          <w:szCs w:val="48"/>
          <w:lang w:eastAsia="ja-JP"/>
        </w:rPr>
      </w:pPr>
    </w:p>
    <w:p w14:paraId="7E9DEE7D" w14:textId="77777777" w:rsidR="004F3A9D" w:rsidRPr="00A40FB5" w:rsidRDefault="004F3A9D">
      <w:pPr>
        <w:rPr>
          <w:rFonts w:ascii="Times New Roman" w:eastAsia="MS PMincho" w:hAnsi="Times New Roman" w:cs="Times New Roman"/>
          <w:kern w:val="2"/>
          <w:sz w:val="20"/>
          <w:szCs w:val="48"/>
          <w:lang w:eastAsia="ja-JP"/>
        </w:rPr>
      </w:pPr>
    </w:p>
    <w:p w14:paraId="1959FFFA" w14:textId="1C8A929D" w:rsidR="00C544C0" w:rsidRPr="00A40FB5" w:rsidRDefault="00571CAF" w:rsidP="00842729">
      <w:pPr>
        <w:rPr>
          <w:rFonts w:ascii="Times New Roman" w:eastAsia="MS PMincho" w:hAnsi="Times New Roman" w:cs="Times New Roman"/>
          <w:kern w:val="2"/>
          <w:sz w:val="20"/>
          <w:szCs w:val="48"/>
          <w:lang w:eastAsia="ja-JP"/>
        </w:rPr>
      </w:pPr>
      <w:r w:rsidRPr="00A40FB5">
        <w:rPr>
          <w:rFonts w:ascii="Times New Roman" w:eastAsia="MS PMincho" w:hAnsi="Times New Roman" w:cs="Times New Roman"/>
          <w:kern w:val="2"/>
          <w:sz w:val="20"/>
          <w:szCs w:val="48"/>
          <w:lang w:eastAsia="ja-JP"/>
        </w:rPr>
        <w:br w:type="page"/>
      </w:r>
    </w:p>
    <w:p w14:paraId="4F9F0986" w14:textId="6DA1C0FF" w:rsidR="00C544C0" w:rsidRPr="00A40FB5" w:rsidRDefault="00E85792" w:rsidP="001F43C2">
      <w:pPr>
        <w:pStyle w:val="KDUMainHeadingStyle"/>
        <w:rPr>
          <w:rFonts w:eastAsia="MS PMincho"/>
        </w:rPr>
      </w:pPr>
      <w:bookmarkStart w:id="2" w:name="_Toc159956756"/>
      <w:r w:rsidRPr="00A40FB5">
        <w:rPr>
          <w:rFonts w:eastAsia="MS PMincho"/>
        </w:rPr>
        <w:lastRenderedPageBreak/>
        <w:t>A</w:t>
      </w:r>
      <w:r w:rsidR="00887CF5">
        <w:rPr>
          <w:rFonts w:eastAsia="MS PMincho"/>
        </w:rPr>
        <w:t>bstract</w:t>
      </w:r>
      <w:bookmarkEnd w:id="2"/>
    </w:p>
    <w:p w14:paraId="233D3DA3" w14:textId="77777777" w:rsidR="00C544C0" w:rsidRPr="00A40FB5" w:rsidRDefault="00C544C0" w:rsidP="00C544C0">
      <w:pPr>
        <w:jc w:val="center"/>
        <w:rPr>
          <w:rFonts w:ascii="Times New Roman" w:eastAsia="MS PMincho" w:hAnsi="Times New Roman" w:cs="Times New Roman"/>
          <w:kern w:val="2"/>
          <w:sz w:val="20"/>
          <w:szCs w:val="48"/>
          <w:lang w:eastAsia="ja-JP"/>
        </w:rPr>
      </w:pPr>
    </w:p>
    <w:p w14:paraId="1A444FB9" w14:textId="49B33064" w:rsidR="009A65D0" w:rsidRPr="00A40FB5" w:rsidRDefault="009A65D0" w:rsidP="00C544C0">
      <w:pPr>
        <w:jc w:val="both"/>
        <w:rPr>
          <w:rFonts w:ascii="Times New Roman" w:eastAsia="MS PMincho" w:hAnsi="Times New Roman" w:cs="Times New Roman"/>
          <w:kern w:val="2"/>
          <w:sz w:val="20"/>
          <w:szCs w:val="48"/>
          <w:lang w:eastAsia="ja-JP"/>
        </w:rPr>
      </w:pPr>
    </w:p>
    <w:p w14:paraId="730AC416" w14:textId="46DA3540" w:rsidR="00D345C7" w:rsidRPr="00D345C7" w:rsidRDefault="00FA3A0A" w:rsidP="00D345C7">
      <w:pPr>
        <w:jc w:val="both"/>
        <w:rPr>
          <w:rFonts w:ascii="Times New Roman" w:eastAsia="MS PMincho" w:hAnsi="Times New Roman" w:cs="Times New Roman"/>
          <w:kern w:val="2"/>
          <w:sz w:val="20"/>
          <w:szCs w:val="48"/>
          <w:lang w:eastAsia="ja-JP"/>
        </w:rPr>
      </w:pPr>
      <w:bookmarkStart w:id="3" w:name="_Hlk158932403"/>
      <w:r w:rsidRPr="00FA3A0A">
        <w:rPr>
          <w:rFonts w:ascii="Times New Roman" w:eastAsia="MS PMincho" w:hAnsi="Times New Roman" w:cs="Times New Roman"/>
          <w:kern w:val="2"/>
          <w:sz w:val="20"/>
          <w:szCs w:val="48"/>
          <w:lang w:eastAsia="ja-JP"/>
        </w:rPr>
        <w:t xml:space="preserve">RK Computers and CCTV Operators </w:t>
      </w:r>
      <w:bookmarkEnd w:id="3"/>
      <w:r w:rsidR="00D345C7" w:rsidRPr="00D345C7">
        <w:rPr>
          <w:rFonts w:ascii="Times New Roman" w:eastAsia="MS PMincho" w:hAnsi="Times New Roman" w:cs="Times New Roman"/>
          <w:kern w:val="2"/>
          <w:sz w:val="20"/>
          <w:szCs w:val="48"/>
          <w:lang w:eastAsia="ja-JP"/>
        </w:rPr>
        <w:t xml:space="preserve">is a shop in </w:t>
      </w:r>
      <w:proofErr w:type="spellStart"/>
      <w:r w:rsidR="00956EDA">
        <w:rPr>
          <w:rFonts w:ascii="Times New Roman" w:eastAsia="MS PMincho" w:hAnsi="Times New Roman" w:cs="Times New Roman"/>
          <w:kern w:val="2"/>
          <w:sz w:val="20"/>
          <w:szCs w:val="48"/>
          <w:lang w:eastAsia="ja-JP"/>
        </w:rPr>
        <w:t>Amb</w:t>
      </w:r>
      <w:r w:rsidR="00D345C7" w:rsidRPr="00D345C7">
        <w:rPr>
          <w:rFonts w:ascii="Times New Roman" w:eastAsia="MS PMincho" w:hAnsi="Times New Roman" w:cs="Times New Roman"/>
          <w:kern w:val="2"/>
          <w:sz w:val="20"/>
          <w:szCs w:val="48"/>
          <w:lang w:eastAsia="ja-JP"/>
        </w:rPr>
        <w:t>alangoda</w:t>
      </w:r>
      <w:proofErr w:type="spellEnd"/>
      <w:r w:rsidR="00D345C7" w:rsidRPr="00D345C7">
        <w:rPr>
          <w:rFonts w:ascii="Times New Roman" w:eastAsia="MS PMincho" w:hAnsi="Times New Roman" w:cs="Times New Roman"/>
          <w:kern w:val="2"/>
          <w:sz w:val="20"/>
          <w:szCs w:val="48"/>
          <w:lang w:eastAsia="ja-JP"/>
        </w:rPr>
        <w:t xml:space="preserve">. When selling computers, </w:t>
      </w:r>
      <w:r w:rsidRPr="00D345C7">
        <w:rPr>
          <w:rFonts w:ascii="Times New Roman" w:eastAsia="MS PMincho" w:hAnsi="Times New Roman" w:cs="Times New Roman"/>
          <w:kern w:val="2"/>
          <w:sz w:val="20"/>
          <w:szCs w:val="48"/>
          <w:lang w:eastAsia="ja-JP"/>
        </w:rPr>
        <w:t xml:space="preserve">parts, </w:t>
      </w:r>
      <w:r w:rsidR="00956EDA" w:rsidRPr="00D345C7">
        <w:rPr>
          <w:rFonts w:ascii="Times New Roman" w:eastAsia="MS PMincho" w:hAnsi="Times New Roman" w:cs="Times New Roman"/>
          <w:kern w:val="2"/>
          <w:sz w:val="20"/>
          <w:szCs w:val="48"/>
          <w:lang w:eastAsia="ja-JP"/>
        </w:rPr>
        <w:t>accessories,</w:t>
      </w:r>
      <w:r w:rsidR="00D345C7" w:rsidRPr="00D345C7">
        <w:rPr>
          <w:rFonts w:ascii="Times New Roman" w:eastAsia="MS PMincho" w:hAnsi="Times New Roman" w:cs="Times New Roman"/>
          <w:kern w:val="2"/>
          <w:sz w:val="20"/>
          <w:szCs w:val="48"/>
          <w:lang w:eastAsia="ja-JP"/>
        </w:rPr>
        <w:t xml:space="preserve"> and </w:t>
      </w:r>
      <w:r w:rsidR="00956EDA" w:rsidRPr="00D345C7">
        <w:rPr>
          <w:rFonts w:ascii="Times New Roman" w:eastAsia="MS PMincho" w:hAnsi="Times New Roman" w:cs="Times New Roman"/>
          <w:kern w:val="2"/>
          <w:sz w:val="20"/>
          <w:szCs w:val="48"/>
          <w:lang w:eastAsia="ja-JP"/>
        </w:rPr>
        <w:t>repairing</w:t>
      </w:r>
      <w:r w:rsidR="00D345C7" w:rsidRPr="00D345C7">
        <w:rPr>
          <w:rFonts w:ascii="Times New Roman" w:eastAsia="MS PMincho" w:hAnsi="Times New Roman" w:cs="Times New Roman"/>
          <w:kern w:val="2"/>
          <w:sz w:val="20"/>
          <w:szCs w:val="48"/>
          <w:lang w:eastAsia="ja-JP"/>
        </w:rPr>
        <w:t xml:space="preserve"> computers </w:t>
      </w:r>
      <w:proofErr w:type="gramStart"/>
      <w:r w:rsidR="00D345C7" w:rsidRPr="00D345C7">
        <w:rPr>
          <w:rFonts w:ascii="Times New Roman" w:eastAsia="MS PMincho" w:hAnsi="Times New Roman" w:cs="Times New Roman"/>
          <w:kern w:val="2"/>
          <w:sz w:val="20"/>
          <w:szCs w:val="48"/>
          <w:lang w:eastAsia="ja-JP"/>
        </w:rPr>
        <w:t>of</w:t>
      </w:r>
      <w:proofErr w:type="gramEnd"/>
      <w:r w:rsidR="00D345C7" w:rsidRPr="00D345C7">
        <w:rPr>
          <w:rFonts w:ascii="Times New Roman" w:eastAsia="MS PMincho" w:hAnsi="Times New Roman" w:cs="Times New Roman"/>
          <w:kern w:val="2"/>
          <w:sz w:val="20"/>
          <w:szCs w:val="48"/>
          <w:lang w:eastAsia="ja-JP"/>
        </w:rPr>
        <w:t xml:space="preserve"> their customers. In this shop </w:t>
      </w:r>
      <w:r w:rsidR="00956EDA" w:rsidRPr="00D345C7">
        <w:rPr>
          <w:rFonts w:ascii="Times New Roman" w:eastAsia="MS PMincho" w:hAnsi="Times New Roman" w:cs="Times New Roman"/>
          <w:kern w:val="2"/>
          <w:sz w:val="20"/>
          <w:szCs w:val="48"/>
          <w:lang w:eastAsia="ja-JP"/>
        </w:rPr>
        <w:t>the existing</w:t>
      </w:r>
      <w:r w:rsidR="00D345C7" w:rsidRPr="00D345C7">
        <w:rPr>
          <w:rFonts w:ascii="Times New Roman" w:eastAsia="MS PMincho" w:hAnsi="Times New Roman" w:cs="Times New Roman"/>
          <w:kern w:val="2"/>
          <w:sz w:val="20"/>
          <w:szCs w:val="48"/>
          <w:lang w:eastAsia="ja-JP"/>
        </w:rPr>
        <w:t xml:space="preserve"> system is</w:t>
      </w:r>
      <w:r>
        <w:rPr>
          <w:rFonts w:ascii="Times New Roman" w:eastAsia="MS PMincho" w:hAnsi="Times New Roman" w:cs="Times New Roman"/>
          <w:kern w:val="2"/>
          <w:sz w:val="20"/>
          <w:szCs w:val="48"/>
          <w:lang w:eastAsia="ja-JP"/>
        </w:rPr>
        <w:t xml:space="preserve"> </w:t>
      </w:r>
      <w:proofErr w:type="spellStart"/>
      <w:proofErr w:type="gramStart"/>
      <w:r w:rsidR="00956EDA">
        <w:rPr>
          <w:rFonts w:ascii="Times New Roman" w:eastAsia="MS PMincho" w:hAnsi="Times New Roman" w:cs="Times New Roman"/>
          <w:kern w:val="2"/>
          <w:sz w:val="20"/>
          <w:szCs w:val="48"/>
          <w:lang w:eastAsia="ja-JP"/>
        </w:rPr>
        <w:t>a</w:t>
      </w:r>
      <w:proofErr w:type="spellEnd"/>
      <w:proofErr w:type="gramEnd"/>
      <w:r w:rsidR="00956EDA">
        <w:rPr>
          <w:rFonts w:ascii="Times New Roman" w:eastAsia="MS PMincho" w:hAnsi="Times New Roman" w:cs="Times New Roman"/>
          <w:kern w:val="2"/>
          <w:sz w:val="20"/>
          <w:szCs w:val="48"/>
          <w:lang w:eastAsia="ja-JP"/>
        </w:rPr>
        <w:t xml:space="preserve"> </w:t>
      </w:r>
      <w:r w:rsidR="00450DEE">
        <w:rPr>
          <w:rFonts w:ascii="Times New Roman" w:eastAsia="MS PMincho" w:hAnsi="Times New Roman" w:cs="Times New Roman"/>
          <w:kern w:val="2"/>
          <w:sz w:val="20"/>
          <w:szCs w:val="48"/>
          <w:lang w:eastAsia="ja-JP"/>
        </w:rPr>
        <w:t xml:space="preserve">old </w:t>
      </w:r>
      <w:r w:rsidR="00956EDA">
        <w:rPr>
          <w:rFonts w:ascii="Times New Roman" w:eastAsia="MS PMincho" w:hAnsi="Times New Roman" w:cs="Times New Roman"/>
          <w:kern w:val="2"/>
          <w:sz w:val="20"/>
          <w:szCs w:val="48"/>
          <w:lang w:eastAsia="ja-JP"/>
        </w:rPr>
        <w:t>digital</w:t>
      </w:r>
      <w:r w:rsidR="00D345C7" w:rsidRPr="00D345C7">
        <w:rPr>
          <w:rFonts w:ascii="Times New Roman" w:eastAsia="MS PMincho" w:hAnsi="Times New Roman" w:cs="Times New Roman"/>
          <w:kern w:val="2"/>
          <w:sz w:val="20"/>
          <w:szCs w:val="48"/>
          <w:lang w:eastAsia="ja-JP"/>
        </w:rPr>
        <w:t xml:space="preserve"> system. All </w:t>
      </w:r>
      <w:r w:rsidR="00956EDA" w:rsidRPr="00D345C7">
        <w:rPr>
          <w:rFonts w:ascii="Times New Roman" w:eastAsia="MS PMincho" w:hAnsi="Times New Roman" w:cs="Times New Roman"/>
          <w:kern w:val="2"/>
          <w:sz w:val="20"/>
          <w:szCs w:val="48"/>
          <w:lang w:eastAsia="ja-JP"/>
        </w:rPr>
        <w:t>day-to-day</w:t>
      </w:r>
      <w:r w:rsidR="00D345C7" w:rsidRPr="00D345C7">
        <w:rPr>
          <w:rFonts w:ascii="Times New Roman" w:eastAsia="MS PMincho" w:hAnsi="Times New Roman" w:cs="Times New Roman"/>
          <w:kern w:val="2"/>
          <w:sz w:val="20"/>
          <w:szCs w:val="48"/>
          <w:lang w:eastAsia="ja-JP"/>
        </w:rPr>
        <w:t xml:space="preserve"> activities </w:t>
      </w:r>
      <w:r w:rsidR="00956EDA" w:rsidRPr="00D345C7">
        <w:rPr>
          <w:rFonts w:ascii="Times New Roman" w:eastAsia="MS PMincho" w:hAnsi="Times New Roman" w:cs="Times New Roman"/>
          <w:kern w:val="2"/>
          <w:sz w:val="20"/>
          <w:szCs w:val="48"/>
          <w:lang w:eastAsia="ja-JP"/>
        </w:rPr>
        <w:t>are done</w:t>
      </w:r>
      <w:r w:rsidR="00D345C7" w:rsidRPr="00D345C7">
        <w:rPr>
          <w:rFonts w:ascii="Times New Roman" w:eastAsia="MS PMincho" w:hAnsi="Times New Roman" w:cs="Times New Roman"/>
          <w:kern w:val="2"/>
          <w:sz w:val="20"/>
          <w:szCs w:val="48"/>
          <w:lang w:eastAsia="ja-JP"/>
        </w:rPr>
        <w:t xml:space="preserve"> and handled on </w:t>
      </w:r>
      <w:r w:rsidR="00956EDA">
        <w:rPr>
          <w:rFonts w:ascii="Times New Roman" w:eastAsia="MS PMincho" w:hAnsi="Times New Roman" w:cs="Times New Roman"/>
          <w:kern w:val="2"/>
          <w:sz w:val="20"/>
          <w:szCs w:val="48"/>
          <w:lang w:eastAsia="ja-JP"/>
        </w:rPr>
        <w:t xml:space="preserve">a </w:t>
      </w:r>
      <w:r w:rsidR="00AA621E" w:rsidRPr="00AA621E">
        <w:rPr>
          <w:rFonts w:ascii="Times New Roman" w:eastAsia="MS PMincho" w:hAnsi="Times New Roman" w:cs="Times New Roman"/>
          <w:kern w:val="2"/>
          <w:sz w:val="20"/>
          <w:szCs w:val="48"/>
          <w:lang w:eastAsia="ja-JP"/>
        </w:rPr>
        <w:t>complex</w:t>
      </w:r>
      <w:r w:rsidR="00956EDA">
        <w:rPr>
          <w:rFonts w:ascii="Times New Roman" w:eastAsia="MS PMincho" w:hAnsi="Times New Roman" w:cs="Times New Roman"/>
          <w:kern w:val="2"/>
          <w:sz w:val="20"/>
          <w:szCs w:val="48"/>
          <w:lang w:eastAsia="ja-JP"/>
        </w:rPr>
        <w:t xml:space="preserve"> digital database system</w:t>
      </w:r>
      <w:r w:rsidR="00D345C7" w:rsidRPr="00D345C7">
        <w:rPr>
          <w:rFonts w:ascii="Times New Roman" w:eastAsia="MS PMincho" w:hAnsi="Times New Roman" w:cs="Times New Roman"/>
          <w:kern w:val="2"/>
          <w:sz w:val="20"/>
          <w:szCs w:val="48"/>
          <w:lang w:eastAsia="ja-JP"/>
        </w:rPr>
        <w:t>. The shop</w:t>
      </w:r>
      <w:r>
        <w:rPr>
          <w:rFonts w:ascii="Times New Roman" w:eastAsia="MS PMincho" w:hAnsi="Times New Roman" w:cs="Times New Roman"/>
          <w:kern w:val="2"/>
          <w:sz w:val="20"/>
          <w:szCs w:val="48"/>
          <w:lang w:eastAsia="ja-JP"/>
        </w:rPr>
        <w:t xml:space="preserve"> </w:t>
      </w:r>
      <w:r w:rsidR="00D345C7" w:rsidRPr="00D345C7">
        <w:rPr>
          <w:rFonts w:ascii="Times New Roman" w:eastAsia="MS PMincho" w:hAnsi="Times New Roman" w:cs="Times New Roman"/>
          <w:kern w:val="2"/>
          <w:sz w:val="20"/>
          <w:szCs w:val="48"/>
          <w:lang w:eastAsia="ja-JP"/>
        </w:rPr>
        <w:t>employees and their customers time waste, inefficient to do some activities and</w:t>
      </w:r>
      <w:r>
        <w:rPr>
          <w:rFonts w:ascii="Times New Roman" w:eastAsia="MS PMincho" w:hAnsi="Times New Roman" w:cs="Times New Roman"/>
          <w:kern w:val="2"/>
          <w:sz w:val="20"/>
          <w:szCs w:val="48"/>
          <w:lang w:eastAsia="ja-JP"/>
        </w:rPr>
        <w:t xml:space="preserve"> </w:t>
      </w:r>
      <w:r w:rsidR="00D345C7" w:rsidRPr="00D345C7">
        <w:rPr>
          <w:rFonts w:ascii="Times New Roman" w:eastAsia="MS PMincho" w:hAnsi="Times New Roman" w:cs="Times New Roman"/>
          <w:kern w:val="2"/>
          <w:sz w:val="20"/>
          <w:szCs w:val="48"/>
          <w:lang w:eastAsia="ja-JP"/>
        </w:rPr>
        <w:t xml:space="preserve">sometime </w:t>
      </w:r>
      <w:r w:rsidR="00956EDA" w:rsidRPr="00D345C7">
        <w:rPr>
          <w:rFonts w:ascii="Times New Roman" w:eastAsia="MS PMincho" w:hAnsi="Times New Roman" w:cs="Times New Roman"/>
          <w:kern w:val="2"/>
          <w:sz w:val="20"/>
          <w:szCs w:val="48"/>
          <w:lang w:eastAsia="ja-JP"/>
        </w:rPr>
        <w:t>harder</w:t>
      </w:r>
      <w:r w:rsidR="00D345C7" w:rsidRPr="00D345C7">
        <w:rPr>
          <w:rFonts w:ascii="Times New Roman" w:eastAsia="MS PMincho" w:hAnsi="Times New Roman" w:cs="Times New Roman"/>
          <w:kern w:val="2"/>
          <w:sz w:val="20"/>
          <w:szCs w:val="48"/>
          <w:lang w:eastAsia="ja-JP"/>
        </w:rPr>
        <w:t xml:space="preserve">. For all these existing system problems and </w:t>
      </w:r>
      <w:r w:rsidR="00956EDA" w:rsidRPr="00D345C7">
        <w:rPr>
          <w:rFonts w:ascii="Times New Roman" w:eastAsia="MS PMincho" w:hAnsi="Times New Roman" w:cs="Times New Roman"/>
          <w:kern w:val="2"/>
          <w:sz w:val="20"/>
          <w:szCs w:val="48"/>
          <w:lang w:eastAsia="ja-JP"/>
        </w:rPr>
        <w:t>filling out</w:t>
      </w:r>
      <w:r w:rsidR="00D345C7" w:rsidRPr="00D345C7">
        <w:rPr>
          <w:rFonts w:ascii="Times New Roman" w:eastAsia="MS PMincho" w:hAnsi="Times New Roman" w:cs="Times New Roman"/>
          <w:kern w:val="2"/>
          <w:sz w:val="20"/>
          <w:szCs w:val="48"/>
          <w:lang w:eastAsia="ja-JP"/>
        </w:rPr>
        <w:t xml:space="preserve"> </w:t>
      </w:r>
      <w:r w:rsidR="00956EDA" w:rsidRPr="00D345C7">
        <w:rPr>
          <w:rFonts w:ascii="Times New Roman" w:eastAsia="MS PMincho" w:hAnsi="Times New Roman" w:cs="Times New Roman"/>
          <w:kern w:val="2"/>
          <w:sz w:val="20"/>
          <w:szCs w:val="48"/>
          <w:lang w:eastAsia="ja-JP"/>
        </w:rPr>
        <w:t>all</w:t>
      </w:r>
      <w:r w:rsidR="00D345C7" w:rsidRPr="00D345C7">
        <w:rPr>
          <w:rFonts w:ascii="Times New Roman" w:eastAsia="MS PMincho" w:hAnsi="Times New Roman" w:cs="Times New Roman"/>
          <w:kern w:val="2"/>
          <w:sz w:val="20"/>
          <w:szCs w:val="48"/>
          <w:lang w:eastAsia="ja-JP"/>
        </w:rPr>
        <w:t xml:space="preserve"> other</w:t>
      </w:r>
      <w:r>
        <w:rPr>
          <w:rFonts w:ascii="Times New Roman" w:eastAsia="MS PMincho" w:hAnsi="Times New Roman" w:cs="Times New Roman"/>
          <w:kern w:val="2"/>
          <w:sz w:val="20"/>
          <w:szCs w:val="48"/>
          <w:lang w:eastAsia="ja-JP"/>
        </w:rPr>
        <w:t xml:space="preserve"> </w:t>
      </w:r>
      <w:r w:rsidR="00D345C7" w:rsidRPr="00D345C7">
        <w:rPr>
          <w:rFonts w:ascii="Times New Roman" w:eastAsia="MS PMincho" w:hAnsi="Times New Roman" w:cs="Times New Roman"/>
          <w:kern w:val="2"/>
          <w:sz w:val="20"/>
          <w:szCs w:val="48"/>
          <w:lang w:eastAsia="ja-JP"/>
        </w:rPr>
        <w:t xml:space="preserve">requirements propose </w:t>
      </w:r>
      <w:r w:rsidR="00956EDA" w:rsidRPr="00D345C7">
        <w:rPr>
          <w:rFonts w:ascii="Times New Roman" w:eastAsia="MS PMincho" w:hAnsi="Times New Roman" w:cs="Times New Roman"/>
          <w:kern w:val="2"/>
          <w:sz w:val="20"/>
          <w:szCs w:val="48"/>
          <w:lang w:eastAsia="ja-JP"/>
        </w:rPr>
        <w:t>a computer</w:t>
      </w:r>
      <w:r w:rsidR="00D345C7" w:rsidRPr="00D345C7">
        <w:rPr>
          <w:rFonts w:ascii="Times New Roman" w:eastAsia="MS PMincho" w:hAnsi="Times New Roman" w:cs="Times New Roman"/>
          <w:kern w:val="2"/>
          <w:sz w:val="20"/>
          <w:szCs w:val="48"/>
          <w:lang w:eastAsia="ja-JP"/>
        </w:rPr>
        <w:t xml:space="preserve"> shop management system</w:t>
      </w:r>
      <w:r w:rsidR="00956EDA">
        <w:rPr>
          <w:rFonts w:ascii="Times New Roman" w:eastAsia="MS PMincho" w:hAnsi="Times New Roman" w:cs="Times New Roman"/>
          <w:kern w:val="2"/>
          <w:sz w:val="20"/>
          <w:szCs w:val="48"/>
          <w:lang w:eastAsia="ja-JP"/>
        </w:rPr>
        <w:t xml:space="preserve"> with AI chatbot</w:t>
      </w:r>
      <w:r w:rsidR="00D345C7" w:rsidRPr="00D345C7">
        <w:rPr>
          <w:rFonts w:ascii="Times New Roman" w:eastAsia="MS PMincho" w:hAnsi="Times New Roman" w:cs="Times New Roman"/>
          <w:kern w:val="2"/>
          <w:sz w:val="20"/>
          <w:szCs w:val="48"/>
          <w:lang w:eastAsia="ja-JP"/>
        </w:rPr>
        <w:t xml:space="preserve"> as a solution.</w:t>
      </w:r>
      <w:r>
        <w:rPr>
          <w:rFonts w:ascii="Times New Roman" w:eastAsia="MS PMincho" w:hAnsi="Times New Roman" w:cs="Times New Roman"/>
          <w:kern w:val="2"/>
          <w:sz w:val="20"/>
          <w:szCs w:val="48"/>
          <w:lang w:eastAsia="ja-JP"/>
        </w:rPr>
        <w:t xml:space="preserve"> </w:t>
      </w:r>
      <w:bookmarkStart w:id="4" w:name="_Hlk158934243"/>
      <w:r w:rsidR="00D345C7" w:rsidRPr="00D345C7">
        <w:rPr>
          <w:rFonts w:ascii="Times New Roman" w:eastAsia="MS PMincho" w:hAnsi="Times New Roman" w:cs="Times New Roman"/>
          <w:kern w:val="2"/>
          <w:sz w:val="20"/>
          <w:szCs w:val="48"/>
          <w:lang w:eastAsia="ja-JP"/>
        </w:rPr>
        <w:t xml:space="preserve">The computer shop management system </w:t>
      </w:r>
      <w:bookmarkEnd w:id="4"/>
      <w:r w:rsidR="00956EDA" w:rsidRPr="00D345C7">
        <w:rPr>
          <w:rFonts w:ascii="Times New Roman" w:eastAsia="MS PMincho" w:hAnsi="Times New Roman" w:cs="Times New Roman"/>
          <w:kern w:val="2"/>
          <w:sz w:val="20"/>
          <w:szCs w:val="48"/>
          <w:lang w:eastAsia="ja-JP"/>
        </w:rPr>
        <w:t>has</w:t>
      </w:r>
      <w:r w:rsidR="00D345C7" w:rsidRPr="00D345C7">
        <w:rPr>
          <w:rFonts w:ascii="Times New Roman" w:eastAsia="MS PMincho" w:hAnsi="Times New Roman" w:cs="Times New Roman"/>
          <w:kern w:val="2"/>
          <w:sz w:val="20"/>
          <w:szCs w:val="48"/>
          <w:lang w:eastAsia="ja-JP"/>
        </w:rPr>
        <w:t xml:space="preserve"> solved all those problems and </w:t>
      </w:r>
      <w:r w:rsidR="00956EDA" w:rsidRPr="00D345C7">
        <w:rPr>
          <w:rFonts w:ascii="Times New Roman" w:eastAsia="MS PMincho" w:hAnsi="Times New Roman" w:cs="Times New Roman"/>
          <w:kern w:val="2"/>
          <w:sz w:val="20"/>
          <w:szCs w:val="48"/>
          <w:lang w:eastAsia="ja-JP"/>
        </w:rPr>
        <w:t>increased</w:t>
      </w:r>
      <w:r>
        <w:rPr>
          <w:rFonts w:ascii="Times New Roman" w:eastAsia="MS PMincho" w:hAnsi="Times New Roman" w:cs="Times New Roman"/>
          <w:kern w:val="2"/>
          <w:sz w:val="20"/>
          <w:szCs w:val="48"/>
          <w:lang w:eastAsia="ja-JP"/>
        </w:rPr>
        <w:t xml:space="preserve"> </w:t>
      </w:r>
      <w:r w:rsidR="00956EDA" w:rsidRPr="00D345C7">
        <w:rPr>
          <w:rFonts w:ascii="Times New Roman" w:eastAsia="MS PMincho" w:hAnsi="Times New Roman" w:cs="Times New Roman"/>
          <w:kern w:val="2"/>
          <w:sz w:val="20"/>
          <w:szCs w:val="48"/>
          <w:lang w:eastAsia="ja-JP"/>
        </w:rPr>
        <w:t>the efficiency</w:t>
      </w:r>
      <w:r w:rsidR="00D345C7" w:rsidRPr="00D345C7">
        <w:rPr>
          <w:rFonts w:ascii="Times New Roman" w:eastAsia="MS PMincho" w:hAnsi="Times New Roman" w:cs="Times New Roman"/>
          <w:kern w:val="2"/>
          <w:sz w:val="20"/>
          <w:szCs w:val="48"/>
          <w:lang w:eastAsia="ja-JP"/>
        </w:rPr>
        <w:t xml:space="preserve"> and </w:t>
      </w:r>
      <w:r w:rsidR="00956EDA" w:rsidRPr="00D345C7">
        <w:rPr>
          <w:rFonts w:ascii="Times New Roman" w:eastAsia="MS PMincho" w:hAnsi="Times New Roman" w:cs="Times New Roman"/>
          <w:kern w:val="2"/>
          <w:sz w:val="20"/>
          <w:szCs w:val="48"/>
          <w:lang w:eastAsia="ja-JP"/>
        </w:rPr>
        <w:t>efficiency</w:t>
      </w:r>
      <w:r w:rsidR="00D345C7" w:rsidRPr="00D345C7">
        <w:rPr>
          <w:rFonts w:ascii="Times New Roman" w:eastAsia="MS PMincho" w:hAnsi="Times New Roman" w:cs="Times New Roman"/>
          <w:kern w:val="2"/>
          <w:sz w:val="20"/>
          <w:szCs w:val="48"/>
          <w:lang w:eastAsia="ja-JP"/>
        </w:rPr>
        <w:t xml:space="preserve"> of their </w:t>
      </w:r>
      <w:r w:rsidR="00B15D2C" w:rsidRPr="00D345C7">
        <w:rPr>
          <w:rFonts w:ascii="Times New Roman" w:eastAsia="MS PMincho" w:hAnsi="Times New Roman" w:cs="Times New Roman"/>
          <w:kern w:val="2"/>
          <w:sz w:val="20"/>
          <w:szCs w:val="48"/>
          <w:lang w:eastAsia="ja-JP"/>
        </w:rPr>
        <w:t>work</w:t>
      </w:r>
      <w:r w:rsidR="00D345C7" w:rsidRPr="00D345C7">
        <w:rPr>
          <w:rFonts w:ascii="Times New Roman" w:eastAsia="MS PMincho" w:hAnsi="Times New Roman" w:cs="Times New Roman"/>
          <w:kern w:val="2"/>
          <w:sz w:val="20"/>
          <w:szCs w:val="48"/>
          <w:lang w:eastAsia="ja-JP"/>
        </w:rPr>
        <w:t xml:space="preserve">. </w:t>
      </w:r>
      <w:r w:rsidR="00956EDA" w:rsidRPr="00D345C7">
        <w:rPr>
          <w:rFonts w:ascii="Times New Roman" w:eastAsia="MS PMincho" w:hAnsi="Times New Roman" w:cs="Times New Roman"/>
          <w:kern w:val="2"/>
          <w:sz w:val="20"/>
          <w:szCs w:val="48"/>
          <w:lang w:eastAsia="ja-JP"/>
        </w:rPr>
        <w:t>The proposed</w:t>
      </w:r>
      <w:r w:rsidR="00D345C7" w:rsidRPr="00D345C7">
        <w:rPr>
          <w:rFonts w:ascii="Times New Roman" w:eastAsia="MS PMincho" w:hAnsi="Times New Roman" w:cs="Times New Roman"/>
          <w:kern w:val="2"/>
          <w:sz w:val="20"/>
          <w:szCs w:val="48"/>
          <w:lang w:eastAsia="ja-JP"/>
        </w:rPr>
        <w:t xml:space="preserve"> system </w:t>
      </w:r>
      <w:r w:rsidR="00956EDA" w:rsidRPr="00D345C7">
        <w:rPr>
          <w:rFonts w:ascii="Times New Roman" w:eastAsia="MS PMincho" w:hAnsi="Times New Roman" w:cs="Times New Roman"/>
          <w:kern w:val="2"/>
          <w:sz w:val="20"/>
          <w:szCs w:val="48"/>
          <w:lang w:eastAsia="ja-JP"/>
        </w:rPr>
        <w:t>provides</w:t>
      </w:r>
      <w:r w:rsidR="00D345C7" w:rsidRPr="00D345C7">
        <w:rPr>
          <w:rFonts w:ascii="Times New Roman" w:eastAsia="MS PMincho" w:hAnsi="Times New Roman" w:cs="Times New Roman"/>
          <w:kern w:val="2"/>
          <w:sz w:val="20"/>
          <w:szCs w:val="48"/>
          <w:lang w:eastAsia="ja-JP"/>
        </w:rPr>
        <w:t xml:space="preserve"> facilities such as</w:t>
      </w:r>
      <w:r>
        <w:rPr>
          <w:rFonts w:ascii="Times New Roman" w:eastAsia="MS PMincho" w:hAnsi="Times New Roman" w:cs="Times New Roman"/>
          <w:kern w:val="2"/>
          <w:sz w:val="20"/>
          <w:szCs w:val="48"/>
          <w:lang w:eastAsia="ja-JP"/>
        </w:rPr>
        <w:t xml:space="preserve"> </w:t>
      </w:r>
      <w:r w:rsidR="00D345C7" w:rsidRPr="00D345C7">
        <w:rPr>
          <w:rFonts w:ascii="Times New Roman" w:eastAsia="MS PMincho" w:hAnsi="Times New Roman" w:cs="Times New Roman"/>
          <w:kern w:val="2"/>
          <w:sz w:val="20"/>
          <w:szCs w:val="48"/>
          <w:lang w:eastAsia="ja-JP"/>
        </w:rPr>
        <w:t xml:space="preserve">customers, suppliers and all </w:t>
      </w:r>
      <w:r w:rsidR="00956EDA" w:rsidRPr="00D345C7">
        <w:rPr>
          <w:rFonts w:ascii="Times New Roman" w:eastAsia="MS PMincho" w:hAnsi="Times New Roman" w:cs="Times New Roman"/>
          <w:kern w:val="2"/>
          <w:sz w:val="20"/>
          <w:szCs w:val="48"/>
          <w:lang w:eastAsia="ja-JP"/>
        </w:rPr>
        <w:t>items’</w:t>
      </w:r>
      <w:r w:rsidR="00D345C7" w:rsidRPr="00D345C7">
        <w:rPr>
          <w:rFonts w:ascii="Times New Roman" w:eastAsia="MS PMincho" w:hAnsi="Times New Roman" w:cs="Times New Roman"/>
          <w:kern w:val="2"/>
          <w:sz w:val="20"/>
          <w:szCs w:val="48"/>
          <w:lang w:eastAsia="ja-JP"/>
        </w:rPr>
        <w:t xml:space="preserve"> details keep save, selling and repair items, maintain</w:t>
      </w:r>
      <w:r>
        <w:rPr>
          <w:rFonts w:ascii="Times New Roman" w:eastAsia="MS PMincho" w:hAnsi="Times New Roman" w:cs="Times New Roman"/>
          <w:kern w:val="2"/>
          <w:sz w:val="20"/>
          <w:szCs w:val="48"/>
          <w:lang w:eastAsia="ja-JP"/>
        </w:rPr>
        <w:t xml:space="preserve"> </w:t>
      </w:r>
      <w:r w:rsidR="00D345C7" w:rsidRPr="00D345C7">
        <w:rPr>
          <w:rFonts w:ascii="Times New Roman" w:eastAsia="MS PMincho" w:hAnsi="Times New Roman" w:cs="Times New Roman"/>
          <w:kern w:val="2"/>
          <w:sz w:val="20"/>
          <w:szCs w:val="48"/>
          <w:lang w:eastAsia="ja-JP"/>
        </w:rPr>
        <w:t>stock, generate reports</w:t>
      </w:r>
      <w:r w:rsidR="00956EDA">
        <w:rPr>
          <w:rFonts w:ascii="Times New Roman" w:eastAsia="MS PMincho" w:hAnsi="Times New Roman" w:cs="Times New Roman"/>
          <w:kern w:val="2"/>
          <w:sz w:val="20"/>
          <w:szCs w:val="48"/>
          <w:lang w:eastAsia="ja-JP"/>
        </w:rPr>
        <w:t xml:space="preserve"> using AI</w:t>
      </w:r>
      <w:r w:rsidR="00D345C7" w:rsidRPr="00D345C7">
        <w:rPr>
          <w:rFonts w:ascii="Times New Roman" w:eastAsia="MS PMincho" w:hAnsi="Times New Roman" w:cs="Times New Roman"/>
          <w:kern w:val="2"/>
          <w:sz w:val="20"/>
          <w:szCs w:val="48"/>
          <w:lang w:eastAsia="ja-JP"/>
        </w:rPr>
        <w:t>, calculate income and expenses etc.</w:t>
      </w:r>
      <w:r>
        <w:rPr>
          <w:rFonts w:ascii="Times New Roman" w:eastAsia="MS PMincho" w:hAnsi="Times New Roman" w:cs="Times New Roman"/>
          <w:kern w:val="2"/>
          <w:sz w:val="20"/>
          <w:szCs w:val="48"/>
          <w:lang w:eastAsia="ja-JP"/>
        </w:rPr>
        <w:t xml:space="preserve"> </w:t>
      </w:r>
      <w:r w:rsidR="00D345C7" w:rsidRPr="00D345C7">
        <w:rPr>
          <w:rFonts w:ascii="Times New Roman" w:eastAsia="MS PMincho" w:hAnsi="Times New Roman" w:cs="Times New Roman"/>
          <w:kern w:val="2"/>
          <w:sz w:val="20"/>
          <w:szCs w:val="48"/>
          <w:lang w:eastAsia="ja-JP"/>
        </w:rPr>
        <w:t xml:space="preserve">This project </w:t>
      </w:r>
      <w:r w:rsidR="00956EDA" w:rsidRPr="00D345C7">
        <w:rPr>
          <w:rFonts w:ascii="Times New Roman" w:eastAsia="MS PMincho" w:hAnsi="Times New Roman" w:cs="Times New Roman"/>
          <w:kern w:val="2"/>
          <w:sz w:val="20"/>
          <w:szCs w:val="48"/>
          <w:lang w:eastAsia="ja-JP"/>
        </w:rPr>
        <w:t>consists of the</w:t>
      </w:r>
      <w:r w:rsidR="00D345C7" w:rsidRPr="00D345C7">
        <w:rPr>
          <w:rFonts w:ascii="Times New Roman" w:eastAsia="MS PMincho" w:hAnsi="Times New Roman" w:cs="Times New Roman"/>
          <w:kern w:val="2"/>
          <w:sz w:val="20"/>
          <w:szCs w:val="48"/>
          <w:lang w:eastAsia="ja-JP"/>
        </w:rPr>
        <w:t xml:space="preserve"> following modules. Master data handling module, category manage</w:t>
      </w:r>
      <w:r>
        <w:rPr>
          <w:rFonts w:ascii="Times New Roman" w:eastAsia="MS PMincho" w:hAnsi="Times New Roman" w:cs="Times New Roman"/>
          <w:kern w:val="2"/>
          <w:sz w:val="20"/>
          <w:szCs w:val="48"/>
          <w:lang w:eastAsia="ja-JP"/>
        </w:rPr>
        <w:t xml:space="preserve"> </w:t>
      </w:r>
      <w:r w:rsidR="00D345C7" w:rsidRPr="00D345C7">
        <w:rPr>
          <w:rFonts w:ascii="Times New Roman" w:eastAsia="MS PMincho" w:hAnsi="Times New Roman" w:cs="Times New Roman"/>
          <w:kern w:val="2"/>
          <w:sz w:val="20"/>
          <w:szCs w:val="48"/>
          <w:lang w:eastAsia="ja-JP"/>
        </w:rPr>
        <w:t>module, inventory maintain module for stock, sales module for direct sales and higher</w:t>
      </w:r>
      <w:r>
        <w:rPr>
          <w:rFonts w:ascii="Times New Roman" w:eastAsia="MS PMincho" w:hAnsi="Times New Roman" w:cs="Times New Roman"/>
          <w:kern w:val="2"/>
          <w:sz w:val="20"/>
          <w:szCs w:val="48"/>
          <w:lang w:eastAsia="ja-JP"/>
        </w:rPr>
        <w:t xml:space="preserve"> </w:t>
      </w:r>
      <w:r w:rsidR="00D345C7" w:rsidRPr="00D345C7">
        <w:rPr>
          <w:rFonts w:ascii="Times New Roman" w:eastAsia="MS PMincho" w:hAnsi="Times New Roman" w:cs="Times New Roman"/>
          <w:kern w:val="2"/>
          <w:sz w:val="20"/>
          <w:szCs w:val="48"/>
          <w:lang w:eastAsia="ja-JP"/>
        </w:rPr>
        <w:t>purchases, account module for calculate incomes expenses, warranty claim module,</w:t>
      </w:r>
      <w:r>
        <w:rPr>
          <w:rFonts w:ascii="Times New Roman" w:eastAsia="MS PMincho" w:hAnsi="Times New Roman" w:cs="Times New Roman"/>
          <w:kern w:val="2"/>
          <w:sz w:val="20"/>
          <w:szCs w:val="48"/>
          <w:lang w:eastAsia="ja-JP"/>
        </w:rPr>
        <w:t xml:space="preserve"> </w:t>
      </w:r>
      <w:r w:rsidR="00D345C7" w:rsidRPr="00D345C7">
        <w:rPr>
          <w:rFonts w:ascii="Times New Roman" w:eastAsia="MS PMincho" w:hAnsi="Times New Roman" w:cs="Times New Roman"/>
          <w:kern w:val="2"/>
          <w:sz w:val="20"/>
          <w:szCs w:val="48"/>
          <w:lang w:eastAsia="ja-JP"/>
        </w:rPr>
        <w:t>repair pc module, notification module, works history module, access control module and</w:t>
      </w:r>
      <w:r>
        <w:rPr>
          <w:rFonts w:ascii="Times New Roman" w:eastAsia="MS PMincho" w:hAnsi="Times New Roman" w:cs="Times New Roman"/>
          <w:kern w:val="2"/>
          <w:sz w:val="20"/>
          <w:szCs w:val="48"/>
          <w:lang w:eastAsia="ja-JP"/>
        </w:rPr>
        <w:t xml:space="preserve"> </w:t>
      </w:r>
      <w:r w:rsidR="00D345C7" w:rsidRPr="00D345C7">
        <w:rPr>
          <w:rFonts w:ascii="Times New Roman" w:eastAsia="MS PMincho" w:hAnsi="Times New Roman" w:cs="Times New Roman"/>
          <w:kern w:val="2"/>
          <w:sz w:val="20"/>
          <w:szCs w:val="48"/>
          <w:lang w:eastAsia="ja-JP"/>
        </w:rPr>
        <w:t xml:space="preserve">reporting </w:t>
      </w:r>
      <w:r w:rsidR="00956EDA" w:rsidRPr="00D345C7">
        <w:rPr>
          <w:rFonts w:ascii="Times New Roman" w:eastAsia="MS PMincho" w:hAnsi="Times New Roman" w:cs="Times New Roman"/>
          <w:kern w:val="2"/>
          <w:sz w:val="20"/>
          <w:szCs w:val="48"/>
          <w:lang w:eastAsia="ja-JP"/>
        </w:rPr>
        <w:t>module</w:t>
      </w:r>
      <w:r w:rsidR="00956EDA">
        <w:rPr>
          <w:rFonts w:ascii="Times New Roman" w:eastAsia="MS PMincho" w:hAnsi="Times New Roman" w:cs="Times New Roman"/>
          <w:kern w:val="2"/>
          <w:sz w:val="20"/>
          <w:szCs w:val="48"/>
          <w:lang w:eastAsia="ja-JP"/>
        </w:rPr>
        <w:t>, AI. chat bot</w:t>
      </w:r>
      <w:r w:rsidR="00956EDA" w:rsidRPr="00956EDA">
        <w:rPr>
          <w:rFonts w:ascii="Times New Roman" w:eastAsia="MS PMincho" w:hAnsi="Times New Roman" w:cs="Times New Roman"/>
          <w:kern w:val="2"/>
          <w:sz w:val="20"/>
          <w:szCs w:val="48"/>
          <w:lang w:eastAsia="ja-JP"/>
        </w:rPr>
        <w:t xml:space="preserve"> </w:t>
      </w:r>
      <w:r w:rsidR="00956EDA" w:rsidRPr="00D345C7">
        <w:rPr>
          <w:rFonts w:ascii="Times New Roman" w:eastAsia="MS PMincho" w:hAnsi="Times New Roman" w:cs="Times New Roman"/>
          <w:kern w:val="2"/>
          <w:sz w:val="20"/>
          <w:szCs w:val="48"/>
          <w:lang w:eastAsia="ja-JP"/>
        </w:rPr>
        <w:t>module</w:t>
      </w:r>
      <w:r w:rsidR="00956EDA">
        <w:rPr>
          <w:rFonts w:ascii="Times New Roman" w:eastAsia="MS PMincho" w:hAnsi="Times New Roman" w:cs="Times New Roman"/>
          <w:kern w:val="2"/>
          <w:sz w:val="20"/>
          <w:szCs w:val="48"/>
          <w:lang w:eastAsia="ja-JP"/>
        </w:rPr>
        <w:t xml:space="preserve"> for </w:t>
      </w:r>
      <w:r w:rsidR="00B15D2C">
        <w:rPr>
          <w:rFonts w:ascii="Times New Roman" w:eastAsia="MS PMincho" w:hAnsi="Times New Roman" w:cs="Times New Roman"/>
          <w:kern w:val="2"/>
          <w:sz w:val="20"/>
          <w:szCs w:val="48"/>
          <w:lang w:eastAsia="ja-JP"/>
        </w:rPr>
        <w:t>communicating with shop owner and customers and retrieving information.</w:t>
      </w:r>
    </w:p>
    <w:p w14:paraId="234DBA42" w14:textId="0E7DF646" w:rsidR="00571CAF" w:rsidRDefault="00D345C7" w:rsidP="00C544C0">
      <w:pPr>
        <w:jc w:val="both"/>
        <w:rPr>
          <w:rFonts w:ascii="Times New Roman" w:eastAsia="MS PMincho" w:hAnsi="Times New Roman" w:cs="Times New Roman"/>
          <w:kern w:val="2"/>
          <w:sz w:val="20"/>
          <w:szCs w:val="48"/>
          <w:lang w:eastAsia="ja-JP"/>
        </w:rPr>
      </w:pPr>
      <w:r w:rsidRPr="00D345C7">
        <w:rPr>
          <w:rFonts w:ascii="Times New Roman" w:eastAsia="MS PMincho" w:hAnsi="Times New Roman" w:cs="Times New Roman"/>
          <w:kern w:val="2"/>
          <w:sz w:val="20"/>
          <w:szCs w:val="48"/>
          <w:lang w:eastAsia="ja-JP"/>
        </w:rPr>
        <w:t xml:space="preserve">After completion project tested by client and other acceptable users. Then handed </w:t>
      </w:r>
      <w:r w:rsidR="00956EDA" w:rsidRPr="00D345C7">
        <w:rPr>
          <w:rFonts w:ascii="Times New Roman" w:eastAsia="MS PMincho" w:hAnsi="Times New Roman" w:cs="Times New Roman"/>
          <w:kern w:val="2"/>
          <w:sz w:val="20"/>
          <w:szCs w:val="48"/>
          <w:lang w:eastAsia="ja-JP"/>
        </w:rPr>
        <w:t>over successful</w:t>
      </w:r>
      <w:r w:rsidRPr="00D345C7">
        <w:rPr>
          <w:rFonts w:ascii="Times New Roman" w:eastAsia="MS PMincho" w:hAnsi="Times New Roman" w:cs="Times New Roman"/>
          <w:kern w:val="2"/>
          <w:sz w:val="20"/>
          <w:szCs w:val="48"/>
          <w:lang w:eastAsia="ja-JP"/>
        </w:rPr>
        <w:t xml:space="preserve"> computer shop management system to the client </w:t>
      </w:r>
      <w:r w:rsidR="00956EDA" w:rsidRPr="00D345C7">
        <w:rPr>
          <w:rFonts w:ascii="Times New Roman" w:eastAsia="MS PMincho" w:hAnsi="Times New Roman" w:cs="Times New Roman"/>
          <w:kern w:val="2"/>
          <w:sz w:val="20"/>
          <w:szCs w:val="48"/>
          <w:lang w:eastAsia="ja-JP"/>
        </w:rPr>
        <w:t>to</w:t>
      </w:r>
      <w:r w:rsidRPr="00D345C7">
        <w:rPr>
          <w:rFonts w:ascii="Times New Roman" w:eastAsia="MS PMincho" w:hAnsi="Times New Roman" w:cs="Times New Roman"/>
          <w:kern w:val="2"/>
          <w:sz w:val="20"/>
          <w:szCs w:val="48"/>
          <w:lang w:eastAsia="ja-JP"/>
        </w:rPr>
        <w:t xml:space="preserve"> enhance their </w:t>
      </w:r>
      <w:r w:rsidR="00956EDA" w:rsidRPr="00D345C7">
        <w:rPr>
          <w:rFonts w:ascii="Times New Roman" w:eastAsia="MS PMincho" w:hAnsi="Times New Roman" w:cs="Times New Roman"/>
          <w:kern w:val="2"/>
          <w:sz w:val="20"/>
          <w:szCs w:val="48"/>
          <w:lang w:eastAsia="ja-JP"/>
        </w:rPr>
        <w:t>works.</w:t>
      </w:r>
    </w:p>
    <w:p w14:paraId="15252AB8" w14:textId="77777777" w:rsidR="00FA3A0A" w:rsidRDefault="00FA3A0A" w:rsidP="00C544C0">
      <w:pPr>
        <w:jc w:val="both"/>
        <w:rPr>
          <w:rFonts w:ascii="Times New Roman" w:eastAsia="MS PMincho" w:hAnsi="Times New Roman" w:cs="Times New Roman"/>
          <w:kern w:val="2"/>
          <w:sz w:val="20"/>
          <w:szCs w:val="48"/>
          <w:lang w:eastAsia="ja-JP"/>
        </w:rPr>
      </w:pPr>
    </w:p>
    <w:p w14:paraId="5750B54A" w14:textId="77777777" w:rsidR="00FA3A0A" w:rsidRDefault="00FA3A0A" w:rsidP="00C544C0">
      <w:pPr>
        <w:jc w:val="both"/>
        <w:rPr>
          <w:rFonts w:ascii="Times New Roman" w:eastAsia="MS PMincho" w:hAnsi="Times New Roman" w:cs="Times New Roman"/>
          <w:kern w:val="2"/>
          <w:sz w:val="20"/>
          <w:szCs w:val="48"/>
          <w:lang w:eastAsia="ja-JP"/>
        </w:rPr>
      </w:pPr>
    </w:p>
    <w:p w14:paraId="3325CD97" w14:textId="77777777" w:rsidR="00FA3A0A" w:rsidRDefault="00FA3A0A" w:rsidP="00C544C0">
      <w:pPr>
        <w:jc w:val="both"/>
        <w:rPr>
          <w:rFonts w:ascii="Times New Roman" w:eastAsia="MS PMincho" w:hAnsi="Times New Roman" w:cs="Times New Roman"/>
          <w:kern w:val="2"/>
          <w:sz w:val="20"/>
          <w:szCs w:val="48"/>
          <w:lang w:eastAsia="ja-JP"/>
        </w:rPr>
      </w:pPr>
    </w:p>
    <w:p w14:paraId="3E61AE85" w14:textId="77777777" w:rsidR="00FA3A0A" w:rsidRDefault="00FA3A0A" w:rsidP="00C544C0">
      <w:pPr>
        <w:jc w:val="both"/>
        <w:rPr>
          <w:rFonts w:ascii="Times New Roman" w:eastAsia="MS PMincho" w:hAnsi="Times New Roman" w:cs="Times New Roman"/>
          <w:kern w:val="2"/>
          <w:sz w:val="20"/>
          <w:szCs w:val="48"/>
          <w:lang w:eastAsia="ja-JP"/>
        </w:rPr>
      </w:pPr>
    </w:p>
    <w:p w14:paraId="3B9CCFAE" w14:textId="77777777" w:rsidR="00FA3A0A" w:rsidRDefault="00FA3A0A" w:rsidP="00C544C0">
      <w:pPr>
        <w:jc w:val="both"/>
        <w:rPr>
          <w:rFonts w:ascii="Times New Roman" w:eastAsia="MS PMincho" w:hAnsi="Times New Roman" w:cs="Times New Roman"/>
          <w:kern w:val="2"/>
          <w:sz w:val="20"/>
          <w:szCs w:val="48"/>
          <w:lang w:eastAsia="ja-JP"/>
        </w:rPr>
      </w:pPr>
    </w:p>
    <w:p w14:paraId="442FBA70" w14:textId="77777777" w:rsidR="00FA3A0A" w:rsidRDefault="00FA3A0A" w:rsidP="00C544C0">
      <w:pPr>
        <w:jc w:val="both"/>
        <w:rPr>
          <w:rFonts w:ascii="Times New Roman" w:eastAsia="MS PMincho" w:hAnsi="Times New Roman" w:cs="Times New Roman"/>
          <w:kern w:val="2"/>
          <w:sz w:val="20"/>
          <w:szCs w:val="48"/>
          <w:lang w:eastAsia="ja-JP"/>
        </w:rPr>
      </w:pPr>
    </w:p>
    <w:p w14:paraId="651B2377" w14:textId="77777777" w:rsidR="00FA3A0A" w:rsidRDefault="00FA3A0A" w:rsidP="00C544C0">
      <w:pPr>
        <w:jc w:val="both"/>
        <w:rPr>
          <w:rFonts w:ascii="Times New Roman" w:eastAsia="MS PMincho" w:hAnsi="Times New Roman" w:cs="Times New Roman"/>
          <w:kern w:val="2"/>
          <w:sz w:val="20"/>
          <w:szCs w:val="48"/>
          <w:lang w:eastAsia="ja-JP"/>
        </w:rPr>
      </w:pPr>
    </w:p>
    <w:p w14:paraId="0E962CB6" w14:textId="77777777" w:rsidR="00FA3A0A" w:rsidRDefault="00FA3A0A" w:rsidP="00C544C0">
      <w:pPr>
        <w:jc w:val="both"/>
        <w:rPr>
          <w:rFonts w:ascii="Times New Roman" w:eastAsia="MS PMincho" w:hAnsi="Times New Roman" w:cs="Times New Roman"/>
          <w:kern w:val="2"/>
          <w:sz w:val="20"/>
          <w:szCs w:val="48"/>
          <w:lang w:eastAsia="ja-JP"/>
        </w:rPr>
      </w:pPr>
    </w:p>
    <w:p w14:paraId="0D1224C2" w14:textId="77777777" w:rsidR="00FA3A0A" w:rsidRDefault="00FA3A0A" w:rsidP="00C544C0">
      <w:pPr>
        <w:jc w:val="both"/>
        <w:rPr>
          <w:rFonts w:ascii="Times New Roman" w:eastAsia="MS PMincho" w:hAnsi="Times New Roman" w:cs="Times New Roman"/>
          <w:kern w:val="2"/>
          <w:sz w:val="20"/>
          <w:szCs w:val="48"/>
          <w:lang w:eastAsia="ja-JP"/>
        </w:rPr>
      </w:pPr>
    </w:p>
    <w:p w14:paraId="307F768A" w14:textId="77777777" w:rsidR="00FA3A0A" w:rsidRDefault="00FA3A0A" w:rsidP="00C544C0">
      <w:pPr>
        <w:jc w:val="both"/>
        <w:rPr>
          <w:rFonts w:ascii="Times New Roman" w:eastAsia="MS PMincho" w:hAnsi="Times New Roman" w:cs="Times New Roman"/>
          <w:kern w:val="2"/>
          <w:sz w:val="20"/>
          <w:szCs w:val="48"/>
          <w:lang w:eastAsia="ja-JP"/>
        </w:rPr>
      </w:pPr>
    </w:p>
    <w:p w14:paraId="24D5FE96" w14:textId="77777777" w:rsidR="00FA3A0A" w:rsidRDefault="00FA3A0A" w:rsidP="00C544C0">
      <w:pPr>
        <w:jc w:val="both"/>
        <w:rPr>
          <w:rFonts w:ascii="Times New Roman" w:eastAsia="MS PMincho" w:hAnsi="Times New Roman" w:cs="Times New Roman"/>
          <w:kern w:val="2"/>
          <w:sz w:val="20"/>
          <w:szCs w:val="48"/>
          <w:lang w:eastAsia="ja-JP"/>
        </w:rPr>
      </w:pPr>
    </w:p>
    <w:p w14:paraId="1AAA7D56" w14:textId="77777777" w:rsidR="00FA3A0A" w:rsidRDefault="00FA3A0A" w:rsidP="00C544C0">
      <w:pPr>
        <w:jc w:val="both"/>
        <w:rPr>
          <w:rFonts w:ascii="Times New Roman" w:eastAsia="MS PMincho" w:hAnsi="Times New Roman" w:cs="Times New Roman"/>
          <w:kern w:val="2"/>
          <w:sz w:val="20"/>
          <w:szCs w:val="48"/>
          <w:lang w:eastAsia="ja-JP"/>
        </w:rPr>
      </w:pPr>
    </w:p>
    <w:p w14:paraId="539A67F6" w14:textId="77777777" w:rsidR="00FA3A0A" w:rsidRDefault="00FA3A0A" w:rsidP="00C544C0">
      <w:pPr>
        <w:jc w:val="both"/>
        <w:rPr>
          <w:rFonts w:ascii="Times New Roman" w:eastAsia="MS PMincho" w:hAnsi="Times New Roman" w:cs="Times New Roman"/>
          <w:kern w:val="2"/>
          <w:sz w:val="20"/>
          <w:szCs w:val="48"/>
          <w:lang w:eastAsia="ja-JP"/>
        </w:rPr>
      </w:pPr>
    </w:p>
    <w:p w14:paraId="574C6BAB" w14:textId="77777777" w:rsidR="00FA3A0A" w:rsidRDefault="00FA3A0A" w:rsidP="00C544C0">
      <w:pPr>
        <w:jc w:val="both"/>
        <w:rPr>
          <w:rFonts w:ascii="Times New Roman" w:eastAsia="MS PMincho" w:hAnsi="Times New Roman" w:cs="Times New Roman"/>
          <w:kern w:val="2"/>
          <w:sz w:val="20"/>
          <w:szCs w:val="48"/>
          <w:lang w:eastAsia="ja-JP"/>
        </w:rPr>
      </w:pPr>
    </w:p>
    <w:p w14:paraId="7A799784" w14:textId="77777777" w:rsidR="00FA3A0A" w:rsidRDefault="00FA3A0A" w:rsidP="00C544C0">
      <w:pPr>
        <w:jc w:val="both"/>
        <w:rPr>
          <w:rFonts w:ascii="Times New Roman" w:eastAsia="MS PMincho" w:hAnsi="Times New Roman" w:cs="Times New Roman"/>
          <w:kern w:val="2"/>
          <w:sz w:val="20"/>
          <w:szCs w:val="48"/>
          <w:lang w:eastAsia="ja-JP"/>
        </w:rPr>
      </w:pPr>
    </w:p>
    <w:p w14:paraId="6B2DC0CF" w14:textId="77777777" w:rsidR="00FA3A0A" w:rsidRPr="00A40FB5" w:rsidRDefault="00FA3A0A" w:rsidP="00C544C0">
      <w:pPr>
        <w:jc w:val="both"/>
        <w:rPr>
          <w:rFonts w:ascii="Times New Roman" w:eastAsia="MS PMincho" w:hAnsi="Times New Roman" w:cs="Times New Roman"/>
          <w:kern w:val="2"/>
          <w:sz w:val="20"/>
          <w:szCs w:val="48"/>
          <w:lang w:eastAsia="ja-JP"/>
        </w:rPr>
      </w:pPr>
    </w:p>
    <w:p w14:paraId="4456E6E4" w14:textId="77777777" w:rsidR="00571CAF" w:rsidRDefault="00571CAF" w:rsidP="00C544C0">
      <w:pPr>
        <w:jc w:val="both"/>
        <w:rPr>
          <w:rFonts w:ascii="Times New Roman" w:eastAsia="MS PMincho" w:hAnsi="Times New Roman" w:cs="Times New Roman"/>
          <w:kern w:val="2"/>
          <w:sz w:val="20"/>
          <w:szCs w:val="48"/>
          <w:lang w:eastAsia="ja-JP"/>
        </w:rPr>
      </w:pPr>
    </w:p>
    <w:p w14:paraId="09B083EF" w14:textId="77777777" w:rsidR="00B15D2C" w:rsidRDefault="00B15D2C" w:rsidP="00C544C0">
      <w:pPr>
        <w:jc w:val="both"/>
        <w:rPr>
          <w:rFonts w:ascii="Times New Roman" w:eastAsia="MS PMincho" w:hAnsi="Times New Roman" w:cs="Times New Roman"/>
          <w:kern w:val="2"/>
          <w:sz w:val="20"/>
          <w:szCs w:val="48"/>
          <w:lang w:eastAsia="ja-JP"/>
        </w:rPr>
      </w:pPr>
    </w:p>
    <w:p w14:paraId="03C3EC95" w14:textId="77777777" w:rsidR="00FA3A0A" w:rsidRPr="00A40FB5" w:rsidRDefault="00FA3A0A" w:rsidP="00C544C0">
      <w:pPr>
        <w:jc w:val="both"/>
        <w:rPr>
          <w:rFonts w:ascii="Times New Roman" w:eastAsia="MS PMincho" w:hAnsi="Times New Roman" w:cs="Times New Roman"/>
          <w:kern w:val="2"/>
          <w:sz w:val="20"/>
          <w:szCs w:val="48"/>
          <w:lang w:eastAsia="ja-JP"/>
        </w:rPr>
      </w:pPr>
    </w:p>
    <w:p w14:paraId="6A40820A" w14:textId="77777777" w:rsidR="00571CAF" w:rsidRDefault="00571CAF" w:rsidP="00C544C0">
      <w:pPr>
        <w:jc w:val="both"/>
        <w:rPr>
          <w:rFonts w:ascii="Times New Roman" w:eastAsia="MS PMincho" w:hAnsi="Times New Roman" w:cs="Times New Roman"/>
          <w:kern w:val="2"/>
          <w:sz w:val="20"/>
          <w:szCs w:val="48"/>
          <w:lang w:eastAsia="ja-JP"/>
        </w:rPr>
      </w:pPr>
    </w:p>
    <w:p w14:paraId="4B25E56B" w14:textId="77777777" w:rsidR="001F43C2" w:rsidRDefault="001F43C2" w:rsidP="00C544C0">
      <w:pPr>
        <w:jc w:val="both"/>
        <w:rPr>
          <w:rFonts w:ascii="Times New Roman" w:eastAsia="MS PMincho" w:hAnsi="Times New Roman" w:cs="Times New Roman"/>
          <w:kern w:val="2"/>
          <w:sz w:val="20"/>
          <w:szCs w:val="48"/>
          <w:lang w:eastAsia="ja-JP"/>
        </w:rPr>
      </w:pPr>
    </w:p>
    <w:p w14:paraId="4AC5FAAC" w14:textId="77777777" w:rsidR="001F43C2" w:rsidRPr="00A40FB5" w:rsidRDefault="001F43C2" w:rsidP="00C544C0">
      <w:pPr>
        <w:jc w:val="both"/>
        <w:rPr>
          <w:rFonts w:ascii="Times New Roman" w:eastAsia="MS PMincho" w:hAnsi="Times New Roman" w:cs="Times New Roman"/>
          <w:kern w:val="2"/>
          <w:sz w:val="20"/>
          <w:szCs w:val="48"/>
          <w:lang w:eastAsia="ja-JP"/>
        </w:rPr>
      </w:pPr>
    </w:p>
    <w:bookmarkStart w:id="5" w:name="_Toc159956757" w:displacedByCustomXml="next"/>
    <w:sdt>
      <w:sdtPr>
        <w:rPr>
          <w:rFonts w:asciiTheme="minorHAnsi" w:eastAsiaTheme="minorHAnsi" w:hAnsiTheme="minorHAnsi" w:cstheme="minorBidi"/>
          <w:b w:val="0"/>
          <w:sz w:val="22"/>
          <w:szCs w:val="22"/>
          <w:u w:val="none"/>
          <w:lang w:eastAsia="en-US"/>
        </w:rPr>
        <w:id w:val="-1816794626"/>
        <w:docPartObj>
          <w:docPartGallery w:val="Table of Contents"/>
          <w:docPartUnique/>
        </w:docPartObj>
      </w:sdtPr>
      <w:sdtEndPr>
        <w:rPr>
          <w:rFonts w:cs="Times New Roman"/>
          <w:bCs/>
          <w:noProof/>
          <w:sz w:val="24"/>
          <w:szCs w:val="24"/>
        </w:rPr>
      </w:sdtEndPr>
      <w:sdtContent>
        <w:p w14:paraId="37CEB8D2" w14:textId="541EFCC7" w:rsidR="00A25CEB" w:rsidRPr="001F43C2" w:rsidRDefault="00E85792" w:rsidP="001F43C2">
          <w:pPr>
            <w:pStyle w:val="KDUMainHeadingStyle"/>
          </w:pPr>
          <w:r w:rsidRPr="001F43C2">
            <w:t>T</w:t>
          </w:r>
          <w:r w:rsidR="00887CF5" w:rsidRPr="001F43C2">
            <w:t>able of Contents</w:t>
          </w:r>
          <w:bookmarkEnd w:id="5"/>
        </w:p>
        <w:p w14:paraId="58CE4A69" w14:textId="77777777" w:rsidR="001F43C2" w:rsidRPr="001F43C2" w:rsidRDefault="001F43C2" w:rsidP="003F7258">
          <w:pPr>
            <w:pStyle w:val="KDUPara"/>
          </w:pPr>
        </w:p>
        <w:p w14:paraId="192B6B1D" w14:textId="5D0FB549" w:rsidR="006F6A44" w:rsidRDefault="00A25CEB">
          <w:pPr>
            <w:pStyle w:val="TOC1"/>
            <w:tabs>
              <w:tab w:val="right" w:leader="dot" w:pos="9890"/>
            </w:tabs>
            <w:rPr>
              <w:rFonts w:eastAsiaTheme="minorEastAsia"/>
              <w:noProof/>
              <w:color w:val="auto"/>
              <w:kern w:val="2"/>
              <w:lang w:bidi="si-LK"/>
              <w14:ligatures w14:val="standardContextual"/>
            </w:rPr>
          </w:pPr>
          <w:r w:rsidRPr="007503A7">
            <w:rPr>
              <w:rFonts w:ascii="Times New Roman" w:hAnsi="Times New Roman" w:cs="Times New Roman"/>
              <w:sz w:val="24"/>
              <w:szCs w:val="24"/>
            </w:rPr>
            <w:fldChar w:fldCharType="begin"/>
          </w:r>
          <w:r w:rsidRPr="007503A7">
            <w:rPr>
              <w:rFonts w:ascii="Times New Roman" w:hAnsi="Times New Roman" w:cs="Times New Roman"/>
              <w:sz w:val="24"/>
              <w:szCs w:val="24"/>
            </w:rPr>
            <w:instrText xml:space="preserve"> TOC \o "1-3" \h \z \u </w:instrText>
          </w:r>
          <w:r w:rsidRPr="007503A7">
            <w:rPr>
              <w:rFonts w:ascii="Times New Roman" w:hAnsi="Times New Roman" w:cs="Times New Roman"/>
              <w:sz w:val="24"/>
              <w:szCs w:val="24"/>
            </w:rPr>
            <w:fldChar w:fldCharType="separate"/>
          </w:r>
          <w:hyperlink w:anchor="_Toc159956755" w:history="1">
            <w:r w:rsidR="006F6A44" w:rsidRPr="00456548">
              <w:rPr>
                <w:rStyle w:val="Hyperlink"/>
                <w:rFonts w:eastAsia="MS PMincho"/>
                <w:noProof/>
              </w:rPr>
              <w:t>Group Member Details</w:t>
            </w:r>
            <w:r w:rsidR="006F6A44">
              <w:rPr>
                <w:noProof/>
                <w:webHidden/>
              </w:rPr>
              <w:tab/>
            </w:r>
            <w:r w:rsidR="006F6A44">
              <w:rPr>
                <w:noProof/>
                <w:webHidden/>
              </w:rPr>
              <w:fldChar w:fldCharType="begin"/>
            </w:r>
            <w:r w:rsidR="006F6A44">
              <w:rPr>
                <w:noProof/>
                <w:webHidden/>
              </w:rPr>
              <w:instrText xml:space="preserve"> PAGEREF _Toc159956755 \h </w:instrText>
            </w:r>
            <w:r w:rsidR="006F6A44">
              <w:rPr>
                <w:noProof/>
                <w:webHidden/>
              </w:rPr>
            </w:r>
            <w:r w:rsidR="006F6A44">
              <w:rPr>
                <w:noProof/>
                <w:webHidden/>
              </w:rPr>
              <w:fldChar w:fldCharType="separate"/>
            </w:r>
            <w:r w:rsidR="00D674A5">
              <w:rPr>
                <w:noProof/>
                <w:webHidden/>
              </w:rPr>
              <w:t>ii</w:t>
            </w:r>
            <w:r w:rsidR="006F6A44">
              <w:rPr>
                <w:noProof/>
                <w:webHidden/>
              </w:rPr>
              <w:fldChar w:fldCharType="end"/>
            </w:r>
          </w:hyperlink>
        </w:p>
        <w:p w14:paraId="31B905FC" w14:textId="490B1A0A" w:rsidR="006F6A44" w:rsidRDefault="00000000">
          <w:pPr>
            <w:pStyle w:val="TOC1"/>
            <w:tabs>
              <w:tab w:val="right" w:leader="dot" w:pos="9890"/>
            </w:tabs>
            <w:rPr>
              <w:rFonts w:eastAsiaTheme="minorEastAsia"/>
              <w:noProof/>
              <w:color w:val="auto"/>
              <w:kern w:val="2"/>
              <w:lang w:bidi="si-LK"/>
              <w14:ligatures w14:val="standardContextual"/>
            </w:rPr>
          </w:pPr>
          <w:hyperlink w:anchor="_Toc159956756" w:history="1">
            <w:r w:rsidR="006F6A44" w:rsidRPr="00456548">
              <w:rPr>
                <w:rStyle w:val="Hyperlink"/>
                <w:rFonts w:eastAsia="MS PMincho"/>
                <w:noProof/>
              </w:rPr>
              <w:t>Abstract</w:t>
            </w:r>
            <w:r w:rsidR="006F6A44">
              <w:rPr>
                <w:noProof/>
                <w:webHidden/>
              </w:rPr>
              <w:tab/>
            </w:r>
            <w:r w:rsidR="006F6A44">
              <w:rPr>
                <w:noProof/>
                <w:webHidden/>
              </w:rPr>
              <w:fldChar w:fldCharType="begin"/>
            </w:r>
            <w:r w:rsidR="006F6A44">
              <w:rPr>
                <w:noProof/>
                <w:webHidden/>
              </w:rPr>
              <w:instrText xml:space="preserve"> PAGEREF _Toc159956756 \h </w:instrText>
            </w:r>
            <w:r w:rsidR="006F6A44">
              <w:rPr>
                <w:noProof/>
                <w:webHidden/>
              </w:rPr>
            </w:r>
            <w:r w:rsidR="006F6A44">
              <w:rPr>
                <w:noProof/>
                <w:webHidden/>
              </w:rPr>
              <w:fldChar w:fldCharType="separate"/>
            </w:r>
            <w:r w:rsidR="00D674A5">
              <w:rPr>
                <w:noProof/>
                <w:webHidden/>
              </w:rPr>
              <w:t>iii</w:t>
            </w:r>
            <w:r w:rsidR="006F6A44">
              <w:rPr>
                <w:noProof/>
                <w:webHidden/>
              </w:rPr>
              <w:fldChar w:fldCharType="end"/>
            </w:r>
          </w:hyperlink>
        </w:p>
        <w:p w14:paraId="22277535" w14:textId="0509D4E3" w:rsidR="006F6A44" w:rsidRDefault="00000000">
          <w:pPr>
            <w:pStyle w:val="TOC1"/>
            <w:tabs>
              <w:tab w:val="right" w:leader="dot" w:pos="9890"/>
            </w:tabs>
            <w:rPr>
              <w:rFonts w:eastAsiaTheme="minorEastAsia"/>
              <w:noProof/>
              <w:color w:val="auto"/>
              <w:kern w:val="2"/>
              <w:lang w:bidi="si-LK"/>
              <w14:ligatures w14:val="standardContextual"/>
            </w:rPr>
          </w:pPr>
          <w:hyperlink w:anchor="_Toc159956757" w:history="1">
            <w:r w:rsidR="006F6A44" w:rsidRPr="00456548">
              <w:rPr>
                <w:rStyle w:val="Hyperlink"/>
                <w:noProof/>
              </w:rPr>
              <w:t>Table of Contents</w:t>
            </w:r>
            <w:r w:rsidR="006F6A44">
              <w:rPr>
                <w:noProof/>
                <w:webHidden/>
              </w:rPr>
              <w:tab/>
            </w:r>
            <w:r w:rsidR="006F6A44">
              <w:rPr>
                <w:noProof/>
                <w:webHidden/>
              </w:rPr>
              <w:fldChar w:fldCharType="begin"/>
            </w:r>
            <w:r w:rsidR="006F6A44">
              <w:rPr>
                <w:noProof/>
                <w:webHidden/>
              </w:rPr>
              <w:instrText xml:space="preserve"> PAGEREF _Toc159956757 \h </w:instrText>
            </w:r>
            <w:r w:rsidR="006F6A44">
              <w:rPr>
                <w:noProof/>
                <w:webHidden/>
              </w:rPr>
            </w:r>
            <w:r w:rsidR="006F6A44">
              <w:rPr>
                <w:noProof/>
                <w:webHidden/>
              </w:rPr>
              <w:fldChar w:fldCharType="separate"/>
            </w:r>
            <w:r w:rsidR="00D674A5">
              <w:rPr>
                <w:noProof/>
                <w:webHidden/>
              </w:rPr>
              <w:t>iv</w:t>
            </w:r>
            <w:r w:rsidR="006F6A44">
              <w:rPr>
                <w:noProof/>
                <w:webHidden/>
              </w:rPr>
              <w:fldChar w:fldCharType="end"/>
            </w:r>
          </w:hyperlink>
        </w:p>
        <w:p w14:paraId="5EC831DE" w14:textId="4E2CCB99" w:rsidR="006F6A44" w:rsidRDefault="00000000">
          <w:pPr>
            <w:pStyle w:val="TOC1"/>
            <w:tabs>
              <w:tab w:val="right" w:leader="dot" w:pos="9890"/>
            </w:tabs>
            <w:rPr>
              <w:rFonts w:eastAsiaTheme="minorEastAsia"/>
              <w:noProof/>
              <w:color w:val="auto"/>
              <w:kern w:val="2"/>
              <w:lang w:bidi="si-LK"/>
              <w14:ligatures w14:val="standardContextual"/>
            </w:rPr>
          </w:pPr>
          <w:hyperlink w:anchor="_Toc159956758" w:history="1">
            <w:r w:rsidR="006F6A44" w:rsidRPr="00456548">
              <w:rPr>
                <w:rStyle w:val="Hyperlink"/>
                <w:noProof/>
              </w:rPr>
              <w:t>List of Figures</w:t>
            </w:r>
            <w:r w:rsidR="006F6A44">
              <w:rPr>
                <w:noProof/>
                <w:webHidden/>
              </w:rPr>
              <w:tab/>
            </w:r>
            <w:r w:rsidR="006F6A44">
              <w:rPr>
                <w:noProof/>
                <w:webHidden/>
              </w:rPr>
              <w:fldChar w:fldCharType="begin"/>
            </w:r>
            <w:r w:rsidR="006F6A44">
              <w:rPr>
                <w:noProof/>
                <w:webHidden/>
              </w:rPr>
              <w:instrText xml:space="preserve"> PAGEREF _Toc159956758 \h </w:instrText>
            </w:r>
            <w:r w:rsidR="006F6A44">
              <w:rPr>
                <w:noProof/>
                <w:webHidden/>
              </w:rPr>
            </w:r>
            <w:r w:rsidR="006F6A44">
              <w:rPr>
                <w:noProof/>
                <w:webHidden/>
              </w:rPr>
              <w:fldChar w:fldCharType="separate"/>
            </w:r>
            <w:r w:rsidR="00D674A5">
              <w:rPr>
                <w:noProof/>
                <w:webHidden/>
              </w:rPr>
              <w:t>v</w:t>
            </w:r>
            <w:r w:rsidR="006F6A44">
              <w:rPr>
                <w:noProof/>
                <w:webHidden/>
              </w:rPr>
              <w:fldChar w:fldCharType="end"/>
            </w:r>
          </w:hyperlink>
        </w:p>
        <w:p w14:paraId="412DF3A8" w14:textId="31AD4C82" w:rsidR="006F6A44" w:rsidRDefault="00000000">
          <w:pPr>
            <w:pStyle w:val="TOC1"/>
            <w:tabs>
              <w:tab w:val="right" w:leader="dot" w:pos="9890"/>
            </w:tabs>
            <w:rPr>
              <w:rFonts w:eastAsiaTheme="minorEastAsia"/>
              <w:noProof/>
              <w:color w:val="auto"/>
              <w:kern w:val="2"/>
              <w:lang w:bidi="si-LK"/>
              <w14:ligatures w14:val="standardContextual"/>
            </w:rPr>
          </w:pPr>
          <w:hyperlink w:anchor="_Toc159956759" w:history="1">
            <w:r w:rsidR="006F6A44" w:rsidRPr="00456548">
              <w:rPr>
                <w:rStyle w:val="Hyperlink"/>
                <w:noProof/>
              </w:rPr>
              <w:t>List of Tables</w:t>
            </w:r>
            <w:r w:rsidR="006F6A44">
              <w:rPr>
                <w:noProof/>
                <w:webHidden/>
              </w:rPr>
              <w:tab/>
            </w:r>
            <w:r w:rsidR="006F6A44">
              <w:rPr>
                <w:noProof/>
                <w:webHidden/>
              </w:rPr>
              <w:fldChar w:fldCharType="begin"/>
            </w:r>
            <w:r w:rsidR="006F6A44">
              <w:rPr>
                <w:noProof/>
                <w:webHidden/>
              </w:rPr>
              <w:instrText xml:space="preserve"> PAGEREF _Toc159956759 \h </w:instrText>
            </w:r>
            <w:r w:rsidR="006F6A44">
              <w:rPr>
                <w:noProof/>
                <w:webHidden/>
              </w:rPr>
            </w:r>
            <w:r w:rsidR="006F6A44">
              <w:rPr>
                <w:noProof/>
                <w:webHidden/>
              </w:rPr>
              <w:fldChar w:fldCharType="separate"/>
            </w:r>
            <w:r w:rsidR="00D674A5">
              <w:rPr>
                <w:noProof/>
                <w:webHidden/>
              </w:rPr>
              <w:t>vi</w:t>
            </w:r>
            <w:r w:rsidR="006F6A44">
              <w:rPr>
                <w:noProof/>
                <w:webHidden/>
              </w:rPr>
              <w:fldChar w:fldCharType="end"/>
            </w:r>
          </w:hyperlink>
        </w:p>
        <w:p w14:paraId="1AE93DFD" w14:textId="653A91A5" w:rsidR="006F6A44" w:rsidRDefault="00000000">
          <w:pPr>
            <w:pStyle w:val="TOC1"/>
            <w:tabs>
              <w:tab w:val="right" w:leader="dot" w:pos="9890"/>
            </w:tabs>
            <w:rPr>
              <w:rFonts w:eastAsiaTheme="minorEastAsia"/>
              <w:noProof/>
              <w:color w:val="auto"/>
              <w:kern w:val="2"/>
              <w:lang w:bidi="si-LK"/>
              <w14:ligatures w14:val="standardContextual"/>
            </w:rPr>
          </w:pPr>
          <w:hyperlink w:anchor="_Toc159956760" w:history="1">
            <w:r w:rsidR="006F6A44" w:rsidRPr="00456548">
              <w:rPr>
                <w:rStyle w:val="Hyperlink"/>
                <w:noProof/>
              </w:rPr>
              <w:t>Chapter 1 Introduction</w:t>
            </w:r>
            <w:r w:rsidR="006F6A44">
              <w:rPr>
                <w:noProof/>
                <w:webHidden/>
              </w:rPr>
              <w:tab/>
            </w:r>
            <w:r w:rsidR="006F6A44">
              <w:rPr>
                <w:noProof/>
                <w:webHidden/>
              </w:rPr>
              <w:fldChar w:fldCharType="begin"/>
            </w:r>
            <w:r w:rsidR="006F6A44">
              <w:rPr>
                <w:noProof/>
                <w:webHidden/>
              </w:rPr>
              <w:instrText xml:space="preserve"> PAGEREF _Toc159956760 \h </w:instrText>
            </w:r>
            <w:r w:rsidR="006F6A44">
              <w:rPr>
                <w:noProof/>
                <w:webHidden/>
              </w:rPr>
            </w:r>
            <w:r w:rsidR="006F6A44">
              <w:rPr>
                <w:noProof/>
                <w:webHidden/>
              </w:rPr>
              <w:fldChar w:fldCharType="separate"/>
            </w:r>
            <w:r w:rsidR="00D674A5">
              <w:rPr>
                <w:noProof/>
                <w:webHidden/>
              </w:rPr>
              <w:t>1</w:t>
            </w:r>
            <w:r w:rsidR="006F6A44">
              <w:rPr>
                <w:noProof/>
                <w:webHidden/>
              </w:rPr>
              <w:fldChar w:fldCharType="end"/>
            </w:r>
          </w:hyperlink>
        </w:p>
        <w:p w14:paraId="00FBD11B" w14:textId="73E83C19" w:rsidR="006F6A44" w:rsidRDefault="00000000">
          <w:pPr>
            <w:pStyle w:val="TOC2"/>
            <w:tabs>
              <w:tab w:val="right" w:leader="dot" w:pos="9890"/>
            </w:tabs>
            <w:rPr>
              <w:rFonts w:eastAsiaTheme="minorEastAsia"/>
              <w:noProof/>
              <w:color w:val="auto"/>
              <w:kern w:val="2"/>
              <w:lang w:bidi="si-LK"/>
              <w14:ligatures w14:val="standardContextual"/>
            </w:rPr>
          </w:pPr>
          <w:hyperlink w:anchor="_Toc159956761" w:history="1">
            <w:r w:rsidR="006F6A44" w:rsidRPr="00456548">
              <w:rPr>
                <w:rStyle w:val="Hyperlink"/>
                <w:noProof/>
                <w14:scene3d>
                  <w14:camera w14:prst="orthographicFront"/>
                  <w14:lightRig w14:rig="threePt" w14:dir="t">
                    <w14:rot w14:lat="0" w14:lon="0" w14:rev="0"/>
                  </w14:lightRig>
                </w14:scene3d>
              </w:rPr>
              <w:t>1.1</w:t>
            </w:r>
            <w:r w:rsidR="006F6A44" w:rsidRPr="00456548">
              <w:rPr>
                <w:rStyle w:val="Hyperlink"/>
                <w:noProof/>
              </w:rPr>
              <w:t xml:space="preserve"> Background and Motivation</w:t>
            </w:r>
            <w:r w:rsidR="006F6A44">
              <w:rPr>
                <w:noProof/>
                <w:webHidden/>
              </w:rPr>
              <w:tab/>
            </w:r>
            <w:r w:rsidR="006F6A44">
              <w:rPr>
                <w:noProof/>
                <w:webHidden/>
              </w:rPr>
              <w:fldChar w:fldCharType="begin"/>
            </w:r>
            <w:r w:rsidR="006F6A44">
              <w:rPr>
                <w:noProof/>
                <w:webHidden/>
              </w:rPr>
              <w:instrText xml:space="preserve"> PAGEREF _Toc159956761 \h </w:instrText>
            </w:r>
            <w:r w:rsidR="006F6A44">
              <w:rPr>
                <w:noProof/>
                <w:webHidden/>
              </w:rPr>
            </w:r>
            <w:r w:rsidR="006F6A44">
              <w:rPr>
                <w:noProof/>
                <w:webHidden/>
              </w:rPr>
              <w:fldChar w:fldCharType="separate"/>
            </w:r>
            <w:r w:rsidR="00D674A5">
              <w:rPr>
                <w:noProof/>
                <w:webHidden/>
              </w:rPr>
              <w:t>1</w:t>
            </w:r>
            <w:r w:rsidR="006F6A44">
              <w:rPr>
                <w:noProof/>
                <w:webHidden/>
              </w:rPr>
              <w:fldChar w:fldCharType="end"/>
            </w:r>
          </w:hyperlink>
        </w:p>
        <w:p w14:paraId="5791A324" w14:textId="272735E3" w:rsidR="006F6A44" w:rsidRDefault="00000000">
          <w:pPr>
            <w:pStyle w:val="TOC3"/>
            <w:tabs>
              <w:tab w:val="right" w:leader="dot" w:pos="9890"/>
            </w:tabs>
            <w:rPr>
              <w:rFonts w:eastAsiaTheme="minorEastAsia"/>
              <w:noProof/>
              <w:color w:val="auto"/>
              <w:kern w:val="2"/>
              <w:lang w:bidi="si-LK"/>
              <w14:ligatures w14:val="standardContextual"/>
            </w:rPr>
          </w:pPr>
          <w:hyperlink w:anchor="_Toc159956762" w:history="1">
            <w:r w:rsidR="006F6A44" w:rsidRPr="00456548">
              <w:rPr>
                <w:rStyle w:val="Hyperlink"/>
                <w:noProof/>
              </w:rPr>
              <w:t>1.1.1 Background</w:t>
            </w:r>
            <w:r w:rsidR="006F6A44">
              <w:rPr>
                <w:noProof/>
                <w:webHidden/>
              </w:rPr>
              <w:tab/>
            </w:r>
            <w:r w:rsidR="006F6A44">
              <w:rPr>
                <w:noProof/>
                <w:webHidden/>
              </w:rPr>
              <w:fldChar w:fldCharType="begin"/>
            </w:r>
            <w:r w:rsidR="006F6A44">
              <w:rPr>
                <w:noProof/>
                <w:webHidden/>
              </w:rPr>
              <w:instrText xml:space="preserve"> PAGEREF _Toc159956762 \h </w:instrText>
            </w:r>
            <w:r w:rsidR="006F6A44">
              <w:rPr>
                <w:noProof/>
                <w:webHidden/>
              </w:rPr>
            </w:r>
            <w:r w:rsidR="006F6A44">
              <w:rPr>
                <w:noProof/>
                <w:webHidden/>
              </w:rPr>
              <w:fldChar w:fldCharType="separate"/>
            </w:r>
            <w:r w:rsidR="00D674A5">
              <w:rPr>
                <w:noProof/>
                <w:webHidden/>
              </w:rPr>
              <w:t>1</w:t>
            </w:r>
            <w:r w:rsidR="006F6A44">
              <w:rPr>
                <w:noProof/>
                <w:webHidden/>
              </w:rPr>
              <w:fldChar w:fldCharType="end"/>
            </w:r>
          </w:hyperlink>
        </w:p>
        <w:p w14:paraId="092C8DF9" w14:textId="295BF7C3" w:rsidR="006F6A44" w:rsidRDefault="00000000">
          <w:pPr>
            <w:pStyle w:val="TOC3"/>
            <w:tabs>
              <w:tab w:val="right" w:leader="dot" w:pos="9890"/>
            </w:tabs>
            <w:rPr>
              <w:rFonts w:eastAsiaTheme="minorEastAsia"/>
              <w:noProof/>
              <w:color w:val="auto"/>
              <w:kern w:val="2"/>
              <w:lang w:bidi="si-LK"/>
              <w14:ligatures w14:val="standardContextual"/>
            </w:rPr>
          </w:pPr>
          <w:hyperlink w:anchor="_Toc159956763" w:history="1">
            <w:r w:rsidR="006F6A44" w:rsidRPr="00456548">
              <w:rPr>
                <w:rStyle w:val="Hyperlink"/>
                <w:noProof/>
              </w:rPr>
              <w:t>1.1.2 Motivation</w:t>
            </w:r>
            <w:r w:rsidR="006F6A44">
              <w:rPr>
                <w:noProof/>
                <w:webHidden/>
              </w:rPr>
              <w:tab/>
            </w:r>
            <w:r w:rsidR="006F6A44">
              <w:rPr>
                <w:noProof/>
                <w:webHidden/>
              </w:rPr>
              <w:fldChar w:fldCharType="begin"/>
            </w:r>
            <w:r w:rsidR="006F6A44">
              <w:rPr>
                <w:noProof/>
                <w:webHidden/>
              </w:rPr>
              <w:instrText xml:space="preserve"> PAGEREF _Toc159956763 \h </w:instrText>
            </w:r>
            <w:r w:rsidR="006F6A44">
              <w:rPr>
                <w:noProof/>
                <w:webHidden/>
              </w:rPr>
            </w:r>
            <w:r w:rsidR="006F6A44">
              <w:rPr>
                <w:noProof/>
                <w:webHidden/>
              </w:rPr>
              <w:fldChar w:fldCharType="separate"/>
            </w:r>
            <w:r w:rsidR="00D674A5">
              <w:rPr>
                <w:noProof/>
                <w:webHidden/>
              </w:rPr>
              <w:t>1</w:t>
            </w:r>
            <w:r w:rsidR="006F6A44">
              <w:rPr>
                <w:noProof/>
                <w:webHidden/>
              </w:rPr>
              <w:fldChar w:fldCharType="end"/>
            </w:r>
          </w:hyperlink>
        </w:p>
        <w:p w14:paraId="0D4F4BFF" w14:textId="5D2A5AB9" w:rsidR="006F6A44" w:rsidRDefault="00000000">
          <w:pPr>
            <w:pStyle w:val="TOC2"/>
            <w:tabs>
              <w:tab w:val="right" w:leader="dot" w:pos="9890"/>
            </w:tabs>
            <w:rPr>
              <w:rFonts w:eastAsiaTheme="minorEastAsia"/>
              <w:noProof/>
              <w:color w:val="auto"/>
              <w:kern w:val="2"/>
              <w:lang w:bidi="si-LK"/>
              <w14:ligatures w14:val="standardContextual"/>
            </w:rPr>
          </w:pPr>
          <w:hyperlink w:anchor="_Toc159956764" w:history="1">
            <w:r w:rsidR="006F6A44" w:rsidRPr="00456548">
              <w:rPr>
                <w:rStyle w:val="Hyperlink"/>
                <w:noProof/>
                <w14:scene3d>
                  <w14:camera w14:prst="orthographicFront"/>
                  <w14:lightRig w14:rig="threePt" w14:dir="t">
                    <w14:rot w14:lat="0" w14:lon="0" w14:rev="0"/>
                  </w14:lightRig>
                </w14:scene3d>
              </w:rPr>
              <w:t>1.2</w:t>
            </w:r>
            <w:r w:rsidR="006F6A44" w:rsidRPr="00456548">
              <w:rPr>
                <w:rStyle w:val="Hyperlink"/>
                <w:noProof/>
              </w:rPr>
              <w:t xml:space="preserve"> Problem Statement</w:t>
            </w:r>
            <w:r w:rsidR="006F6A44">
              <w:rPr>
                <w:noProof/>
                <w:webHidden/>
              </w:rPr>
              <w:tab/>
            </w:r>
            <w:r w:rsidR="006F6A44">
              <w:rPr>
                <w:noProof/>
                <w:webHidden/>
              </w:rPr>
              <w:fldChar w:fldCharType="begin"/>
            </w:r>
            <w:r w:rsidR="006F6A44">
              <w:rPr>
                <w:noProof/>
                <w:webHidden/>
              </w:rPr>
              <w:instrText xml:space="preserve"> PAGEREF _Toc159956764 \h </w:instrText>
            </w:r>
            <w:r w:rsidR="006F6A44">
              <w:rPr>
                <w:noProof/>
                <w:webHidden/>
              </w:rPr>
            </w:r>
            <w:r w:rsidR="006F6A44">
              <w:rPr>
                <w:noProof/>
                <w:webHidden/>
              </w:rPr>
              <w:fldChar w:fldCharType="separate"/>
            </w:r>
            <w:r w:rsidR="00D674A5">
              <w:rPr>
                <w:noProof/>
                <w:webHidden/>
              </w:rPr>
              <w:t>1</w:t>
            </w:r>
            <w:r w:rsidR="006F6A44">
              <w:rPr>
                <w:noProof/>
                <w:webHidden/>
              </w:rPr>
              <w:fldChar w:fldCharType="end"/>
            </w:r>
          </w:hyperlink>
        </w:p>
        <w:p w14:paraId="36233481" w14:textId="0EFD52C9" w:rsidR="006F6A44" w:rsidRDefault="00000000">
          <w:pPr>
            <w:pStyle w:val="TOC2"/>
            <w:tabs>
              <w:tab w:val="right" w:leader="dot" w:pos="9890"/>
            </w:tabs>
            <w:rPr>
              <w:rFonts w:eastAsiaTheme="minorEastAsia"/>
              <w:noProof/>
              <w:color w:val="auto"/>
              <w:kern w:val="2"/>
              <w:lang w:bidi="si-LK"/>
              <w14:ligatures w14:val="standardContextual"/>
            </w:rPr>
          </w:pPr>
          <w:hyperlink w:anchor="_Toc159956765" w:history="1">
            <w:r w:rsidR="006F6A44" w:rsidRPr="00456548">
              <w:rPr>
                <w:rStyle w:val="Hyperlink"/>
                <w:noProof/>
                <w14:scene3d>
                  <w14:camera w14:prst="orthographicFront"/>
                  <w14:lightRig w14:rig="threePt" w14:dir="t">
                    <w14:rot w14:lat="0" w14:lon="0" w14:rev="0"/>
                  </w14:lightRig>
                </w14:scene3d>
              </w:rPr>
              <w:t>1.3</w:t>
            </w:r>
            <w:r w:rsidR="006F6A44" w:rsidRPr="00456548">
              <w:rPr>
                <w:rStyle w:val="Hyperlink"/>
                <w:noProof/>
              </w:rPr>
              <w:t xml:space="preserve"> Aim</w:t>
            </w:r>
            <w:r w:rsidR="006F6A44">
              <w:rPr>
                <w:noProof/>
                <w:webHidden/>
              </w:rPr>
              <w:tab/>
            </w:r>
            <w:r w:rsidR="006F6A44">
              <w:rPr>
                <w:noProof/>
                <w:webHidden/>
              </w:rPr>
              <w:fldChar w:fldCharType="begin"/>
            </w:r>
            <w:r w:rsidR="006F6A44">
              <w:rPr>
                <w:noProof/>
                <w:webHidden/>
              </w:rPr>
              <w:instrText xml:space="preserve"> PAGEREF _Toc159956765 \h </w:instrText>
            </w:r>
            <w:r w:rsidR="006F6A44">
              <w:rPr>
                <w:noProof/>
                <w:webHidden/>
              </w:rPr>
            </w:r>
            <w:r w:rsidR="006F6A44">
              <w:rPr>
                <w:noProof/>
                <w:webHidden/>
              </w:rPr>
              <w:fldChar w:fldCharType="separate"/>
            </w:r>
            <w:r w:rsidR="00D674A5">
              <w:rPr>
                <w:noProof/>
                <w:webHidden/>
              </w:rPr>
              <w:t>2</w:t>
            </w:r>
            <w:r w:rsidR="006F6A44">
              <w:rPr>
                <w:noProof/>
                <w:webHidden/>
              </w:rPr>
              <w:fldChar w:fldCharType="end"/>
            </w:r>
          </w:hyperlink>
        </w:p>
        <w:p w14:paraId="7FA1FB8C" w14:textId="4DE1DEF4" w:rsidR="006F6A44" w:rsidRDefault="00000000">
          <w:pPr>
            <w:pStyle w:val="TOC2"/>
            <w:tabs>
              <w:tab w:val="right" w:leader="dot" w:pos="9890"/>
            </w:tabs>
            <w:rPr>
              <w:rFonts w:eastAsiaTheme="minorEastAsia"/>
              <w:noProof/>
              <w:color w:val="auto"/>
              <w:kern w:val="2"/>
              <w:lang w:bidi="si-LK"/>
              <w14:ligatures w14:val="standardContextual"/>
            </w:rPr>
          </w:pPr>
          <w:hyperlink w:anchor="_Toc159956766" w:history="1">
            <w:r w:rsidR="006F6A44" w:rsidRPr="00456548">
              <w:rPr>
                <w:rStyle w:val="Hyperlink"/>
                <w:noProof/>
                <w14:scene3d>
                  <w14:camera w14:prst="orthographicFront"/>
                  <w14:lightRig w14:rig="threePt" w14:dir="t">
                    <w14:rot w14:lat="0" w14:lon="0" w14:rev="0"/>
                  </w14:lightRig>
                </w14:scene3d>
              </w:rPr>
              <w:t>1.4</w:t>
            </w:r>
            <w:r w:rsidR="006F6A44" w:rsidRPr="00456548">
              <w:rPr>
                <w:rStyle w:val="Hyperlink"/>
                <w:noProof/>
              </w:rPr>
              <w:t xml:space="preserve"> Objectives</w:t>
            </w:r>
            <w:r w:rsidR="006F6A44">
              <w:rPr>
                <w:noProof/>
                <w:webHidden/>
              </w:rPr>
              <w:tab/>
            </w:r>
            <w:r w:rsidR="006F6A44">
              <w:rPr>
                <w:noProof/>
                <w:webHidden/>
              </w:rPr>
              <w:fldChar w:fldCharType="begin"/>
            </w:r>
            <w:r w:rsidR="006F6A44">
              <w:rPr>
                <w:noProof/>
                <w:webHidden/>
              </w:rPr>
              <w:instrText xml:space="preserve"> PAGEREF _Toc159956766 \h </w:instrText>
            </w:r>
            <w:r w:rsidR="006F6A44">
              <w:rPr>
                <w:noProof/>
                <w:webHidden/>
              </w:rPr>
            </w:r>
            <w:r w:rsidR="006F6A44">
              <w:rPr>
                <w:noProof/>
                <w:webHidden/>
              </w:rPr>
              <w:fldChar w:fldCharType="separate"/>
            </w:r>
            <w:r w:rsidR="00D674A5">
              <w:rPr>
                <w:noProof/>
                <w:webHidden/>
              </w:rPr>
              <w:t>2</w:t>
            </w:r>
            <w:r w:rsidR="006F6A44">
              <w:rPr>
                <w:noProof/>
                <w:webHidden/>
              </w:rPr>
              <w:fldChar w:fldCharType="end"/>
            </w:r>
          </w:hyperlink>
        </w:p>
        <w:p w14:paraId="043C1D07" w14:textId="5CBE1CD3" w:rsidR="006F6A44" w:rsidRDefault="00000000">
          <w:pPr>
            <w:pStyle w:val="TOC1"/>
            <w:tabs>
              <w:tab w:val="right" w:leader="dot" w:pos="9890"/>
            </w:tabs>
            <w:rPr>
              <w:rFonts w:eastAsiaTheme="minorEastAsia"/>
              <w:noProof/>
              <w:color w:val="auto"/>
              <w:kern w:val="2"/>
              <w:lang w:bidi="si-LK"/>
              <w14:ligatures w14:val="standardContextual"/>
            </w:rPr>
          </w:pPr>
          <w:hyperlink w:anchor="_Toc159956767" w:history="1">
            <w:r w:rsidR="006F6A44" w:rsidRPr="00456548">
              <w:rPr>
                <w:rStyle w:val="Hyperlink"/>
                <w:noProof/>
              </w:rPr>
              <w:t>Chapter 2 Literature Review</w:t>
            </w:r>
            <w:r w:rsidR="006F6A44">
              <w:rPr>
                <w:noProof/>
                <w:webHidden/>
              </w:rPr>
              <w:tab/>
            </w:r>
            <w:r w:rsidR="006F6A44">
              <w:rPr>
                <w:noProof/>
                <w:webHidden/>
              </w:rPr>
              <w:fldChar w:fldCharType="begin"/>
            </w:r>
            <w:r w:rsidR="006F6A44">
              <w:rPr>
                <w:noProof/>
                <w:webHidden/>
              </w:rPr>
              <w:instrText xml:space="preserve"> PAGEREF _Toc159956767 \h </w:instrText>
            </w:r>
            <w:r w:rsidR="006F6A44">
              <w:rPr>
                <w:noProof/>
                <w:webHidden/>
              </w:rPr>
            </w:r>
            <w:r w:rsidR="006F6A44">
              <w:rPr>
                <w:noProof/>
                <w:webHidden/>
              </w:rPr>
              <w:fldChar w:fldCharType="separate"/>
            </w:r>
            <w:r w:rsidR="00D674A5">
              <w:rPr>
                <w:noProof/>
                <w:webHidden/>
              </w:rPr>
              <w:t>3</w:t>
            </w:r>
            <w:r w:rsidR="006F6A44">
              <w:rPr>
                <w:noProof/>
                <w:webHidden/>
              </w:rPr>
              <w:fldChar w:fldCharType="end"/>
            </w:r>
          </w:hyperlink>
        </w:p>
        <w:p w14:paraId="11325011" w14:textId="2873D47E" w:rsidR="006F6A44" w:rsidRDefault="00000000">
          <w:pPr>
            <w:pStyle w:val="TOC1"/>
            <w:tabs>
              <w:tab w:val="right" w:leader="dot" w:pos="9890"/>
            </w:tabs>
            <w:rPr>
              <w:rFonts w:eastAsiaTheme="minorEastAsia"/>
              <w:noProof/>
              <w:color w:val="auto"/>
              <w:kern w:val="2"/>
              <w:lang w:bidi="si-LK"/>
              <w14:ligatures w14:val="standardContextual"/>
            </w:rPr>
          </w:pPr>
          <w:hyperlink w:anchor="_Toc159956768" w:history="1">
            <w:r w:rsidR="006F6A44" w:rsidRPr="00456548">
              <w:rPr>
                <w:rStyle w:val="Hyperlink"/>
                <w:noProof/>
              </w:rPr>
              <w:t>Chapter 3 Proposed Methodology</w:t>
            </w:r>
            <w:r w:rsidR="006F6A44">
              <w:rPr>
                <w:noProof/>
                <w:webHidden/>
              </w:rPr>
              <w:tab/>
            </w:r>
            <w:r w:rsidR="006F6A44">
              <w:rPr>
                <w:noProof/>
                <w:webHidden/>
              </w:rPr>
              <w:fldChar w:fldCharType="begin"/>
            </w:r>
            <w:r w:rsidR="006F6A44">
              <w:rPr>
                <w:noProof/>
                <w:webHidden/>
              </w:rPr>
              <w:instrText xml:space="preserve"> PAGEREF _Toc159956768 \h </w:instrText>
            </w:r>
            <w:r w:rsidR="006F6A44">
              <w:rPr>
                <w:noProof/>
                <w:webHidden/>
              </w:rPr>
            </w:r>
            <w:r w:rsidR="006F6A44">
              <w:rPr>
                <w:noProof/>
                <w:webHidden/>
              </w:rPr>
              <w:fldChar w:fldCharType="separate"/>
            </w:r>
            <w:r w:rsidR="00D674A5">
              <w:rPr>
                <w:noProof/>
                <w:webHidden/>
              </w:rPr>
              <w:t>4</w:t>
            </w:r>
            <w:r w:rsidR="006F6A44">
              <w:rPr>
                <w:noProof/>
                <w:webHidden/>
              </w:rPr>
              <w:fldChar w:fldCharType="end"/>
            </w:r>
          </w:hyperlink>
        </w:p>
        <w:p w14:paraId="52364A55" w14:textId="1BF451F4" w:rsidR="006F6A44" w:rsidRDefault="00000000">
          <w:pPr>
            <w:pStyle w:val="TOC2"/>
            <w:tabs>
              <w:tab w:val="right" w:leader="dot" w:pos="9890"/>
            </w:tabs>
            <w:rPr>
              <w:rFonts w:eastAsiaTheme="minorEastAsia"/>
              <w:noProof/>
              <w:color w:val="auto"/>
              <w:kern w:val="2"/>
              <w:lang w:bidi="si-LK"/>
              <w14:ligatures w14:val="standardContextual"/>
            </w:rPr>
          </w:pPr>
          <w:hyperlink w:anchor="_Toc159956769" w:history="1">
            <w:r w:rsidR="006F6A44" w:rsidRPr="00456548">
              <w:rPr>
                <w:rStyle w:val="Hyperlink"/>
                <w:noProof/>
                <w14:scene3d>
                  <w14:camera w14:prst="orthographicFront"/>
                  <w14:lightRig w14:rig="threePt" w14:dir="t">
                    <w14:rot w14:lat="0" w14:lon="0" w14:rev="0"/>
                  </w14:lightRig>
                </w14:scene3d>
              </w:rPr>
              <w:t>3.1</w:t>
            </w:r>
            <w:r w:rsidR="006F6A44" w:rsidRPr="00456548">
              <w:rPr>
                <w:rStyle w:val="Hyperlink"/>
                <w:noProof/>
              </w:rPr>
              <w:t xml:space="preserve"> Flow Diagram</w:t>
            </w:r>
            <w:r w:rsidR="006F6A44">
              <w:rPr>
                <w:noProof/>
                <w:webHidden/>
              </w:rPr>
              <w:tab/>
            </w:r>
            <w:r w:rsidR="006F6A44">
              <w:rPr>
                <w:noProof/>
                <w:webHidden/>
              </w:rPr>
              <w:fldChar w:fldCharType="begin"/>
            </w:r>
            <w:r w:rsidR="006F6A44">
              <w:rPr>
                <w:noProof/>
                <w:webHidden/>
              </w:rPr>
              <w:instrText xml:space="preserve"> PAGEREF _Toc159956769 \h </w:instrText>
            </w:r>
            <w:r w:rsidR="006F6A44">
              <w:rPr>
                <w:noProof/>
                <w:webHidden/>
              </w:rPr>
            </w:r>
            <w:r w:rsidR="006F6A44">
              <w:rPr>
                <w:noProof/>
                <w:webHidden/>
              </w:rPr>
              <w:fldChar w:fldCharType="separate"/>
            </w:r>
            <w:r w:rsidR="00D674A5">
              <w:rPr>
                <w:noProof/>
                <w:webHidden/>
              </w:rPr>
              <w:t>4</w:t>
            </w:r>
            <w:r w:rsidR="006F6A44">
              <w:rPr>
                <w:noProof/>
                <w:webHidden/>
              </w:rPr>
              <w:fldChar w:fldCharType="end"/>
            </w:r>
          </w:hyperlink>
        </w:p>
        <w:p w14:paraId="07CE7487" w14:textId="10617E89" w:rsidR="006F6A44" w:rsidRDefault="00000000">
          <w:pPr>
            <w:pStyle w:val="TOC2"/>
            <w:tabs>
              <w:tab w:val="right" w:leader="dot" w:pos="9890"/>
            </w:tabs>
            <w:rPr>
              <w:rFonts w:eastAsiaTheme="minorEastAsia"/>
              <w:noProof/>
              <w:color w:val="auto"/>
              <w:kern w:val="2"/>
              <w:lang w:bidi="si-LK"/>
              <w14:ligatures w14:val="standardContextual"/>
            </w:rPr>
          </w:pPr>
          <w:hyperlink w:anchor="_Toc159956770" w:history="1">
            <w:r w:rsidR="006F6A44" w:rsidRPr="00456548">
              <w:rPr>
                <w:rStyle w:val="Hyperlink"/>
                <w:noProof/>
                <w14:scene3d>
                  <w14:camera w14:prst="orthographicFront"/>
                  <w14:lightRig w14:rig="threePt" w14:dir="t">
                    <w14:rot w14:lat="0" w14:lon="0" w14:rev="0"/>
                  </w14:lightRig>
                </w14:scene3d>
              </w:rPr>
              <w:t>3.2</w:t>
            </w:r>
            <w:r w:rsidR="006F6A44" w:rsidRPr="00456548">
              <w:rPr>
                <w:rStyle w:val="Hyperlink"/>
                <w:noProof/>
              </w:rPr>
              <w:t xml:space="preserve"> Functional Requirements and Non-Functional Requirements</w:t>
            </w:r>
            <w:r w:rsidR="006F6A44">
              <w:rPr>
                <w:noProof/>
                <w:webHidden/>
              </w:rPr>
              <w:tab/>
            </w:r>
            <w:r w:rsidR="006F6A44">
              <w:rPr>
                <w:noProof/>
                <w:webHidden/>
              </w:rPr>
              <w:fldChar w:fldCharType="begin"/>
            </w:r>
            <w:r w:rsidR="006F6A44">
              <w:rPr>
                <w:noProof/>
                <w:webHidden/>
              </w:rPr>
              <w:instrText xml:space="preserve"> PAGEREF _Toc159956770 \h </w:instrText>
            </w:r>
            <w:r w:rsidR="006F6A44">
              <w:rPr>
                <w:noProof/>
                <w:webHidden/>
              </w:rPr>
            </w:r>
            <w:r w:rsidR="006F6A44">
              <w:rPr>
                <w:noProof/>
                <w:webHidden/>
              </w:rPr>
              <w:fldChar w:fldCharType="separate"/>
            </w:r>
            <w:r w:rsidR="00D674A5">
              <w:rPr>
                <w:noProof/>
                <w:webHidden/>
              </w:rPr>
              <w:t>6</w:t>
            </w:r>
            <w:r w:rsidR="006F6A44">
              <w:rPr>
                <w:noProof/>
                <w:webHidden/>
              </w:rPr>
              <w:fldChar w:fldCharType="end"/>
            </w:r>
          </w:hyperlink>
        </w:p>
        <w:p w14:paraId="165903C3" w14:textId="3EAD51DA" w:rsidR="006F6A44" w:rsidRDefault="00000000">
          <w:pPr>
            <w:pStyle w:val="TOC3"/>
            <w:tabs>
              <w:tab w:val="right" w:leader="dot" w:pos="9890"/>
            </w:tabs>
            <w:rPr>
              <w:rFonts w:eastAsiaTheme="minorEastAsia"/>
              <w:noProof/>
              <w:color w:val="auto"/>
              <w:kern w:val="2"/>
              <w:lang w:bidi="si-LK"/>
              <w14:ligatures w14:val="standardContextual"/>
            </w:rPr>
          </w:pPr>
          <w:hyperlink w:anchor="_Toc159956771" w:history="1">
            <w:r w:rsidR="006F6A44" w:rsidRPr="00456548">
              <w:rPr>
                <w:rStyle w:val="Hyperlink"/>
                <w:noProof/>
              </w:rPr>
              <w:t>3.2.1 Functional requirements</w:t>
            </w:r>
            <w:r w:rsidR="006F6A44">
              <w:rPr>
                <w:noProof/>
                <w:webHidden/>
              </w:rPr>
              <w:tab/>
            </w:r>
            <w:r w:rsidR="006F6A44">
              <w:rPr>
                <w:noProof/>
                <w:webHidden/>
              </w:rPr>
              <w:fldChar w:fldCharType="begin"/>
            </w:r>
            <w:r w:rsidR="006F6A44">
              <w:rPr>
                <w:noProof/>
                <w:webHidden/>
              </w:rPr>
              <w:instrText xml:space="preserve"> PAGEREF _Toc159956771 \h </w:instrText>
            </w:r>
            <w:r w:rsidR="006F6A44">
              <w:rPr>
                <w:noProof/>
                <w:webHidden/>
              </w:rPr>
            </w:r>
            <w:r w:rsidR="006F6A44">
              <w:rPr>
                <w:noProof/>
                <w:webHidden/>
              </w:rPr>
              <w:fldChar w:fldCharType="separate"/>
            </w:r>
            <w:r w:rsidR="00D674A5">
              <w:rPr>
                <w:noProof/>
                <w:webHidden/>
              </w:rPr>
              <w:t>6</w:t>
            </w:r>
            <w:r w:rsidR="006F6A44">
              <w:rPr>
                <w:noProof/>
                <w:webHidden/>
              </w:rPr>
              <w:fldChar w:fldCharType="end"/>
            </w:r>
          </w:hyperlink>
        </w:p>
        <w:p w14:paraId="6FF20376" w14:textId="53ECAF53" w:rsidR="006F6A44" w:rsidRDefault="00000000">
          <w:pPr>
            <w:pStyle w:val="TOC3"/>
            <w:tabs>
              <w:tab w:val="right" w:leader="dot" w:pos="9890"/>
            </w:tabs>
            <w:rPr>
              <w:rFonts w:eastAsiaTheme="minorEastAsia"/>
              <w:noProof/>
              <w:color w:val="auto"/>
              <w:kern w:val="2"/>
              <w:lang w:bidi="si-LK"/>
              <w14:ligatures w14:val="standardContextual"/>
            </w:rPr>
          </w:pPr>
          <w:hyperlink w:anchor="_Toc159956772" w:history="1">
            <w:r w:rsidR="006F6A44" w:rsidRPr="00456548">
              <w:rPr>
                <w:rStyle w:val="Hyperlink"/>
                <w:noProof/>
              </w:rPr>
              <w:t>3.2.2 Non-Functional Requirements</w:t>
            </w:r>
            <w:r w:rsidR="006F6A44">
              <w:rPr>
                <w:noProof/>
                <w:webHidden/>
              </w:rPr>
              <w:tab/>
            </w:r>
            <w:r w:rsidR="006F6A44">
              <w:rPr>
                <w:noProof/>
                <w:webHidden/>
              </w:rPr>
              <w:fldChar w:fldCharType="begin"/>
            </w:r>
            <w:r w:rsidR="006F6A44">
              <w:rPr>
                <w:noProof/>
                <w:webHidden/>
              </w:rPr>
              <w:instrText xml:space="preserve"> PAGEREF _Toc159956772 \h </w:instrText>
            </w:r>
            <w:r w:rsidR="006F6A44">
              <w:rPr>
                <w:noProof/>
                <w:webHidden/>
              </w:rPr>
            </w:r>
            <w:r w:rsidR="006F6A44">
              <w:rPr>
                <w:noProof/>
                <w:webHidden/>
              </w:rPr>
              <w:fldChar w:fldCharType="separate"/>
            </w:r>
            <w:r w:rsidR="00D674A5">
              <w:rPr>
                <w:noProof/>
                <w:webHidden/>
              </w:rPr>
              <w:t>6</w:t>
            </w:r>
            <w:r w:rsidR="006F6A44">
              <w:rPr>
                <w:noProof/>
                <w:webHidden/>
              </w:rPr>
              <w:fldChar w:fldCharType="end"/>
            </w:r>
          </w:hyperlink>
        </w:p>
        <w:p w14:paraId="327BCBD7" w14:textId="66B11469" w:rsidR="006F6A44" w:rsidRDefault="00000000">
          <w:pPr>
            <w:pStyle w:val="TOC2"/>
            <w:tabs>
              <w:tab w:val="right" w:leader="dot" w:pos="9890"/>
            </w:tabs>
            <w:rPr>
              <w:rFonts w:eastAsiaTheme="minorEastAsia"/>
              <w:noProof/>
              <w:color w:val="auto"/>
              <w:kern w:val="2"/>
              <w:lang w:bidi="si-LK"/>
              <w14:ligatures w14:val="standardContextual"/>
            </w:rPr>
          </w:pPr>
          <w:hyperlink w:anchor="_Toc159956773" w:history="1">
            <w:r w:rsidR="006F6A44" w:rsidRPr="00456548">
              <w:rPr>
                <w:rStyle w:val="Hyperlink"/>
                <w:noProof/>
                <w14:scene3d>
                  <w14:camera w14:prst="orthographicFront"/>
                  <w14:lightRig w14:rig="threePt" w14:dir="t">
                    <w14:rot w14:lat="0" w14:lon="0" w14:rev="0"/>
                  </w14:lightRig>
                </w14:scene3d>
              </w:rPr>
              <w:t>3.3</w:t>
            </w:r>
            <w:r w:rsidR="006F6A44" w:rsidRPr="00456548">
              <w:rPr>
                <w:rStyle w:val="Hyperlink"/>
                <w:noProof/>
              </w:rPr>
              <w:t xml:space="preserve"> Proposed Testing and Evaluation Method</w:t>
            </w:r>
            <w:r w:rsidR="006F6A44">
              <w:rPr>
                <w:noProof/>
                <w:webHidden/>
              </w:rPr>
              <w:tab/>
            </w:r>
            <w:r w:rsidR="006F6A44">
              <w:rPr>
                <w:noProof/>
                <w:webHidden/>
              </w:rPr>
              <w:fldChar w:fldCharType="begin"/>
            </w:r>
            <w:r w:rsidR="006F6A44">
              <w:rPr>
                <w:noProof/>
                <w:webHidden/>
              </w:rPr>
              <w:instrText xml:space="preserve"> PAGEREF _Toc159956773 \h </w:instrText>
            </w:r>
            <w:r w:rsidR="006F6A44">
              <w:rPr>
                <w:noProof/>
                <w:webHidden/>
              </w:rPr>
            </w:r>
            <w:r w:rsidR="006F6A44">
              <w:rPr>
                <w:noProof/>
                <w:webHidden/>
              </w:rPr>
              <w:fldChar w:fldCharType="separate"/>
            </w:r>
            <w:r w:rsidR="00D674A5">
              <w:rPr>
                <w:noProof/>
                <w:webHidden/>
              </w:rPr>
              <w:t>7</w:t>
            </w:r>
            <w:r w:rsidR="006F6A44">
              <w:rPr>
                <w:noProof/>
                <w:webHidden/>
              </w:rPr>
              <w:fldChar w:fldCharType="end"/>
            </w:r>
          </w:hyperlink>
        </w:p>
        <w:p w14:paraId="5247C841" w14:textId="7D90526B" w:rsidR="006F6A44" w:rsidRDefault="00000000">
          <w:pPr>
            <w:pStyle w:val="TOC1"/>
            <w:tabs>
              <w:tab w:val="right" w:leader="dot" w:pos="9890"/>
            </w:tabs>
            <w:rPr>
              <w:rFonts w:eastAsiaTheme="minorEastAsia"/>
              <w:noProof/>
              <w:color w:val="auto"/>
              <w:kern w:val="2"/>
              <w:lang w:bidi="si-LK"/>
              <w14:ligatures w14:val="standardContextual"/>
            </w:rPr>
          </w:pPr>
          <w:hyperlink w:anchor="_Toc159956774" w:history="1">
            <w:r w:rsidR="006F6A44" w:rsidRPr="00456548">
              <w:rPr>
                <w:rStyle w:val="Hyperlink"/>
                <w:noProof/>
              </w:rPr>
              <w:t>Chapter 4 Time Frame</w:t>
            </w:r>
            <w:r w:rsidR="006F6A44">
              <w:rPr>
                <w:noProof/>
                <w:webHidden/>
              </w:rPr>
              <w:tab/>
            </w:r>
            <w:r w:rsidR="006F6A44">
              <w:rPr>
                <w:noProof/>
                <w:webHidden/>
              </w:rPr>
              <w:fldChar w:fldCharType="begin"/>
            </w:r>
            <w:r w:rsidR="006F6A44">
              <w:rPr>
                <w:noProof/>
                <w:webHidden/>
              </w:rPr>
              <w:instrText xml:space="preserve"> PAGEREF _Toc159956774 \h </w:instrText>
            </w:r>
            <w:r w:rsidR="006F6A44">
              <w:rPr>
                <w:noProof/>
                <w:webHidden/>
              </w:rPr>
            </w:r>
            <w:r w:rsidR="006F6A44">
              <w:rPr>
                <w:noProof/>
                <w:webHidden/>
              </w:rPr>
              <w:fldChar w:fldCharType="separate"/>
            </w:r>
            <w:r w:rsidR="00D674A5">
              <w:rPr>
                <w:noProof/>
                <w:webHidden/>
              </w:rPr>
              <w:t>8</w:t>
            </w:r>
            <w:r w:rsidR="006F6A44">
              <w:rPr>
                <w:noProof/>
                <w:webHidden/>
              </w:rPr>
              <w:fldChar w:fldCharType="end"/>
            </w:r>
          </w:hyperlink>
        </w:p>
        <w:p w14:paraId="26DA3497" w14:textId="161402E9" w:rsidR="006F6A44" w:rsidRDefault="00000000">
          <w:pPr>
            <w:pStyle w:val="TOC1"/>
            <w:tabs>
              <w:tab w:val="right" w:leader="dot" w:pos="9890"/>
            </w:tabs>
            <w:rPr>
              <w:rFonts w:eastAsiaTheme="minorEastAsia"/>
              <w:noProof/>
              <w:color w:val="auto"/>
              <w:kern w:val="2"/>
              <w:lang w:bidi="si-LK"/>
              <w14:ligatures w14:val="standardContextual"/>
            </w:rPr>
          </w:pPr>
          <w:hyperlink w:anchor="_Toc159956775" w:history="1">
            <w:r w:rsidR="006F6A44" w:rsidRPr="00456548">
              <w:rPr>
                <w:rStyle w:val="Hyperlink"/>
                <w:noProof/>
              </w:rPr>
              <w:t>Chapter 5 Budget</w:t>
            </w:r>
            <w:r w:rsidR="006F6A44">
              <w:rPr>
                <w:noProof/>
                <w:webHidden/>
              </w:rPr>
              <w:tab/>
            </w:r>
            <w:r w:rsidR="006F6A44">
              <w:rPr>
                <w:noProof/>
                <w:webHidden/>
              </w:rPr>
              <w:fldChar w:fldCharType="begin"/>
            </w:r>
            <w:r w:rsidR="006F6A44">
              <w:rPr>
                <w:noProof/>
                <w:webHidden/>
              </w:rPr>
              <w:instrText xml:space="preserve"> PAGEREF _Toc159956775 \h </w:instrText>
            </w:r>
            <w:r w:rsidR="006F6A44">
              <w:rPr>
                <w:noProof/>
                <w:webHidden/>
              </w:rPr>
            </w:r>
            <w:r w:rsidR="006F6A44">
              <w:rPr>
                <w:noProof/>
                <w:webHidden/>
              </w:rPr>
              <w:fldChar w:fldCharType="separate"/>
            </w:r>
            <w:r w:rsidR="00D674A5">
              <w:rPr>
                <w:noProof/>
                <w:webHidden/>
              </w:rPr>
              <w:t>9</w:t>
            </w:r>
            <w:r w:rsidR="006F6A44">
              <w:rPr>
                <w:noProof/>
                <w:webHidden/>
              </w:rPr>
              <w:fldChar w:fldCharType="end"/>
            </w:r>
          </w:hyperlink>
        </w:p>
        <w:p w14:paraId="1C204991" w14:textId="259153FB" w:rsidR="006F6A44" w:rsidRDefault="00000000">
          <w:pPr>
            <w:pStyle w:val="TOC1"/>
            <w:tabs>
              <w:tab w:val="right" w:leader="dot" w:pos="9890"/>
            </w:tabs>
            <w:rPr>
              <w:rFonts w:eastAsiaTheme="minorEastAsia"/>
              <w:noProof/>
              <w:color w:val="auto"/>
              <w:kern w:val="2"/>
              <w:lang w:bidi="si-LK"/>
              <w14:ligatures w14:val="standardContextual"/>
            </w:rPr>
          </w:pPr>
          <w:hyperlink w:anchor="_Toc159956776" w:history="1">
            <w:r w:rsidR="006F6A44" w:rsidRPr="00456548">
              <w:rPr>
                <w:rStyle w:val="Hyperlink"/>
                <w:noProof/>
              </w:rPr>
              <w:t>Chapter 6 Conclusion</w:t>
            </w:r>
            <w:r w:rsidR="006F6A44">
              <w:rPr>
                <w:noProof/>
                <w:webHidden/>
              </w:rPr>
              <w:tab/>
            </w:r>
            <w:r w:rsidR="006F6A44">
              <w:rPr>
                <w:noProof/>
                <w:webHidden/>
              </w:rPr>
              <w:fldChar w:fldCharType="begin"/>
            </w:r>
            <w:r w:rsidR="006F6A44">
              <w:rPr>
                <w:noProof/>
                <w:webHidden/>
              </w:rPr>
              <w:instrText xml:space="preserve"> PAGEREF _Toc159956776 \h </w:instrText>
            </w:r>
            <w:r w:rsidR="006F6A44">
              <w:rPr>
                <w:noProof/>
                <w:webHidden/>
              </w:rPr>
            </w:r>
            <w:r w:rsidR="006F6A44">
              <w:rPr>
                <w:noProof/>
                <w:webHidden/>
              </w:rPr>
              <w:fldChar w:fldCharType="separate"/>
            </w:r>
            <w:r w:rsidR="00D674A5">
              <w:rPr>
                <w:noProof/>
                <w:webHidden/>
              </w:rPr>
              <w:t>10</w:t>
            </w:r>
            <w:r w:rsidR="006F6A44">
              <w:rPr>
                <w:noProof/>
                <w:webHidden/>
              </w:rPr>
              <w:fldChar w:fldCharType="end"/>
            </w:r>
          </w:hyperlink>
        </w:p>
        <w:p w14:paraId="1DB308CF" w14:textId="2BB3F44D" w:rsidR="006F6A44" w:rsidRDefault="00000000">
          <w:pPr>
            <w:pStyle w:val="TOC1"/>
            <w:tabs>
              <w:tab w:val="right" w:leader="dot" w:pos="9890"/>
            </w:tabs>
            <w:rPr>
              <w:rFonts w:eastAsiaTheme="minorEastAsia"/>
              <w:noProof/>
              <w:color w:val="auto"/>
              <w:kern w:val="2"/>
              <w:lang w:bidi="si-LK"/>
              <w14:ligatures w14:val="standardContextual"/>
            </w:rPr>
          </w:pPr>
          <w:hyperlink w:anchor="_Toc159956777" w:history="1">
            <w:r w:rsidR="006F6A44" w:rsidRPr="00456548">
              <w:rPr>
                <w:rStyle w:val="Hyperlink"/>
                <w:noProof/>
              </w:rPr>
              <w:t>Chapter 7 References</w:t>
            </w:r>
            <w:r w:rsidR="006F6A44">
              <w:rPr>
                <w:noProof/>
                <w:webHidden/>
              </w:rPr>
              <w:tab/>
            </w:r>
            <w:r w:rsidR="006F6A44">
              <w:rPr>
                <w:noProof/>
                <w:webHidden/>
              </w:rPr>
              <w:fldChar w:fldCharType="begin"/>
            </w:r>
            <w:r w:rsidR="006F6A44">
              <w:rPr>
                <w:noProof/>
                <w:webHidden/>
              </w:rPr>
              <w:instrText xml:space="preserve"> PAGEREF _Toc159956777 \h </w:instrText>
            </w:r>
            <w:r w:rsidR="006F6A44">
              <w:rPr>
                <w:noProof/>
                <w:webHidden/>
              </w:rPr>
            </w:r>
            <w:r w:rsidR="006F6A44">
              <w:rPr>
                <w:noProof/>
                <w:webHidden/>
              </w:rPr>
              <w:fldChar w:fldCharType="separate"/>
            </w:r>
            <w:r w:rsidR="00D674A5">
              <w:rPr>
                <w:noProof/>
                <w:webHidden/>
              </w:rPr>
              <w:t>11</w:t>
            </w:r>
            <w:r w:rsidR="006F6A44">
              <w:rPr>
                <w:noProof/>
                <w:webHidden/>
              </w:rPr>
              <w:fldChar w:fldCharType="end"/>
            </w:r>
          </w:hyperlink>
        </w:p>
        <w:p w14:paraId="29809786" w14:textId="7865AB76" w:rsidR="00A25CEB" w:rsidRPr="007503A7" w:rsidRDefault="00A25CEB" w:rsidP="00A25CEB">
          <w:pPr>
            <w:rPr>
              <w:rFonts w:ascii="Times New Roman" w:hAnsi="Times New Roman" w:cs="Times New Roman"/>
              <w:bCs/>
              <w:noProof/>
              <w:sz w:val="24"/>
              <w:szCs w:val="24"/>
            </w:rPr>
          </w:pPr>
          <w:r w:rsidRPr="007503A7">
            <w:rPr>
              <w:rFonts w:ascii="Times New Roman" w:hAnsi="Times New Roman" w:cs="Times New Roman"/>
              <w:b/>
              <w:bCs/>
              <w:noProof/>
              <w:sz w:val="24"/>
              <w:szCs w:val="24"/>
            </w:rPr>
            <w:fldChar w:fldCharType="end"/>
          </w:r>
        </w:p>
      </w:sdtContent>
    </w:sdt>
    <w:p w14:paraId="4541C0D4" w14:textId="77777777" w:rsidR="00A25CEB" w:rsidRPr="00A40FB5" w:rsidRDefault="00A25CEB">
      <w:pPr>
        <w:rPr>
          <w:rFonts w:ascii="Times New Roman" w:hAnsi="Times New Roman" w:cs="Times New Roman"/>
          <w:lang w:eastAsia="ja-JP"/>
        </w:rPr>
      </w:pPr>
    </w:p>
    <w:p w14:paraId="068F53FE" w14:textId="77777777" w:rsidR="00A25CEB" w:rsidRPr="00A40FB5" w:rsidRDefault="00A25CEB">
      <w:pPr>
        <w:rPr>
          <w:rFonts w:ascii="Times New Roman" w:hAnsi="Times New Roman" w:cs="Times New Roman"/>
          <w:lang w:eastAsia="ja-JP"/>
        </w:rPr>
      </w:pPr>
    </w:p>
    <w:p w14:paraId="4395FBFC" w14:textId="77777777" w:rsidR="00A25CEB" w:rsidRPr="00A40FB5" w:rsidRDefault="00A25CEB">
      <w:pPr>
        <w:rPr>
          <w:rFonts w:ascii="Times New Roman" w:hAnsi="Times New Roman" w:cs="Times New Roman"/>
          <w:lang w:eastAsia="ja-JP"/>
        </w:rPr>
      </w:pPr>
    </w:p>
    <w:p w14:paraId="0119921D" w14:textId="18F5CD0C" w:rsidR="00C60728" w:rsidRPr="00A40FB5" w:rsidRDefault="00842729">
      <w:pPr>
        <w:rPr>
          <w:rFonts w:ascii="Times New Roman" w:hAnsi="Times New Roman" w:cs="Times New Roman"/>
          <w:lang w:eastAsia="ja-JP"/>
        </w:rPr>
      </w:pPr>
      <w:r w:rsidRPr="00A40FB5">
        <w:rPr>
          <w:rFonts w:ascii="Times New Roman" w:hAnsi="Times New Roman" w:cs="Times New Roman"/>
          <w:lang w:eastAsia="ja-JP"/>
        </w:rPr>
        <w:br w:type="page"/>
      </w:r>
    </w:p>
    <w:p w14:paraId="76021F94" w14:textId="77777777" w:rsidR="009756A4" w:rsidRPr="001F43C2" w:rsidRDefault="009756A4" w:rsidP="001F43C2">
      <w:pPr>
        <w:pStyle w:val="KDUMainHeadingStyle"/>
      </w:pPr>
      <w:bookmarkStart w:id="6" w:name="_Toc159956758"/>
      <w:r w:rsidRPr="001F43C2">
        <w:lastRenderedPageBreak/>
        <w:t>List of Figures</w:t>
      </w:r>
      <w:bookmarkEnd w:id="6"/>
    </w:p>
    <w:p w14:paraId="5C17E88B" w14:textId="77777777" w:rsidR="00FA3A0A" w:rsidRPr="00FA3A0A" w:rsidRDefault="00FA3A0A" w:rsidP="003F7258">
      <w:pPr>
        <w:pStyle w:val="KDUPara"/>
      </w:pPr>
    </w:p>
    <w:p w14:paraId="3DA170F5" w14:textId="19C24D64" w:rsidR="006F6A44" w:rsidRDefault="00DD6A50">
      <w:pPr>
        <w:pStyle w:val="TableofFigures"/>
        <w:tabs>
          <w:tab w:val="right" w:leader="dot" w:pos="9890"/>
        </w:tabs>
        <w:rPr>
          <w:rFonts w:eastAsiaTheme="minorEastAsia"/>
          <w:noProof/>
          <w:color w:val="auto"/>
          <w:kern w:val="2"/>
          <w:lang w:bidi="si-LK"/>
          <w14:ligatures w14:val="standardContextual"/>
        </w:rPr>
      </w:pPr>
      <w:r w:rsidRPr="00A40FB5">
        <w:rPr>
          <w:rFonts w:ascii="Times New Roman" w:hAnsi="Times New Roman" w:cs="Times New Roman"/>
          <w:lang w:eastAsia="ja-JP"/>
        </w:rPr>
        <w:fldChar w:fldCharType="begin"/>
      </w:r>
      <w:r w:rsidRPr="00A40FB5">
        <w:rPr>
          <w:rFonts w:ascii="Times New Roman" w:hAnsi="Times New Roman" w:cs="Times New Roman"/>
          <w:lang w:eastAsia="ja-JP"/>
        </w:rPr>
        <w:instrText xml:space="preserve"> TOC \h \z \c "Figure" </w:instrText>
      </w:r>
      <w:r w:rsidRPr="00A40FB5">
        <w:rPr>
          <w:rFonts w:ascii="Times New Roman" w:hAnsi="Times New Roman" w:cs="Times New Roman"/>
          <w:lang w:eastAsia="ja-JP"/>
        </w:rPr>
        <w:fldChar w:fldCharType="separate"/>
      </w:r>
      <w:hyperlink w:anchor="_Toc159956748" w:history="1">
        <w:r w:rsidR="006F6A44" w:rsidRPr="00A517D2">
          <w:rPr>
            <w:rStyle w:val="Hyperlink"/>
            <w:noProof/>
          </w:rPr>
          <w:t>Figure 1: Flow chart for AI chatbot.</w:t>
        </w:r>
        <w:r w:rsidR="006F6A44">
          <w:rPr>
            <w:noProof/>
            <w:webHidden/>
          </w:rPr>
          <w:tab/>
        </w:r>
        <w:r w:rsidR="006F6A44">
          <w:rPr>
            <w:noProof/>
            <w:webHidden/>
          </w:rPr>
          <w:fldChar w:fldCharType="begin"/>
        </w:r>
        <w:r w:rsidR="006F6A44">
          <w:rPr>
            <w:noProof/>
            <w:webHidden/>
          </w:rPr>
          <w:instrText xml:space="preserve"> PAGEREF _Toc159956748 \h </w:instrText>
        </w:r>
        <w:r w:rsidR="006F6A44">
          <w:rPr>
            <w:noProof/>
            <w:webHidden/>
          </w:rPr>
        </w:r>
        <w:r w:rsidR="006F6A44">
          <w:rPr>
            <w:noProof/>
            <w:webHidden/>
          </w:rPr>
          <w:fldChar w:fldCharType="separate"/>
        </w:r>
        <w:r w:rsidR="00D674A5">
          <w:rPr>
            <w:noProof/>
            <w:webHidden/>
          </w:rPr>
          <w:t>4</w:t>
        </w:r>
        <w:r w:rsidR="006F6A44">
          <w:rPr>
            <w:noProof/>
            <w:webHidden/>
          </w:rPr>
          <w:fldChar w:fldCharType="end"/>
        </w:r>
      </w:hyperlink>
    </w:p>
    <w:p w14:paraId="75773168" w14:textId="2FAFD79B" w:rsidR="006F6A44" w:rsidRDefault="00000000">
      <w:pPr>
        <w:pStyle w:val="TableofFigures"/>
        <w:tabs>
          <w:tab w:val="right" w:leader="dot" w:pos="9890"/>
        </w:tabs>
        <w:rPr>
          <w:rFonts w:eastAsiaTheme="minorEastAsia"/>
          <w:noProof/>
          <w:color w:val="auto"/>
          <w:kern w:val="2"/>
          <w:lang w:bidi="si-LK"/>
          <w14:ligatures w14:val="standardContextual"/>
        </w:rPr>
      </w:pPr>
      <w:hyperlink w:anchor="_Toc159956749" w:history="1">
        <w:r w:rsidR="006F6A44" w:rsidRPr="00A517D2">
          <w:rPr>
            <w:rStyle w:val="Hyperlink"/>
            <w:noProof/>
          </w:rPr>
          <w:t>Figure 2: Flow chart for Database Management System</w:t>
        </w:r>
        <w:r w:rsidR="006F6A44">
          <w:rPr>
            <w:noProof/>
            <w:webHidden/>
          </w:rPr>
          <w:tab/>
        </w:r>
        <w:r w:rsidR="006F6A44">
          <w:rPr>
            <w:noProof/>
            <w:webHidden/>
          </w:rPr>
          <w:fldChar w:fldCharType="begin"/>
        </w:r>
        <w:r w:rsidR="006F6A44">
          <w:rPr>
            <w:noProof/>
            <w:webHidden/>
          </w:rPr>
          <w:instrText xml:space="preserve"> PAGEREF _Toc159956749 \h </w:instrText>
        </w:r>
        <w:r w:rsidR="006F6A44">
          <w:rPr>
            <w:noProof/>
            <w:webHidden/>
          </w:rPr>
        </w:r>
        <w:r w:rsidR="006F6A44">
          <w:rPr>
            <w:noProof/>
            <w:webHidden/>
          </w:rPr>
          <w:fldChar w:fldCharType="separate"/>
        </w:r>
        <w:r w:rsidR="00D674A5">
          <w:rPr>
            <w:noProof/>
            <w:webHidden/>
          </w:rPr>
          <w:t>5</w:t>
        </w:r>
        <w:r w:rsidR="006F6A44">
          <w:rPr>
            <w:noProof/>
            <w:webHidden/>
          </w:rPr>
          <w:fldChar w:fldCharType="end"/>
        </w:r>
      </w:hyperlink>
    </w:p>
    <w:p w14:paraId="56CF7BEE" w14:textId="78AF4AC7" w:rsidR="00842729" w:rsidRPr="00A40FB5" w:rsidRDefault="00DD6A50" w:rsidP="003F7258">
      <w:pPr>
        <w:pStyle w:val="KDUPara"/>
      </w:pPr>
      <w:r w:rsidRPr="00A40FB5">
        <w:fldChar w:fldCharType="end"/>
      </w:r>
    </w:p>
    <w:p w14:paraId="3D0B209D" w14:textId="112781D4" w:rsidR="004F3A9D" w:rsidRPr="00A40FB5" w:rsidRDefault="00842729" w:rsidP="00DD6A50">
      <w:pPr>
        <w:rPr>
          <w:rFonts w:ascii="Times New Roman" w:hAnsi="Times New Roman" w:cs="Times New Roman"/>
          <w:lang w:eastAsia="ja-JP"/>
        </w:rPr>
      </w:pPr>
      <w:r w:rsidRPr="00A40FB5">
        <w:rPr>
          <w:rFonts w:ascii="Times New Roman" w:hAnsi="Times New Roman" w:cs="Times New Roman"/>
          <w:lang w:eastAsia="ja-JP"/>
        </w:rPr>
        <w:br w:type="page"/>
      </w:r>
    </w:p>
    <w:p w14:paraId="7E0F57DF" w14:textId="77777777" w:rsidR="009756A4" w:rsidRPr="00A40FB5" w:rsidRDefault="009756A4" w:rsidP="001F43C2">
      <w:pPr>
        <w:pStyle w:val="KDUMainHeadingStyle"/>
      </w:pPr>
      <w:bookmarkStart w:id="7" w:name="_Toc159956759"/>
      <w:r w:rsidRPr="00A40FB5">
        <w:lastRenderedPageBreak/>
        <w:t>List of Tables</w:t>
      </w:r>
      <w:bookmarkEnd w:id="7"/>
    </w:p>
    <w:p w14:paraId="2DAAF4C2" w14:textId="77777777" w:rsidR="009756A4" w:rsidRPr="00A40FB5" w:rsidRDefault="009756A4" w:rsidP="009756A4">
      <w:pPr>
        <w:rPr>
          <w:rFonts w:ascii="Times New Roman" w:hAnsi="Times New Roman" w:cs="Times New Roman"/>
          <w:lang w:eastAsia="ja-JP"/>
        </w:rPr>
      </w:pPr>
    </w:p>
    <w:p w14:paraId="5224954D" w14:textId="798CA90A" w:rsidR="00996FC8" w:rsidRDefault="006B42B4">
      <w:pPr>
        <w:pStyle w:val="TableofFigures"/>
        <w:tabs>
          <w:tab w:val="right" w:leader="dot" w:pos="9890"/>
        </w:tabs>
        <w:rPr>
          <w:rFonts w:eastAsiaTheme="minorEastAsia"/>
          <w:noProof/>
          <w:color w:val="auto"/>
          <w:kern w:val="2"/>
          <w:lang w:bidi="si-LK"/>
          <w14:ligatures w14:val="standardContextual"/>
        </w:rPr>
      </w:pPr>
      <w:r>
        <w:rPr>
          <w:rFonts w:ascii="Times New Roman" w:hAnsi="Times New Roman" w:cs="Times New Roman"/>
          <w:lang w:eastAsia="ja-JP"/>
        </w:rPr>
        <w:fldChar w:fldCharType="begin"/>
      </w:r>
      <w:r>
        <w:rPr>
          <w:rFonts w:ascii="Times New Roman" w:hAnsi="Times New Roman" w:cs="Times New Roman"/>
          <w:lang w:eastAsia="ja-JP"/>
        </w:rPr>
        <w:instrText xml:space="preserve"> TOC \h \z \c "Table" </w:instrText>
      </w:r>
      <w:r>
        <w:rPr>
          <w:rFonts w:ascii="Times New Roman" w:hAnsi="Times New Roman" w:cs="Times New Roman"/>
          <w:lang w:eastAsia="ja-JP"/>
        </w:rPr>
        <w:fldChar w:fldCharType="separate"/>
      </w:r>
      <w:hyperlink w:anchor="_Toc159952493" w:history="1">
        <w:r w:rsidR="00996FC8" w:rsidRPr="00846888">
          <w:rPr>
            <w:rStyle w:val="Hyperlink"/>
            <w:noProof/>
          </w:rPr>
          <w:t>Table 1: Time plan</w:t>
        </w:r>
        <w:r w:rsidR="00996FC8">
          <w:rPr>
            <w:noProof/>
            <w:webHidden/>
          </w:rPr>
          <w:tab/>
        </w:r>
        <w:r w:rsidR="00996FC8">
          <w:rPr>
            <w:noProof/>
            <w:webHidden/>
          </w:rPr>
          <w:fldChar w:fldCharType="begin"/>
        </w:r>
        <w:r w:rsidR="00996FC8">
          <w:rPr>
            <w:noProof/>
            <w:webHidden/>
          </w:rPr>
          <w:instrText xml:space="preserve"> PAGEREF _Toc159952493 \h </w:instrText>
        </w:r>
        <w:r w:rsidR="00996FC8">
          <w:rPr>
            <w:noProof/>
            <w:webHidden/>
          </w:rPr>
        </w:r>
        <w:r w:rsidR="00996FC8">
          <w:rPr>
            <w:noProof/>
            <w:webHidden/>
          </w:rPr>
          <w:fldChar w:fldCharType="separate"/>
        </w:r>
        <w:r w:rsidR="00D674A5">
          <w:rPr>
            <w:noProof/>
            <w:webHidden/>
          </w:rPr>
          <w:t>8</w:t>
        </w:r>
        <w:r w:rsidR="00996FC8">
          <w:rPr>
            <w:noProof/>
            <w:webHidden/>
          </w:rPr>
          <w:fldChar w:fldCharType="end"/>
        </w:r>
      </w:hyperlink>
    </w:p>
    <w:p w14:paraId="60808B1B" w14:textId="75725835" w:rsidR="00996FC8" w:rsidRDefault="00000000">
      <w:pPr>
        <w:pStyle w:val="TableofFigures"/>
        <w:tabs>
          <w:tab w:val="right" w:leader="dot" w:pos="9890"/>
        </w:tabs>
        <w:rPr>
          <w:rFonts w:eastAsiaTheme="minorEastAsia"/>
          <w:noProof/>
          <w:color w:val="auto"/>
          <w:kern w:val="2"/>
          <w:lang w:bidi="si-LK"/>
          <w14:ligatures w14:val="standardContextual"/>
        </w:rPr>
      </w:pPr>
      <w:hyperlink w:anchor="_Toc159952494" w:history="1">
        <w:r w:rsidR="00996FC8" w:rsidRPr="00846888">
          <w:rPr>
            <w:rStyle w:val="Hyperlink"/>
            <w:noProof/>
          </w:rPr>
          <w:t>Table 2: Budget</w:t>
        </w:r>
        <w:r w:rsidR="00996FC8">
          <w:rPr>
            <w:noProof/>
            <w:webHidden/>
          </w:rPr>
          <w:tab/>
        </w:r>
        <w:r w:rsidR="00996FC8">
          <w:rPr>
            <w:noProof/>
            <w:webHidden/>
          </w:rPr>
          <w:fldChar w:fldCharType="begin"/>
        </w:r>
        <w:r w:rsidR="00996FC8">
          <w:rPr>
            <w:noProof/>
            <w:webHidden/>
          </w:rPr>
          <w:instrText xml:space="preserve"> PAGEREF _Toc159952494 \h </w:instrText>
        </w:r>
        <w:r w:rsidR="00996FC8">
          <w:rPr>
            <w:noProof/>
            <w:webHidden/>
          </w:rPr>
        </w:r>
        <w:r w:rsidR="00996FC8">
          <w:rPr>
            <w:noProof/>
            <w:webHidden/>
          </w:rPr>
          <w:fldChar w:fldCharType="separate"/>
        </w:r>
        <w:r w:rsidR="00D674A5">
          <w:rPr>
            <w:noProof/>
            <w:webHidden/>
          </w:rPr>
          <w:t>9</w:t>
        </w:r>
        <w:r w:rsidR="00996FC8">
          <w:rPr>
            <w:noProof/>
            <w:webHidden/>
          </w:rPr>
          <w:fldChar w:fldCharType="end"/>
        </w:r>
      </w:hyperlink>
    </w:p>
    <w:p w14:paraId="4CAB6846" w14:textId="3E65665F" w:rsidR="009756A4" w:rsidRPr="00A40FB5" w:rsidRDefault="006B42B4" w:rsidP="009756A4">
      <w:pPr>
        <w:rPr>
          <w:rFonts w:ascii="Times New Roman" w:hAnsi="Times New Roman" w:cs="Times New Roman"/>
          <w:lang w:eastAsia="ja-JP"/>
        </w:rPr>
      </w:pPr>
      <w:r>
        <w:rPr>
          <w:rFonts w:ascii="Times New Roman" w:hAnsi="Times New Roman" w:cs="Times New Roman"/>
          <w:lang w:eastAsia="ja-JP"/>
        </w:rPr>
        <w:fldChar w:fldCharType="end"/>
      </w:r>
    </w:p>
    <w:p w14:paraId="66CC2736" w14:textId="77777777" w:rsidR="009756A4" w:rsidRPr="00A40FB5" w:rsidRDefault="009756A4" w:rsidP="009756A4">
      <w:pPr>
        <w:rPr>
          <w:rFonts w:ascii="Times New Roman" w:hAnsi="Times New Roman" w:cs="Times New Roman"/>
          <w:lang w:eastAsia="ja-JP"/>
        </w:rPr>
      </w:pPr>
    </w:p>
    <w:p w14:paraId="41091E08" w14:textId="77777777" w:rsidR="00BE701D" w:rsidRPr="00A40FB5" w:rsidRDefault="009756A4">
      <w:pPr>
        <w:rPr>
          <w:rFonts w:ascii="Times New Roman" w:hAnsi="Times New Roman" w:cs="Times New Roman"/>
          <w:lang w:eastAsia="ja-JP"/>
        </w:rPr>
      </w:pPr>
      <w:r w:rsidRPr="00A40FB5">
        <w:rPr>
          <w:rFonts w:ascii="Times New Roman" w:hAnsi="Times New Roman" w:cs="Times New Roman"/>
          <w:lang w:eastAsia="ja-JP"/>
        </w:rPr>
        <w:br w:type="page"/>
      </w:r>
    </w:p>
    <w:p w14:paraId="15D1E376" w14:textId="77777777" w:rsidR="00632FE6" w:rsidRPr="00A40FB5" w:rsidRDefault="00632FE6" w:rsidP="001F43C2">
      <w:pPr>
        <w:pStyle w:val="Heading1"/>
        <w:sectPr w:rsidR="00632FE6" w:rsidRPr="00A40FB5" w:rsidSect="00E27277">
          <w:footerReference w:type="default" r:id="rId9"/>
          <w:pgSz w:w="11906" w:h="16838" w:code="9"/>
          <w:pgMar w:top="810" w:right="1016" w:bottom="1080" w:left="99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14:paraId="300FF571" w14:textId="7624EC48" w:rsidR="006F14E9" w:rsidRPr="00A40FB5" w:rsidRDefault="009A65D0" w:rsidP="001F43C2">
      <w:pPr>
        <w:pStyle w:val="Heading1"/>
      </w:pPr>
      <w:bookmarkStart w:id="8" w:name="_Toc159956760"/>
      <w:r w:rsidRPr="00A40FB5">
        <w:lastRenderedPageBreak/>
        <w:t>Introduction</w:t>
      </w:r>
      <w:bookmarkEnd w:id="8"/>
      <w:r w:rsidRPr="00A40FB5">
        <w:t xml:space="preserve"> </w:t>
      </w:r>
    </w:p>
    <w:p w14:paraId="409AB65B" w14:textId="6EF28EB9" w:rsidR="00E13D6B" w:rsidRPr="00A40FB5" w:rsidRDefault="00906322" w:rsidP="001F43C2">
      <w:pPr>
        <w:pStyle w:val="Heading2"/>
      </w:pPr>
      <w:bookmarkStart w:id="9" w:name="_Toc159956761"/>
      <w:r w:rsidRPr="00A40FB5">
        <w:t xml:space="preserve">Background </w:t>
      </w:r>
      <w:r w:rsidR="001F43C2">
        <w:t>and Motivation</w:t>
      </w:r>
      <w:bookmarkEnd w:id="9"/>
    </w:p>
    <w:p w14:paraId="3FCBA274" w14:textId="4C293EA6" w:rsidR="00C2590F" w:rsidRPr="00C2590F" w:rsidRDefault="00C2590F" w:rsidP="004F2CBE">
      <w:pPr>
        <w:pStyle w:val="Heading3"/>
      </w:pPr>
      <w:bookmarkStart w:id="10" w:name="_Toc159956762"/>
      <w:r w:rsidRPr="00C2590F">
        <w:t>Background</w:t>
      </w:r>
      <w:bookmarkEnd w:id="10"/>
    </w:p>
    <w:p w14:paraId="6AF9DEAC" w14:textId="234D73D4" w:rsidR="00C2590F" w:rsidRPr="00C2590F" w:rsidRDefault="00C2590F" w:rsidP="00D53021">
      <w:pPr>
        <w:pStyle w:val="KDUList"/>
      </w:pPr>
      <w:r w:rsidRPr="00C2590F">
        <w:t xml:space="preserve">Information Technology is the most </w:t>
      </w:r>
      <w:r w:rsidR="004E67BB">
        <w:t>crucial</w:t>
      </w:r>
      <w:r w:rsidRPr="00C2590F">
        <w:t xml:space="preserve"> factor in this era. Many organizations</w:t>
      </w:r>
    </w:p>
    <w:p w14:paraId="0EE05A1C" w14:textId="29F64504" w:rsidR="00C2590F" w:rsidRPr="00C2590F" w:rsidRDefault="00C2590F" w:rsidP="00D53021">
      <w:pPr>
        <w:pStyle w:val="KDUList"/>
      </w:pPr>
      <w:r w:rsidRPr="00C2590F">
        <w:t>provide different types of technologies and services for their clients. Clients get services.</w:t>
      </w:r>
    </w:p>
    <w:p w14:paraId="4FED8DC2" w14:textId="43A767AF" w:rsidR="00C2590F" w:rsidRPr="00C2590F" w:rsidRDefault="00C2590F" w:rsidP="00D53021">
      <w:pPr>
        <w:pStyle w:val="KDUList"/>
      </w:pPr>
      <w:r w:rsidRPr="00C2590F">
        <w:t>form service providers to achieve their targets more easily and efficiently adapting new</w:t>
      </w:r>
    </w:p>
    <w:p w14:paraId="67641E0C" w14:textId="77777777" w:rsidR="00C2590F" w:rsidRPr="00C2590F" w:rsidRDefault="00C2590F" w:rsidP="00D53021">
      <w:pPr>
        <w:pStyle w:val="KDUList"/>
      </w:pPr>
      <w:r w:rsidRPr="00C2590F">
        <w:t>technologies.</w:t>
      </w:r>
    </w:p>
    <w:p w14:paraId="06E192A5" w14:textId="0F14E71C" w:rsidR="00C2590F" w:rsidRPr="00C2590F" w:rsidRDefault="00C2590F" w:rsidP="00D53021">
      <w:pPr>
        <w:pStyle w:val="KDUList"/>
      </w:pPr>
      <w:r w:rsidRPr="00C2590F">
        <w:rPr>
          <w:rFonts w:eastAsia="MS PMincho"/>
          <w:kern w:val="2"/>
          <w:szCs w:val="24"/>
        </w:rPr>
        <w:t>RK Computers and CCTV Operators</w:t>
      </w:r>
      <w:r w:rsidRPr="00C2590F">
        <w:rPr>
          <w:rFonts w:eastAsia="MS PMincho"/>
          <w:kern w:val="2"/>
          <w:sz w:val="22"/>
          <w:szCs w:val="52"/>
        </w:rPr>
        <w:t xml:space="preserve"> </w:t>
      </w:r>
      <w:r w:rsidRPr="00C2590F">
        <w:t>is supplies various type of IT related equipment’s for</w:t>
      </w:r>
    </w:p>
    <w:p w14:paraId="16C38714" w14:textId="1EEAD034" w:rsidR="00C2590F" w:rsidRPr="00C2590F" w:rsidRDefault="00C2590F" w:rsidP="00D53021">
      <w:pPr>
        <w:pStyle w:val="KDUList"/>
      </w:pPr>
      <w:r w:rsidRPr="00C2590F">
        <w:t xml:space="preserve">various types of clients in </w:t>
      </w:r>
      <w:proofErr w:type="spellStart"/>
      <w:proofErr w:type="gramStart"/>
      <w:r>
        <w:t>Amb</w:t>
      </w:r>
      <w:r w:rsidRPr="00C2590F">
        <w:t>alangoda</w:t>
      </w:r>
      <w:proofErr w:type="spellEnd"/>
      <w:proofErr w:type="gramEnd"/>
      <w:r w:rsidRPr="00C2590F">
        <w:t xml:space="preserve"> area. Computer servicing and repairing is doing in</w:t>
      </w:r>
    </w:p>
    <w:p w14:paraId="4EF94E0D" w14:textId="1C560CAA" w:rsidR="004B7402" w:rsidRDefault="00C2590F" w:rsidP="00D53021">
      <w:pPr>
        <w:pStyle w:val="KDUList"/>
      </w:pPr>
      <w:r w:rsidRPr="00C2590F">
        <w:t xml:space="preserve">additionally. This organization </w:t>
      </w:r>
      <w:r w:rsidR="00363488" w:rsidRPr="00C2590F">
        <w:t>is open</w:t>
      </w:r>
      <w:r w:rsidRPr="00C2590F">
        <w:t xml:space="preserve"> every day except holidays and other </w:t>
      </w:r>
      <w:r w:rsidR="00A665C1" w:rsidRPr="00C2590F">
        <w:t>special</w:t>
      </w:r>
      <w:r w:rsidR="00363488">
        <w:t xml:space="preserve"> </w:t>
      </w:r>
      <w:r w:rsidRPr="00C2590F">
        <w:t>holidays.</w:t>
      </w:r>
    </w:p>
    <w:p w14:paraId="5B99E78D" w14:textId="31AC655A" w:rsidR="00C2590F" w:rsidRPr="00C2590F" w:rsidRDefault="00C2590F" w:rsidP="00D53021">
      <w:pPr>
        <w:pStyle w:val="KDUList"/>
      </w:pPr>
      <w:r w:rsidRPr="00C2590F">
        <w:t xml:space="preserve">As a business organization, </w:t>
      </w:r>
      <w:bookmarkStart w:id="11" w:name="_Hlk158932842"/>
      <w:r w:rsidRPr="00D53021">
        <w:rPr>
          <w:rFonts w:eastAsia="MS PMincho"/>
          <w:kern w:val="2"/>
          <w:szCs w:val="24"/>
        </w:rPr>
        <w:t>RK Computers and CCTV Operators</w:t>
      </w:r>
      <w:r w:rsidRPr="00C2590F">
        <w:rPr>
          <w:rFonts w:eastAsia="MS PMincho"/>
          <w:kern w:val="2"/>
          <w:sz w:val="22"/>
          <w:szCs w:val="52"/>
        </w:rPr>
        <w:t xml:space="preserve"> </w:t>
      </w:r>
      <w:bookmarkEnd w:id="11"/>
      <w:r w:rsidRPr="00C2590F">
        <w:t xml:space="preserve">faced </w:t>
      </w:r>
      <w:proofErr w:type="gramStart"/>
      <w:r w:rsidRPr="00C2590F">
        <w:t>lot</w:t>
      </w:r>
      <w:proofErr w:type="gramEnd"/>
      <w:r w:rsidRPr="00C2590F">
        <w:t xml:space="preserve"> of challenges as</w:t>
      </w:r>
      <w:r w:rsidR="00D53021">
        <w:t xml:space="preserve"> </w:t>
      </w:r>
      <w:r w:rsidRPr="00C2590F">
        <w:t>internal and external. This organization adopted new technologies to achieve their</w:t>
      </w:r>
      <w:r>
        <w:rPr>
          <w:b/>
          <w:bCs/>
        </w:rPr>
        <w:t xml:space="preserve"> </w:t>
      </w:r>
      <w:r w:rsidR="00A665C1" w:rsidRPr="00D53021">
        <w:t>targets</w:t>
      </w:r>
      <w:r w:rsidR="00A665C1" w:rsidRPr="00C2590F">
        <w:rPr>
          <w:b/>
          <w:bCs/>
        </w:rPr>
        <w:t>,</w:t>
      </w:r>
      <w:r w:rsidRPr="00C2590F">
        <w:t xml:space="preserve"> </w:t>
      </w:r>
      <w:proofErr w:type="gramStart"/>
      <w:r w:rsidRPr="00C2590F">
        <w:t>wining</w:t>
      </w:r>
      <w:proofErr w:type="gramEnd"/>
      <w:r w:rsidRPr="00C2590F">
        <w:t xml:space="preserve"> challenges.</w:t>
      </w:r>
    </w:p>
    <w:p w14:paraId="3A54FFB0" w14:textId="77777777" w:rsidR="00C2590F" w:rsidRPr="00C2590F" w:rsidRDefault="00C2590F" w:rsidP="00D53021">
      <w:pPr>
        <w:pStyle w:val="KDUList"/>
      </w:pPr>
      <w:bookmarkStart w:id="12" w:name="_Hlk158932728"/>
      <w:r w:rsidRPr="00C2590F">
        <w:t>Internally</w:t>
      </w:r>
      <w:bookmarkEnd w:id="12"/>
      <w:r w:rsidRPr="00C2590F">
        <w:t>, the business environment is day to day growing with purchasing and selling.</w:t>
      </w:r>
    </w:p>
    <w:p w14:paraId="69E1D941" w14:textId="77777777" w:rsidR="00C2590F" w:rsidRPr="00C2590F" w:rsidRDefault="00C2590F" w:rsidP="00D53021">
      <w:pPr>
        <w:pStyle w:val="KDUList"/>
      </w:pPr>
      <w:r w:rsidRPr="00C2590F">
        <w:t>They happened to face difficulties handle large amount of data and activities with in</w:t>
      </w:r>
    </w:p>
    <w:p w14:paraId="09489D65" w14:textId="426D3F45" w:rsidR="00C2590F" w:rsidRPr="00C2590F" w:rsidRDefault="00C2590F" w:rsidP="00D53021">
      <w:pPr>
        <w:pStyle w:val="KDUList"/>
        <w:rPr>
          <w:b/>
          <w:bCs/>
        </w:rPr>
      </w:pPr>
      <w:r w:rsidRPr="00C2590F">
        <w:t xml:space="preserve">minimum time. Externally, </w:t>
      </w:r>
      <w:r w:rsidRPr="00D53021">
        <w:rPr>
          <w:rFonts w:eastAsia="MS PMincho"/>
          <w:kern w:val="2"/>
          <w:szCs w:val="24"/>
        </w:rPr>
        <w:t>RK Computers</w:t>
      </w:r>
      <w:r w:rsidRPr="00C2590F">
        <w:rPr>
          <w:rFonts w:eastAsia="MS PMincho"/>
          <w:b/>
          <w:bCs/>
          <w:kern w:val="2"/>
          <w:szCs w:val="24"/>
        </w:rPr>
        <w:t xml:space="preserve"> </w:t>
      </w:r>
      <w:r w:rsidRPr="00C2590F">
        <w:t>needs to competitive with others improving</w:t>
      </w:r>
      <w:r>
        <w:rPr>
          <w:b/>
          <w:bCs/>
        </w:rPr>
        <w:t xml:space="preserve"> </w:t>
      </w:r>
      <w:r w:rsidRPr="00C2590F">
        <w:t>businesses.</w:t>
      </w:r>
      <w:r w:rsidRPr="00C2590F">
        <w:cr/>
      </w:r>
    </w:p>
    <w:p w14:paraId="5D670C2B" w14:textId="04223572" w:rsidR="00EB6860" w:rsidRDefault="00C2590F" w:rsidP="00C2590F">
      <w:pPr>
        <w:pStyle w:val="Heading3"/>
      </w:pPr>
      <w:bookmarkStart w:id="13" w:name="_Toc159956763"/>
      <w:r w:rsidRPr="00C2590F">
        <w:t>Motivation</w:t>
      </w:r>
      <w:bookmarkEnd w:id="13"/>
    </w:p>
    <w:p w14:paraId="57CC46A3" w14:textId="77777777" w:rsidR="000E4E5D" w:rsidRDefault="000E4E5D" w:rsidP="00996FC8">
      <w:pPr>
        <w:pStyle w:val="KDUPara"/>
        <w:ind w:left="720"/>
      </w:pPr>
      <w:r w:rsidRPr="000E4E5D">
        <w:t xml:space="preserve">A request for </w:t>
      </w:r>
      <w:r>
        <w:t>a</w:t>
      </w:r>
      <w:r w:rsidRPr="000E4E5D">
        <w:t xml:space="preserve"> computer shop management system has been received from RK Computers and CCTV Operators. After the requirements were discussed, it was decided to implement a chatbot and a database system for RK Computers</w:t>
      </w:r>
      <w:r>
        <w:t>.</w:t>
      </w:r>
    </w:p>
    <w:p w14:paraId="7861082E" w14:textId="4A3D0DA7" w:rsidR="008E7DCC" w:rsidRPr="008E7DCC" w:rsidRDefault="008E7DCC" w:rsidP="00996FC8">
      <w:pPr>
        <w:pStyle w:val="KDUPara"/>
        <w:ind w:left="720"/>
      </w:pPr>
      <w:r w:rsidRPr="008E7DCC">
        <w:t xml:space="preserve">The AI based system is beneficial to </w:t>
      </w:r>
      <w:r w:rsidR="00A665C1" w:rsidRPr="008E7DCC">
        <w:t>the owner</w:t>
      </w:r>
      <w:r w:rsidRPr="008E7DCC">
        <w:t xml:space="preserve"> and all other different level employees of the RK Computers and CCTV Operators. RK Computers and CCTV Operators </w:t>
      </w:r>
      <w:r w:rsidR="00A665C1" w:rsidRPr="008E7DCC">
        <w:t>are currently doing</w:t>
      </w:r>
      <w:r w:rsidRPr="008E7DCC">
        <w:t xml:space="preserve"> their activities using </w:t>
      </w:r>
      <w:r w:rsidR="00AA621E" w:rsidRPr="00AA621E">
        <w:t>complex</w:t>
      </w:r>
      <w:r w:rsidRPr="008E7DCC">
        <w:t xml:space="preserve"> </w:t>
      </w:r>
      <w:r w:rsidR="00A665C1" w:rsidRPr="008E7DCC">
        <w:t>databases</w:t>
      </w:r>
      <w:r w:rsidRPr="008E7DCC">
        <w:t xml:space="preserve">. This system is very inefficient, </w:t>
      </w:r>
      <w:proofErr w:type="gramStart"/>
      <w:r w:rsidR="00A665C1" w:rsidRPr="008E7DCC">
        <w:t>time-consuming</w:t>
      </w:r>
      <w:proofErr w:type="gramEnd"/>
      <w:r w:rsidRPr="008E7DCC">
        <w:t xml:space="preserve"> and unable to analyze data. In current system their services are very poor</w:t>
      </w:r>
    </w:p>
    <w:p w14:paraId="666679B6" w14:textId="1E93CACA" w:rsidR="00906322" w:rsidRDefault="00906322" w:rsidP="001F43C2">
      <w:pPr>
        <w:pStyle w:val="Heading2"/>
      </w:pPr>
      <w:bookmarkStart w:id="14" w:name="_Toc159956764"/>
      <w:r w:rsidRPr="00A40FB5">
        <w:t xml:space="preserve">Problem </w:t>
      </w:r>
      <w:r w:rsidR="00D31C77">
        <w:t>Statement</w:t>
      </w:r>
      <w:bookmarkEnd w:id="14"/>
    </w:p>
    <w:p w14:paraId="3BF4162E" w14:textId="2BA146C3" w:rsidR="008E7DCC" w:rsidRDefault="00363488" w:rsidP="00996FC8">
      <w:pPr>
        <w:pStyle w:val="KDUPara"/>
        <w:ind w:firstLine="432"/>
      </w:pPr>
      <w:r w:rsidRPr="008E7DCC">
        <w:t>The following</w:t>
      </w:r>
      <w:r w:rsidR="008E7DCC" w:rsidRPr="008E7DCC">
        <w:t xml:space="preserve"> problems are encountered in </w:t>
      </w:r>
      <w:r w:rsidRPr="008E7DCC">
        <w:t>the current</w:t>
      </w:r>
      <w:r w:rsidR="008E7DCC" w:rsidRPr="008E7DCC">
        <w:t xml:space="preserve"> existing system. </w:t>
      </w:r>
    </w:p>
    <w:p w14:paraId="6FFF6552" w14:textId="4241F92D" w:rsidR="00CD7D04" w:rsidRDefault="00CD7D04" w:rsidP="00996FC8">
      <w:pPr>
        <w:pStyle w:val="KDUPara"/>
        <w:ind w:left="432"/>
      </w:pPr>
      <w:r>
        <w:t xml:space="preserve">The current system is too old and </w:t>
      </w:r>
      <w:r w:rsidRPr="00CD7D04">
        <w:t>less efficient than now database system</w:t>
      </w:r>
      <w:r>
        <w:t>.</w:t>
      </w:r>
      <w:r w:rsidRPr="00CD7D04">
        <w:t xml:space="preserve"> "Evidence from Cetin and Baris (2007) suggests that modern database management systems, such as SQL Server 2000 and Oracle 9i, demonstrate superior performance compared to older systems like MySQL 4.0. Their research findings indicate that newer systems exhibit faster query processing times, higher transaction throughput, and better scalability, highlighting the efficiency improvements offered by modern database technologies."</w:t>
      </w:r>
    </w:p>
    <w:p w14:paraId="1E03C8FE" w14:textId="3EA2FB47" w:rsidR="008E7DCC" w:rsidRDefault="008E7DCC" w:rsidP="00996FC8">
      <w:pPr>
        <w:pStyle w:val="KDUPara"/>
        <w:ind w:left="432"/>
      </w:pPr>
      <w:r w:rsidRPr="008E7DCC">
        <w:t xml:space="preserve">There </w:t>
      </w:r>
      <w:proofErr w:type="gramStart"/>
      <w:r w:rsidRPr="008E7DCC">
        <w:t>is</w:t>
      </w:r>
      <w:proofErr w:type="gramEnd"/>
      <w:r w:rsidRPr="008E7DCC">
        <w:t xml:space="preserve"> no methods to maintain customers, suppliers, employees, guarantors and stock items </w:t>
      </w:r>
      <w:r w:rsidR="00996FC8">
        <w:t>I</w:t>
      </w:r>
      <w:r w:rsidRPr="008E7DCC">
        <w:t>nformation in systematic way. Stock physical counting dispatching problem and damage item returning process more complex. Hard to knowing available items, its quantities and to provide item description quickly.</w:t>
      </w:r>
    </w:p>
    <w:p w14:paraId="21100415" w14:textId="46FD2DF8" w:rsidR="00AA621E" w:rsidRDefault="00AA621E" w:rsidP="00996FC8">
      <w:pPr>
        <w:pStyle w:val="KDUPara"/>
        <w:ind w:left="432"/>
      </w:pPr>
      <w:r w:rsidRPr="00AA621E">
        <w:t xml:space="preserve">Lower responsibility and poor security are types of </w:t>
      </w:r>
      <w:proofErr w:type="gramStart"/>
      <w:r w:rsidRPr="00AA621E">
        <w:t>problem</w:t>
      </w:r>
      <w:proofErr w:type="gramEnd"/>
      <w:r w:rsidRPr="00AA621E">
        <w:t xml:space="preserve"> in </w:t>
      </w:r>
      <w:r w:rsidR="00363488" w:rsidRPr="00AA621E">
        <w:t>day-to-day</w:t>
      </w:r>
      <w:r w:rsidRPr="00AA621E">
        <w:t xml:space="preserve"> activities and transactions in the existing system. Difficulties of </w:t>
      </w:r>
      <w:proofErr w:type="gramStart"/>
      <w:r w:rsidRPr="00AA621E">
        <w:t>validate</w:t>
      </w:r>
      <w:proofErr w:type="gramEnd"/>
      <w:r w:rsidRPr="00AA621E">
        <w:t xml:space="preserve"> and conform, warranty provide periods, customers and items are problems related warranty claim. Check expiring problems and </w:t>
      </w:r>
      <w:r w:rsidRPr="00AA621E">
        <w:lastRenderedPageBreak/>
        <w:t xml:space="preserve">there is no method to check and calculate receivable payments quickly. </w:t>
      </w:r>
      <w:proofErr w:type="gramStart"/>
      <w:r w:rsidRPr="00AA621E">
        <w:t>Cannot be</w:t>
      </w:r>
      <w:proofErr w:type="gramEnd"/>
      <w:r w:rsidRPr="00AA621E">
        <w:t xml:space="preserve"> calculate the company incomes and expenses in efficient way.</w:t>
      </w:r>
    </w:p>
    <w:p w14:paraId="12146CBB" w14:textId="1E496AB4" w:rsidR="00CD7D04" w:rsidRDefault="002350B1" w:rsidP="00996FC8">
      <w:pPr>
        <w:pStyle w:val="KDUPara"/>
        <w:ind w:left="432"/>
      </w:pPr>
      <w:r>
        <w:t>N</w:t>
      </w:r>
      <w:r w:rsidR="000E4E5D">
        <w:t xml:space="preserve">ormally customers </w:t>
      </w:r>
      <w:proofErr w:type="gramStart"/>
      <w:r w:rsidR="000E4E5D">
        <w:t>ask</w:t>
      </w:r>
      <w:proofErr w:type="gramEnd"/>
      <w:r w:rsidR="000E4E5D">
        <w:t xml:space="preserve"> help from employer</w:t>
      </w:r>
      <w:r>
        <w:t>s</w:t>
      </w:r>
      <w:r w:rsidR="000E4E5D">
        <w:t xml:space="preserve"> to buy </w:t>
      </w:r>
      <w:r>
        <w:t>computer,</w:t>
      </w:r>
      <w:r w:rsidR="000E4E5D">
        <w:t xml:space="preserve"> but it is</w:t>
      </w:r>
      <w:r w:rsidRPr="002350B1">
        <w:t xml:space="preserve"> </w:t>
      </w:r>
      <w:r w:rsidRPr="008E7DCC">
        <w:t>s very inefficient</w:t>
      </w:r>
      <w:r>
        <w:t xml:space="preserve">. Because employers may not know about real-time stock level, latest technology. </w:t>
      </w:r>
      <w:r w:rsidR="00363488">
        <w:t>Also,</w:t>
      </w:r>
      <w:r w:rsidR="00D31C77">
        <w:t xml:space="preserve"> </w:t>
      </w:r>
      <w:r w:rsidR="00363488">
        <w:t>employers</w:t>
      </w:r>
      <w:r>
        <w:t xml:space="preserve"> can’t answer questions while </w:t>
      </w:r>
      <w:r w:rsidR="00CD7D04">
        <w:t>working.</w:t>
      </w:r>
      <w:r w:rsidR="00CD7D04" w:rsidRPr="00CD7D04">
        <w:t xml:space="preserve"> “Evidence from a study by Gartner (2019) suggests that customer service through artificial intelligence chatbots can outperform traditional human customer service in terms of efficiency. The study found that AI chatbots can handle up to 80% of routine customer inquiries and tasks, leading to significant time and cost savings for businesses compared to human customer service representatives."</w:t>
      </w:r>
    </w:p>
    <w:p w14:paraId="7CBEBA0A" w14:textId="766432FB" w:rsidR="008E7DCC" w:rsidRPr="008E7DCC" w:rsidRDefault="00AA621E" w:rsidP="00996FC8">
      <w:pPr>
        <w:pStyle w:val="KDUPara"/>
        <w:ind w:left="432"/>
      </w:pPr>
      <w:r w:rsidRPr="00AA621E">
        <w:t xml:space="preserve">Due to all </w:t>
      </w:r>
      <w:proofErr w:type="gramStart"/>
      <w:r w:rsidRPr="00AA621E">
        <w:t xml:space="preserve">above mentioned </w:t>
      </w:r>
      <w:proofErr w:type="gramEnd"/>
      <w:r w:rsidRPr="00AA621E">
        <w:t xml:space="preserve">existing </w:t>
      </w:r>
      <w:r w:rsidR="000E4E5D" w:rsidRPr="00AA621E">
        <w:t>problems,</w:t>
      </w:r>
      <w:r>
        <w:t xml:space="preserve"> computer </w:t>
      </w:r>
      <w:r w:rsidR="000E4E5D">
        <w:t xml:space="preserve">scientists </w:t>
      </w:r>
      <w:r w:rsidR="000E4E5D" w:rsidRPr="00AA621E">
        <w:t>a computer shop management system</w:t>
      </w:r>
      <w:r w:rsidR="000E4E5D">
        <w:t xml:space="preserve"> with </w:t>
      </w:r>
      <w:r w:rsidR="00D31C77">
        <w:t xml:space="preserve">AI </w:t>
      </w:r>
      <w:r w:rsidR="00D31C77" w:rsidRPr="00AA621E">
        <w:t>is</w:t>
      </w:r>
      <w:r w:rsidR="00D31C77">
        <w:t xml:space="preserve"> </w:t>
      </w:r>
      <w:r w:rsidR="00363488" w:rsidRPr="00AA621E">
        <w:t>proposed</w:t>
      </w:r>
      <w:r w:rsidR="00363488">
        <w:t xml:space="preserve"> </w:t>
      </w:r>
      <w:r w:rsidR="00363488" w:rsidRPr="00AA621E">
        <w:t>for</w:t>
      </w:r>
      <w:r w:rsidRPr="00AA621E">
        <w:t xml:space="preserve"> this organization. It will minimize time </w:t>
      </w:r>
      <w:proofErr w:type="gramStart"/>
      <w:r w:rsidRPr="00AA621E">
        <w:t>consume</w:t>
      </w:r>
      <w:proofErr w:type="gramEnd"/>
      <w:r w:rsidRPr="00AA621E">
        <w:t xml:space="preserve"> and cost day to day activities furthermore increasing the efficiency. The proposed system is </w:t>
      </w:r>
      <w:r w:rsidR="00363488" w:rsidRPr="00AA621E">
        <w:t>the simplest of</w:t>
      </w:r>
      <w:r w:rsidRPr="00AA621E">
        <w:t xml:space="preserve"> all interactions and </w:t>
      </w:r>
      <w:proofErr w:type="gramStart"/>
      <w:r w:rsidRPr="00AA621E">
        <w:t>provide</w:t>
      </w:r>
      <w:proofErr w:type="gramEnd"/>
      <w:r w:rsidRPr="00AA621E">
        <w:t xml:space="preserve"> simple environments to do employee works </w:t>
      </w:r>
      <w:r w:rsidR="00D31C77" w:rsidRPr="00AA621E">
        <w:t>easily.</w:t>
      </w:r>
    </w:p>
    <w:p w14:paraId="49D3ACAD" w14:textId="696532A7" w:rsidR="00EB6860" w:rsidRDefault="001F43C2" w:rsidP="001F43C2">
      <w:pPr>
        <w:pStyle w:val="Heading2"/>
      </w:pPr>
      <w:bookmarkStart w:id="15" w:name="_Toc159956765"/>
      <w:r>
        <w:t>Aim</w:t>
      </w:r>
      <w:bookmarkEnd w:id="15"/>
    </w:p>
    <w:p w14:paraId="78FB0351" w14:textId="4461E851" w:rsidR="001F43C2" w:rsidRPr="001F43C2" w:rsidRDefault="00A665C1" w:rsidP="00996FC8">
      <w:pPr>
        <w:pStyle w:val="KDUPara"/>
        <w:ind w:left="432"/>
      </w:pPr>
      <w:r w:rsidRPr="00A665C1">
        <w:t>The Aim is exploring the potential of AI applications in the Business environment, to</w:t>
      </w:r>
      <w:r>
        <w:t xml:space="preserve"> fulfill humans needs</w:t>
      </w:r>
      <w:r w:rsidR="004E67BB">
        <w:t>.</w:t>
      </w:r>
    </w:p>
    <w:p w14:paraId="47864DFC" w14:textId="5C9DB56C" w:rsidR="001F43C2" w:rsidRDefault="001F43C2" w:rsidP="001F43C2">
      <w:pPr>
        <w:pStyle w:val="Heading2"/>
      </w:pPr>
      <w:bookmarkStart w:id="16" w:name="_Toc159956766"/>
      <w:r w:rsidRPr="001F43C2">
        <w:t>Objectives</w:t>
      </w:r>
      <w:bookmarkEnd w:id="16"/>
    </w:p>
    <w:p w14:paraId="703874CD" w14:textId="77777777" w:rsidR="004E67BB" w:rsidRPr="004E67BB" w:rsidRDefault="004E67BB" w:rsidP="003F7258">
      <w:pPr>
        <w:pStyle w:val="KDUPara"/>
        <w:numPr>
          <w:ilvl w:val="0"/>
          <w:numId w:val="31"/>
        </w:numPr>
      </w:pPr>
      <w:r w:rsidRPr="004E67BB">
        <w:t>To identify the existing problems and challenges faced by RK Computers and CCTV Operators in their current inventory management system.</w:t>
      </w:r>
    </w:p>
    <w:p w14:paraId="40E5E059" w14:textId="77777777" w:rsidR="004E67BB" w:rsidRPr="004E67BB" w:rsidRDefault="004E67BB" w:rsidP="003F7258">
      <w:pPr>
        <w:pStyle w:val="KDUPara"/>
        <w:numPr>
          <w:ilvl w:val="0"/>
          <w:numId w:val="31"/>
        </w:numPr>
      </w:pPr>
      <w:r w:rsidRPr="004E67BB">
        <w:t>To analyze the specific requirements and functionalities needed for an improved computer shop management system.</w:t>
      </w:r>
    </w:p>
    <w:p w14:paraId="4DDC842F" w14:textId="77777777" w:rsidR="004E67BB" w:rsidRPr="004E67BB" w:rsidRDefault="004E67BB" w:rsidP="003F7258">
      <w:pPr>
        <w:pStyle w:val="KDUPara"/>
        <w:numPr>
          <w:ilvl w:val="0"/>
          <w:numId w:val="31"/>
        </w:numPr>
      </w:pPr>
      <w:r w:rsidRPr="004E67BB">
        <w:t>To evaluate different AI-based solutions and determine the most suitable approach for addressing the identified challenges.</w:t>
      </w:r>
    </w:p>
    <w:p w14:paraId="1FC7CE5A" w14:textId="77777777" w:rsidR="004E67BB" w:rsidRPr="004E67BB" w:rsidRDefault="004E67BB" w:rsidP="003F7258">
      <w:pPr>
        <w:pStyle w:val="KDUPara"/>
        <w:numPr>
          <w:ilvl w:val="0"/>
          <w:numId w:val="31"/>
        </w:numPr>
      </w:pPr>
      <w:r w:rsidRPr="004E67BB">
        <w:t>To design and develop a chatbot and a database system that can efficiently manage inventory, customer information, supplier details, employee data, and other relevant information in a systematic manner.</w:t>
      </w:r>
    </w:p>
    <w:p w14:paraId="63B4985B" w14:textId="77777777" w:rsidR="009C615B" w:rsidRDefault="009C615B" w:rsidP="003F7258">
      <w:pPr>
        <w:pStyle w:val="KDUPara"/>
        <w:numPr>
          <w:ilvl w:val="0"/>
          <w:numId w:val="31"/>
        </w:numPr>
      </w:pPr>
      <w:r>
        <w:t>To implement features for maintaining accurate stock records, including processes for stock counting, dispatching, and handling damaged items.</w:t>
      </w:r>
    </w:p>
    <w:p w14:paraId="2245C78F" w14:textId="77777777" w:rsidR="009C615B" w:rsidRDefault="009C615B" w:rsidP="003F7258">
      <w:pPr>
        <w:pStyle w:val="KDUPara"/>
        <w:numPr>
          <w:ilvl w:val="0"/>
          <w:numId w:val="31"/>
        </w:numPr>
      </w:pPr>
      <w:r>
        <w:t>To streamline the preparation of purchase orders, goods received notes, sales invoices, and other necessary documents for both customers and suppliers.</w:t>
      </w:r>
    </w:p>
    <w:p w14:paraId="6A056D06" w14:textId="77777777" w:rsidR="009C615B" w:rsidRDefault="009C615B" w:rsidP="003F7258">
      <w:pPr>
        <w:pStyle w:val="KDUPara"/>
        <w:numPr>
          <w:ilvl w:val="0"/>
          <w:numId w:val="31"/>
        </w:numPr>
      </w:pPr>
      <w:r>
        <w:t>To establish a structured queue system for managing computer repair requests, ensuring prompt and organized handling of repair jobs.</w:t>
      </w:r>
    </w:p>
    <w:p w14:paraId="6D34623C" w14:textId="77777777" w:rsidR="009C615B" w:rsidRDefault="009C615B" w:rsidP="003F7258">
      <w:pPr>
        <w:pStyle w:val="KDUPara"/>
        <w:numPr>
          <w:ilvl w:val="0"/>
          <w:numId w:val="31"/>
        </w:numPr>
      </w:pPr>
      <w:r>
        <w:t>To enhance security measures and assign clear responsibilities to employees to improve accountability and prevent unauthorized access.</w:t>
      </w:r>
    </w:p>
    <w:p w14:paraId="0DA97696" w14:textId="77777777" w:rsidR="009C615B" w:rsidRDefault="009C615B" w:rsidP="003F7258">
      <w:pPr>
        <w:pStyle w:val="KDUPara"/>
        <w:numPr>
          <w:ilvl w:val="0"/>
          <w:numId w:val="31"/>
        </w:numPr>
      </w:pPr>
      <w:r>
        <w:t>To implement features for validating warranty periods, processing warranty claims, and tracking expiring warranties to provide better customer service.</w:t>
      </w:r>
    </w:p>
    <w:p w14:paraId="3937036D" w14:textId="77777777" w:rsidR="009C615B" w:rsidRDefault="009C615B" w:rsidP="003F7258">
      <w:pPr>
        <w:pStyle w:val="KDUPara"/>
        <w:numPr>
          <w:ilvl w:val="0"/>
          <w:numId w:val="31"/>
        </w:numPr>
      </w:pPr>
      <w:r>
        <w:t>To develop tools for quickly calculating receivable payments, monitoring company income and expenses, and generating financial reports.</w:t>
      </w:r>
    </w:p>
    <w:p w14:paraId="3420F3F0" w14:textId="59A1421F" w:rsidR="006F14E9" w:rsidRPr="00A40FB5" w:rsidRDefault="007503A7" w:rsidP="001F43C2">
      <w:pPr>
        <w:pStyle w:val="Heading1"/>
      </w:pPr>
      <w:bookmarkStart w:id="17" w:name="_Toc159956767"/>
      <w:r>
        <w:lastRenderedPageBreak/>
        <w:t>Literature Review</w:t>
      </w:r>
      <w:bookmarkEnd w:id="17"/>
    </w:p>
    <w:p w14:paraId="46D3EBBA" w14:textId="77777777" w:rsidR="003F7258" w:rsidRPr="003F7258" w:rsidRDefault="003F7258" w:rsidP="003F7258">
      <w:pPr>
        <w:rPr>
          <w:rFonts w:ascii="Times New Roman" w:hAnsi="Times New Roman"/>
          <w:b/>
          <w:bCs/>
          <w:color w:val="auto"/>
          <w:sz w:val="24"/>
          <w:szCs w:val="24"/>
          <w:lang w:eastAsia="ja-JP"/>
        </w:rPr>
      </w:pPr>
      <w:r w:rsidRPr="003F7258">
        <w:rPr>
          <w:rFonts w:ascii="Times New Roman" w:hAnsi="Times New Roman"/>
          <w:b/>
          <w:bCs/>
          <w:color w:val="auto"/>
          <w:sz w:val="24"/>
          <w:szCs w:val="24"/>
          <w:lang w:eastAsia="ja-JP"/>
        </w:rPr>
        <w:t>Background:</w:t>
      </w:r>
    </w:p>
    <w:p w14:paraId="6FBE1F2B" w14:textId="76B8BA95" w:rsidR="003F7258" w:rsidRDefault="003F7258" w:rsidP="003F7258">
      <w:pPr>
        <w:rPr>
          <w:rFonts w:ascii="Times New Roman" w:hAnsi="Times New Roman"/>
          <w:color w:val="auto"/>
          <w:sz w:val="24"/>
          <w:szCs w:val="24"/>
          <w:lang w:eastAsia="ja-JP"/>
        </w:rPr>
      </w:pPr>
      <w:r w:rsidRPr="003F7258">
        <w:rPr>
          <w:rFonts w:ascii="Times New Roman" w:hAnsi="Times New Roman"/>
          <w:color w:val="auto"/>
          <w:sz w:val="24"/>
          <w:szCs w:val="24"/>
          <w:lang w:eastAsia="ja-JP"/>
        </w:rPr>
        <w:t>In the modern retail landscape, effective inventory management is crucial for businesses to</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streamline their operations and enhance customer satisfaction. However, many small-scale</w:t>
      </w:r>
      <w:r>
        <w:rPr>
          <w:rFonts w:ascii="Times New Roman" w:hAnsi="Times New Roman"/>
          <w:color w:val="auto"/>
          <w:sz w:val="24"/>
          <w:szCs w:val="24"/>
          <w:lang w:eastAsia="ja-JP"/>
        </w:rPr>
        <w:t xml:space="preserve"> c</w:t>
      </w:r>
      <w:r w:rsidRPr="003F7258">
        <w:rPr>
          <w:rFonts w:ascii="Times New Roman" w:hAnsi="Times New Roman"/>
          <w:color w:val="auto"/>
          <w:sz w:val="24"/>
          <w:szCs w:val="24"/>
          <w:lang w:eastAsia="ja-JP"/>
        </w:rPr>
        <w:t>omputer shops still struggle with outdated digital systems, leading to inefficiencies in their</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day-to-day activities. Implementing a robust inventory management system tailored to the</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specific needs of computer shops can significantly improve overall efficiency and</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productivity.</w:t>
      </w:r>
    </w:p>
    <w:p w14:paraId="71041957" w14:textId="77777777" w:rsidR="003F7258" w:rsidRPr="003F7258" w:rsidRDefault="003F7258" w:rsidP="003F7258">
      <w:pPr>
        <w:rPr>
          <w:rFonts w:ascii="Times New Roman" w:hAnsi="Times New Roman"/>
          <w:color w:val="auto"/>
          <w:sz w:val="24"/>
          <w:szCs w:val="24"/>
          <w:lang w:eastAsia="ja-JP"/>
        </w:rPr>
      </w:pPr>
    </w:p>
    <w:p w14:paraId="6BBEA647" w14:textId="480DA712" w:rsidR="003F7258" w:rsidRPr="003F7258" w:rsidRDefault="003F7258" w:rsidP="003F7258">
      <w:pPr>
        <w:rPr>
          <w:rFonts w:ascii="Times New Roman" w:hAnsi="Times New Roman"/>
          <w:b/>
          <w:bCs/>
          <w:color w:val="auto"/>
          <w:sz w:val="24"/>
          <w:szCs w:val="24"/>
          <w:lang w:eastAsia="ja-JP"/>
        </w:rPr>
      </w:pPr>
      <w:r w:rsidRPr="003F7258">
        <w:rPr>
          <w:rFonts w:ascii="Times New Roman" w:hAnsi="Times New Roman"/>
          <w:b/>
          <w:bCs/>
          <w:color w:val="auto"/>
          <w:sz w:val="24"/>
          <w:szCs w:val="24"/>
          <w:lang w:eastAsia="ja-JP"/>
        </w:rPr>
        <w:t>Existing Systems:</w:t>
      </w:r>
    </w:p>
    <w:p w14:paraId="38F25A05" w14:textId="392A2307" w:rsidR="003F7258" w:rsidRDefault="003F7258" w:rsidP="003F7258">
      <w:pPr>
        <w:rPr>
          <w:rFonts w:ascii="Times New Roman" w:hAnsi="Times New Roman"/>
          <w:color w:val="auto"/>
          <w:sz w:val="24"/>
          <w:szCs w:val="24"/>
          <w:lang w:eastAsia="ja-JP"/>
        </w:rPr>
      </w:pPr>
      <w:r w:rsidRPr="003F7258">
        <w:rPr>
          <w:rFonts w:ascii="Times New Roman" w:hAnsi="Times New Roman"/>
          <w:color w:val="auto"/>
          <w:sz w:val="24"/>
          <w:szCs w:val="24"/>
          <w:lang w:eastAsia="ja-JP"/>
        </w:rPr>
        <w:t>The current digital systems used in many computer shops often lack the functionality</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required to handle complex inventory management tasks efficiently. These systems may</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suffer from issues such as time-consuming data entry, limited reporting capabilities, and</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difficulties in tracking stock levels accurately. As a result, employees and customers may</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experience frustration and delays in performing essential tasks. By addressing these</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shortcomings, a new Computer Shop Inventory Management System can revolutionize the</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way these businesses operate. (</w:t>
      </w:r>
      <w:proofErr w:type="spellStart"/>
      <w:r w:rsidRPr="003F7258">
        <w:rPr>
          <w:rFonts w:ascii="Times New Roman" w:hAnsi="Times New Roman"/>
          <w:color w:val="auto"/>
          <w:sz w:val="24"/>
          <w:szCs w:val="24"/>
          <w:lang w:eastAsia="ja-JP"/>
        </w:rPr>
        <w:t>Kagermann</w:t>
      </w:r>
      <w:proofErr w:type="spellEnd"/>
      <w:r w:rsidRPr="003F7258">
        <w:rPr>
          <w:rFonts w:ascii="Times New Roman" w:hAnsi="Times New Roman"/>
          <w:color w:val="auto"/>
          <w:sz w:val="24"/>
          <w:szCs w:val="24"/>
          <w:lang w:eastAsia="ja-JP"/>
        </w:rPr>
        <w:t xml:space="preserve">, </w:t>
      </w:r>
      <w:proofErr w:type="spellStart"/>
      <w:r w:rsidRPr="003F7258">
        <w:rPr>
          <w:rFonts w:ascii="Times New Roman" w:hAnsi="Times New Roman"/>
          <w:color w:val="auto"/>
          <w:sz w:val="24"/>
          <w:szCs w:val="24"/>
          <w:lang w:eastAsia="ja-JP"/>
        </w:rPr>
        <w:t>Wahlster</w:t>
      </w:r>
      <w:proofErr w:type="spellEnd"/>
      <w:r w:rsidRPr="003F7258">
        <w:rPr>
          <w:rFonts w:ascii="Times New Roman" w:hAnsi="Times New Roman"/>
          <w:color w:val="auto"/>
          <w:sz w:val="24"/>
          <w:szCs w:val="24"/>
          <w:lang w:eastAsia="ja-JP"/>
        </w:rPr>
        <w:t>, &amp; Helbig, 2013).</w:t>
      </w:r>
    </w:p>
    <w:p w14:paraId="3A5060C6" w14:textId="77777777" w:rsidR="003F7258" w:rsidRPr="003F7258" w:rsidRDefault="003F7258" w:rsidP="003F7258">
      <w:pPr>
        <w:rPr>
          <w:rFonts w:ascii="Times New Roman" w:hAnsi="Times New Roman"/>
          <w:color w:val="auto"/>
          <w:sz w:val="24"/>
          <w:szCs w:val="24"/>
          <w:lang w:eastAsia="ja-JP"/>
        </w:rPr>
      </w:pPr>
    </w:p>
    <w:p w14:paraId="44744FDA" w14:textId="77777777" w:rsidR="003F7258" w:rsidRPr="003F7258" w:rsidRDefault="003F7258" w:rsidP="003F7258">
      <w:pPr>
        <w:rPr>
          <w:rFonts w:ascii="Times New Roman" w:hAnsi="Times New Roman"/>
          <w:b/>
          <w:bCs/>
          <w:color w:val="auto"/>
          <w:sz w:val="24"/>
          <w:szCs w:val="24"/>
          <w:lang w:eastAsia="ja-JP"/>
        </w:rPr>
      </w:pPr>
      <w:r w:rsidRPr="003F7258">
        <w:rPr>
          <w:rFonts w:ascii="Times New Roman" w:hAnsi="Times New Roman"/>
          <w:b/>
          <w:bCs/>
          <w:color w:val="auto"/>
          <w:sz w:val="24"/>
          <w:szCs w:val="24"/>
          <w:lang w:eastAsia="ja-JP"/>
        </w:rPr>
        <w:t>Algorithms and Technologies:</w:t>
      </w:r>
    </w:p>
    <w:p w14:paraId="737BD42B" w14:textId="2841D700" w:rsidR="003F7258" w:rsidRDefault="003F7258" w:rsidP="003F7258">
      <w:pPr>
        <w:rPr>
          <w:rFonts w:ascii="Times New Roman" w:hAnsi="Times New Roman"/>
          <w:color w:val="auto"/>
          <w:sz w:val="24"/>
          <w:szCs w:val="24"/>
          <w:lang w:eastAsia="ja-JP"/>
        </w:rPr>
      </w:pPr>
      <w:r w:rsidRPr="003F7258">
        <w:rPr>
          <w:rFonts w:ascii="Times New Roman" w:hAnsi="Times New Roman"/>
          <w:color w:val="auto"/>
          <w:sz w:val="24"/>
          <w:szCs w:val="24"/>
          <w:lang w:eastAsia="ja-JP"/>
        </w:rPr>
        <w:t>The proposed system leverages advanced algorithms and technologies to optimize various</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 xml:space="preserve">aspects of inventory management and operational efficiency. (Soni </w:t>
      </w:r>
      <w:r>
        <w:rPr>
          <w:rFonts w:ascii="Times New Roman" w:hAnsi="Times New Roman"/>
          <w:color w:val="auto"/>
          <w:sz w:val="24"/>
          <w:szCs w:val="24"/>
          <w:lang w:eastAsia="ja-JP"/>
        </w:rPr>
        <w:t>,</w:t>
      </w:r>
      <w:r w:rsidRPr="003F7258">
        <w:rPr>
          <w:rFonts w:ascii="Times New Roman" w:hAnsi="Times New Roman"/>
          <w:color w:val="auto"/>
          <w:sz w:val="24"/>
          <w:szCs w:val="24"/>
          <w:lang w:eastAsia="ja-JP"/>
        </w:rPr>
        <w:t>2020), Machine learning</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algorithms power the AI chatbot module, enabling natural language processing and</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intelligent responses to customer inquiries. Additionally, database management technologies</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facilitate seamless data storage and retrieval, while reporting algorithms generate actionable</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insights to drive informed decision-making. (Lewis and Writer, 2014).</w:t>
      </w:r>
    </w:p>
    <w:p w14:paraId="06454B8C" w14:textId="77777777" w:rsidR="003F7258" w:rsidRPr="003F7258" w:rsidRDefault="003F7258" w:rsidP="003F7258">
      <w:pPr>
        <w:rPr>
          <w:rFonts w:ascii="Times New Roman" w:hAnsi="Times New Roman"/>
          <w:color w:val="auto"/>
          <w:sz w:val="24"/>
          <w:szCs w:val="24"/>
          <w:lang w:eastAsia="ja-JP"/>
        </w:rPr>
      </w:pPr>
    </w:p>
    <w:p w14:paraId="708777C5" w14:textId="77777777" w:rsidR="003F7258" w:rsidRPr="003F7258" w:rsidRDefault="003F7258" w:rsidP="003F7258">
      <w:pPr>
        <w:rPr>
          <w:rFonts w:ascii="Times New Roman" w:hAnsi="Times New Roman"/>
          <w:b/>
          <w:bCs/>
          <w:color w:val="auto"/>
          <w:sz w:val="24"/>
          <w:szCs w:val="24"/>
          <w:lang w:eastAsia="ja-JP"/>
        </w:rPr>
      </w:pPr>
      <w:r w:rsidRPr="003F7258">
        <w:rPr>
          <w:rFonts w:ascii="Times New Roman" w:hAnsi="Times New Roman"/>
          <w:b/>
          <w:bCs/>
          <w:color w:val="auto"/>
          <w:sz w:val="24"/>
          <w:szCs w:val="24"/>
          <w:lang w:eastAsia="ja-JP"/>
        </w:rPr>
        <w:t>Reflection:</w:t>
      </w:r>
    </w:p>
    <w:p w14:paraId="79FB87C6" w14:textId="20F05B1C" w:rsidR="003F7258" w:rsidRDefault="003F7258" w:rsidP="003F7258">
      <w:pPr>
        <w:rPr>
          <w:rFonts w:ascii="Times New Roman" w:hAnsi="Times New Roman"/>
          <w:color w:val="auto"/>
          <w:sz w:val="24"/>
          <w:szCs w:val="24"/>
          <w:lang w:eastAsia="ja-JP"/>
        </w:rPr>
      </w:pPr>
      <w:r w:rsidRPr="003F7258">
        <w:rPr>
          <w:rFonts w:ascii="Times New Roman" w:hAnsi="Times New Roman"/>
          <w:color w:val="auto"/>
          <w:sz w:val="24"/>
          <w:szCs w:val="24"/>
          <w:lang w:eastAsia="ja-JP"/>
        </w:rPr>
        <w:t>The development and implementation of a Computer Shop Inventory Management System</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 xml:space="preserve">represents a significant step forward in enhancing the efficiency and effectiveness of </w:t>
      </w:r>
      <w:proofErr w:type="gramStart"/>
      <w:r w:rsidRPr="003F7258">
        <w:rPr>
          <w:rFonts w:ascii="Times New Roman" w:hAnsi="Times New Roman"/>
          <w:color w:val="auto"/>
          <w:sz w:val="24"/>
          <w:szCs w:val="24"/>
          <w:lang w:eastAsia="ja-JP"/>
        </w:rPr>
        <w:t>small scale</w:t>
      </w:r>
      <w:proofErr w:type="gramEnd"/>
      <w:r w:rsidRPr="003F7258">
        <w:rPr>
          <w:rFonts w:ascii="Times New Roman" w:hAnsi="Times New Roman"/>
          <w:color w:val="auto"/>
          <w:sz w:val="24"/>
          <w:szCs w:val="24"/>
          <w:lang w:eastAsia="ja-JP"/>
        </w:rPr>
        <w:t xml:space="preserve"> computer shops. By integrating advanced technologies and user-friendly interfaces, the</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system empowers businesses to streamline their operations, improve customer satisfaction,</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and achieve sustainable growth. However, ongoing monitoring and refinement are necessary</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to ensure the system continues to meet evolving business needs and technological.</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advancements. Overall, the proposed system holds great promise in transforming the way</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computer shops manage their inventory and serve their customers.</w:t>
      </w:r>
    </w:p>
    <w:p w14:paraId="01BF9919" w14:textId="77777777" w:rsidR="003F7258" w:rsidRPr="003F7258" w:rsidRDefault="003F7258" w:rsidP="003F7258">
      <w:pPr>
        <w:rPr>
          <w:rFonts w:ascii="Times New Roman" w:hAnsi="Times New Roman"/>
          <w:color w:val="auto"/>
          <w:sz w:val="24"/>
          <w:szCs w:val="24"/>
          <w:lang w:eastAsia="ja-JP"/>
        </w:rPr>
      </w:pPr>
    </w:p>
    <w:p w14:paraId="1A6A7E76" w14:textId="77777777" w:rsidR="003F7258" w:rsidRPr="003F7258" w:rsidRDefault="003F7258" w:rsidP="003F7258">
      <w:pPr>
        <w:rPr>
          <w:rFonts w:ascii="Times New Roman" w:hAnsi="Times New Roman"/>
          <w:color w:val="auto"/>
          <w:sz w:val="24"/>
          <w:szCs w:val="24"/>
          <w:lang w:eastAsia="ja-JP"/>
        </w:rPr>
      </w:pPr>
      <w:r w:rsidRPr="003F7258">
        <w:rPr>
          <w:rFonts w:ascii="Times New Roman" w:hAnsi="Times New Roman"/>
          <w:b/>
          <w:bCs/>
          <w:color w:val="auto"/>
          <w:sz w:val="24"/>
          <w:szCs w:val="24"/>
          <w:lang w:eastAsia="ja-JP"/>
        </w:rPr>
        <w:t>Research Gap</w:t>
      </w:r>
      <w:r w:rsidRPr="003F7258">
        <w:rPr>
          <w:rFonts w:ascii="Times New Roman" w:hAnsi="Times New Roman"/>
          <w:color w:val="auto"/>
          <w:sz w:val="24"/>
          <w:szCs w:val="24"/>
          <w:lang w:eastAsia="ja-JP"/>
        </w:rPr>
        <w:t>:</w:t>
      </w:r>
    </w:p>
    <w:p w14:paraId="76BFB4D7" w14:textId="75D3C30B" w:rsidR="00ED3CA4" w:rsidRPr="00A40FB5" w:rsidRDefault="003F7258" w:rsidP="003F7258">
      <w:pPr>
        <w:rPr>
          <w:rFonts w:ascii="Times New Roman" w:hAnsi="Times New Roman" w:cs="Times New Roman"/>
          <w:color w:val="FF0000"/>
          <w:sz w:val="24"/>
          <w:lang w:eastAsia="ja-JP"/>
        </w:rPr>
      </w:pPr>
      <w:r w:rsidRPr="003F7258">
        <w:rPr>
          <w:rFonts w:ascii="Times New Roman" w:hAnsi="Times New Roman"/>
          <w:color w:val="auto"/>
          <w:sz w:val="24"/>
          <w:szCs w:val="24"/>
          <w:lang w:eastAsia="ja-JP"/>
        </w:rPr>
        <w:t>While the proposed computer shop management system with an AI chatbot shows promising</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results in addressing the challenges faced by RK Computers and CCTV Operators, there</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remains a research gap in understanding the long-term impact and scalability of such</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systems. Additionally, further research is needed to optimize algorithms and technologies to</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ensure maximum efficiency and effectiveness in diverse operational environments. Future</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studies could also explore the integration of additional features and functionalities to meet</w:t>
      </w:r>
      <w:r>
        <w:rPr>
          <w:rFonts w:ascii="Times New Roman" w:hAnsi="Times New Roman"/>
          <w:color w:val="auto"/>
          <w:sz w:val="24"/>
          <w:szCs w:val="24"/>
          <w:lang w:eastAsia="ja-JP"/>
        </w:rPr>
        <w:t xml:space="preserve"> </w:t>
      </w:r>
      <w:r w:rsidRPr="003F7258">
        <w:rPr>
          <w:rFonts w:ascii="Times New Roman" w:hAnsi="Times New Roman"/>
          <w:color w:val="auto"/>
          <w:sz w:val="24"/>
          <w:szCs w:val="24"/>
          <w:lang w:eastAsia="ja-JP"/>
        </w:rPr>
        <w:t>evolving business needs and customer preferences.</w:t>
      </w:r>
      <w:r w:rsidR="00A036A5" w:rsidRPr="00A40FB5">
        <w:rPr>
          <w:rFonts w:ascii="Times New Roman" w:hAnsi="Times New Roman" w:cs="Times New Roman"/>
        </w:rPr>
        <w:br w:type="page"/>
      </w:r>
    </w:p>
    <w:p w14:paraId="3389A497" w14:textId="28447A88" w:rsidR="00A036A5" w:rsidRPr="00A40FB5" w:rsidRDefault="003274D5" w:rsidP="001F43C2">
      <w:pPr>
        <w:pStyle w:val="Heading1"/>
      </w:pPr>
      <w:bookmarkStart w:id="18" w:name="_Toc159956768"/>
      <w:r w:rsidRPr="00A40FB5">
        <w:lastRenderedPageBreak/>
        <w:t>Proposed Methodology</w:t>
      </w:r>
      <w:bookmarkEnd w:id="18"/>
      <w:r w:rsidRPr="00A40FB5">
        <w:t xml:space="preserve"> </w:t>
      </w:r>
    </w:p>
    <w:p w14:paraId="289DBEC2" w14:textId="6F06452D" w:rsidR="00A036A5" w:rsidRPr="00A40FB5" w:rsidRDefault="006E31B0" w:rsidP="001F43C2">
      <w:pPr>
        <w:pStyle w:val="Heading2"/>
      </w:pPr>
      <w:bookmarkStart w:id="19" w:name="_Toc159956769"/>
      <w:r w:rsidRPr="006E31B0">
        <w:rPr>
          <w:noProof/>
        </w:rPr>
        <w:drawing>
          <wp:anchor distT="0" distB="0" distL="114300" distR="114300" simplePos="0" relativeHeight="251682816" behindDoc="0" locked="0" layoutInCell="1" allowOverlap="1" wp14:anchorId="022F0985" wp14:editId="64FB889E">
            <wp:simplePos x="0" y="0"/>
            <wp:positionH relativeFrom="column">
              <wp:posOffset>-179070</wp:posOffset>
            </wp:positionH>
            <wp:positionV relativeFrom="paragraph">
              <wp:posOffset>279400</wp:posOffset>
            </wp:positionV>
            <wp:extent cx="3067050" cy="7182485"/>
            <wp:effectExtent l="0" t="0" r="0" b="0"/>
            <wp:wrapNone/>
            <wp:docPr id="1983249893" name="Picture 1" descr="A diagram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49893" name="Picture 1" descr="A diagram of a person's body&#10;&#10;Description automatically generated"/>
                    <pic:cNvPicPr/>
                  </pic:nvPicPr>
                  <pic:blipFill>
                    <a:blip r:embed="rId10"/>
                    <a:stretch>
                      <a:fillRect/>
                    </a:stretch>
                  </pic:blipFill>
                  <pic:spPr>
                    <a:xfrm>
                      <a:off x="0" y="0"/>
                      <a:ext cx="3067050" cy="7182485"/>
                    </a:xfrm>
                    <a:prstGeom prst="rect">
                      <a:avLst/>
                    </a:prstGeom>
                  </pic:spPr>
                </pic:pic>
              </a:graphicData>
            </a:graphic>
          </wp:anchor>
        </w:drawing>
      </w:r>
      <w:r w:rsidR="00924ECC" w:rsidRPr="00A40FB5">
        <w:t>Flow Diagram</w:t>
      </w:r>
      <w:bookmarkEnd w:id="19"/>
      <w:r w:rsidRPr="006E31B0">
        <w:rPr>
          <w:noProof/>
        </w:rPr>
        <w:t xml:space="preserve"> </w:t>
      </w:r>
    </w:p>
    <w:p w14:paraId="7A8ABC9B" w14:textId="3093B444" w:rsidR="00924ECC" w:rsidRPr="00A40FB5" w:rsidRDefault="00924ECC" w:rsidP="003F7258">
      <w:pPr>
        <w:pStyle w:val="KDUPara"/>
      </w:pPr>
    </w:p>
    <w:p w14:paraId="3CA8437B" w14:textId="76EDA54E" w:rsidR="00924ECC" w:rsidRPr="00A40FB5" w:rsidRDefault="00924ECC" w:rsidP="003F7258">
      <w:pPr>
        <w:pStyle w:val="KDUPara"/>
      </w:pPr>
    </w:p>
    <w:p w14:paraId="6E0CE884" w14:textId="330C5D2A" w:rsidR="00924ECC" w:rsidRPr="00A40FB5" w:rsidRDefault="00924ECC" w:rsidP="003F7258">
      <w:pPr>
        <w:pStyle w:val="KDUPara"/>
      </w:pPr>
    </w:p>
    <w:p w14:paraId="5A608859" w14:textId="36F958E9" w:rsidR="00924ECC" w:rsidRPr="00A40FB5" w:rsidRDefault="006E31B0" w:rsidP="003F7258">
      <w:pPr>
        <w:pStyle w:val="KDUPara"/>
      </w:pPr>
      <w:r>
        <w:rPr>
          <w:noProof/>
        </w:rPr>
        <mc:AlternateContent>
          <mc:Choice Requires="wps">
            <w:drawing>
              <wp:anchor distT="0" distB="0" distL="114300" distR="114300" simplePos="0" relativeHeight="251684864" behindDoc="0" locked="0" layoutInCell="1" allowOverlap="1" wp14:anchorId="2C40590C" wp14:editId="284F7279">
                <wp:simplePos x="0" y="0"/>
                <wp:positionH relativeFrom="column">
                  <wp:posOffset>2747010</wp:posOffset>
                </wp:positionH>
                <wp:positionV relativeFrom="paragraph">
                  <wp:posOffset>194945</wp:posOffset>
                </wp:positionV>
                <wp:extent cx="15240" cy="5882640"/>
                <wp:effectExtent l="0" t="0" r="22860" b="22860"/>
                <wp:wrapNone/>
                <wp:docPr id="1549748705" name="Straight Connector 3"/>
                <wp:cNvGraphicFramePr/>
                <a:graphic xmlns:a="http://schemas.openxmlformats.org/drawingml/2006/main">
                  <a:graphicData uri="http://schemas.microsoft.com/office/word/2010/wordprocessingShape">
                    <wps:wsp>
                      <wps:cNvCnPr/>
                      <wps:spPr>
                        <a:xfrm flipH="1" flipV="1">
                          <a:off x="0" y="0"/>
                          <a:ext cx="15240" cy="58826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F423E" id="Straight Connector 3"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3pt,15.35pt" to="217.5pt,4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" strokecolor="black [3200]"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BDB544A" wp14:editId="440D5B72">
                <wp:simplePos x="0" y="0"/>
                <wp:positionH relativeFrom="column">
                  <wp:posOffset>2739390</wp:posOffset>
                </wp:positionH>
                <wp:positionV relativeFrom="paragraph">
                  <wp:posOffset>202565</wp:posOffset>
                </wp:positionV>
                <wp:extent cx="1508760" cy="0"/>
                <wp:effectExtent l="0" t="0" r="0" b="0"/>
                <wp:wrapNone/>
                <wp:docPr id="868572929" name="Straight Connector 4"/>
                <wp:cNvGraphicFramePr/>
                <a:graphic xmlns:a="http://schemas.openxmlformats.org/drawingml/2006/main">
                  <a:graphicData uri="http://schemas.microsoft.com/office/word/2010/wordprocessingShape">
                    <wps:wsp>
                      <wps:cNvCnPr/>
                      <wps:spPr>
                        <a:xfrm flipV="1">
                          <a:off x="0" y="0"/>
                          <a:ext cx="1508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7C60F" id="Straight Connector 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5.95pt" to="33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" strokecolor="black [3200]" strokeweight="1pt">
                <v:stroke joinstyle="miter"/>
              </v:line>
            </w:pict>
          </mc:Fallback>
        </mc:AlternateContent>
      </w:r>
      <w:r w:rsidRPr="006E31B0">
        <w:rPr>
          <w:noProof/>
        </w:rPr>
        <w:drawing>
          <wp:anchor distT="0" distB="0" distL="114300" distR="114300" simplePos="0" relativeHeight="251686912" behindDoc="0" locked="0" layoutInCell="1" allowOverlap="1" wp14:anchorId="2A5734E7" wp14:editId="4CD0F823">
            <wp:simplePos x="0" y="0"/>
            <wp:positionH relativeFrom="column">
              <wp:posOffset>2830830</wp:posOffset>
            </wp:positionH>
            <wp:positionV relativeFrom="paragraph">
              <wp:posOffset>126365</wp:posOffset>
            </wp:positionV>
            <wp:extent cx="3444240" cy="6510020"/>
            <wp:effectExtent l="0" t="0" r="3810" b="5080"/>
            <wp:wrapNone/>
            <wp:docPr id="322678591" name="Picture 1"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8591" name="Picture 1" descr="A diagram of a chatbot&#10;&#10;Description automatically generated"/>
                    <pic:cNvPicPr/>
                  </pic:nvPicPr>
                  <pic:blipFill>
                    <a:blip r:embed="rId11"/>
                    <a:stretch>
                      <a:fillRect/>
                    </a:stretch>
                  </pic:blipFill>
                  <pic:spPr>
                    <a:xfrm>
                      <a:off x="0" y="0"/>
                      <a:ext cx="3444254" cy="6510046"/>
                    </a:xfrm>
                    <a:prstGeom prst="rect">
                      <a:avLst/>
                    </a:prstGeom>
                  </pic:spPr>
                </pic:pic>
              </a:graphicData>
            </a:graphic>
            <wp14:sizeRelH relativeFrom="margin">
              <wp14:pctWidth>0</wp14:pctWidth>
            </wp14:sizeRelH>
            <wp14:sizeRelV relativeFrom="margin">
              <wp14:pctHeight>0</wp14:pctHeight>
            </wp14:sizeRelV>
          </wp:anchor>
        </w:drawing>
      </w:r>
    </w:p>
    <w:p w14:paraId="0D421DFF" w14:textId="02879DCD" w:rsidR="00924ECC" w:rsidRPr="00A40FB5" w:rsidRDefault="00924ECC" w:rsidP="003F7258">
      <w:pPr>
        <w:pStyle w:val="KDUPara"/>
      </w:pPr>
    </w:p>
    <w:p w14:paraId="684A3DEF" w14:textId="5DCE82E6" w:rsidR="00924ECC" w:rsidRDefault="00924ECC" w:rsidP="003F7258">
      <w:pPr>
        <w:pStyle w:val="KDUPara"/>
      </w:pPr>
    </w:p>
    <w:p w14:paraId="59D610E5" w14:textId="7EC1482B" w:rsidR="00D53021" w:rsidRDefault="00D53021" w:rsidP="003F7258">
      <w:pPr>
        <w:pStyle w:val="KDUPara"/>
      </w:pPr>
    </w:p>
    <w:p w14:paraId="1444310C" w14:textId="5A284E9D" w:rsidR="00D53021" w:rsidRDefault="00D53021" w:rsidP="003F7258">
      <w:pPr>
        <w:pStyle w:val="KDUPara"/>
      </w:pPr>
    </w:p>
    <w:p w14:paraId="56BE9DCB" w14:textId="684BD8D6" w:rsidR="00D53021" w:rsidRDefault="00D53021" w:rsidP="003F7258">
      <w:pPr>
        <w:pStyle w:val="KDUPara"/>
      </w:pPr>
    </w:p>
    <w:p w14:paraId="61E227A4" w14:textId="6691A6EF" w:rsidR="00D53021" w:rsidRDefault="00D53021" w:rsidP="003F7258">
      <w:pPr>
        <w:pStyle w:val="KDUPara"/>
      </w:pPr>
    </w:p>
    <w:p w14:paraId="27C84EEE" w14:textId="4B09D19D" w:rsidR="00D53021" w:rsidRDefault="00D53021" w:rsidP="003F7258">
      <w:pPr>
        <w:pStyle w:val="KDUPara"/>
      </w:pPr>
    </w:p>
    <w:p w14:paraId="1630A2C1" w14:textId="55539C1C" w:rsidR="00D53021" w:rsidRDefault="00D53021" w:rsidP="003F7258">
      <w:pPr>
        <w:pStyle w:val="KDUPara"/>
      </w:pPr>
    </w:p>
    <w:p w14:paraId="2E1FE68B" w14:textId="65A8FC5F" w:rsidR="00D53021" w:rsidRDefault="00D53021" w:rsidP="003F7258">
      <w:pPr>
        <w:pStyle w:val="KDUPara"/>
      </w:pPr>
    </w:p>
    <w:p w14:paraId="5D79DDA2" w14:textId="29E17507" w:rsidR="00D53021" w:rsidRDefault="00D53021" w:rsidP="003F7258">
      <w:pPr>
        <w:pStyle w:val="KDUPara"/>
      </w:pPr>
    </w:p>
    <w:p w14:paraId="6D63D5EE" w14:textId="43435878" w:rsidR="00D53021" w:rsidRDefault="00D53021" w:rsidP="003F7258">
      <w:pPr>
        <w:pStyle w:val="KDUPara"/>
      </w:pPr>
    </w:p>
    <w:p w14:paraId="16450E86" w14:textId="0E6182A9" w:rsidR="00D53021" w:rsidRDefault="00D53021" w:rsidP="003F7258">
      <w:pPr>
        <w:pStyle w:val="KDUPara"/>
      </w:pPr>
    </w:p>
    <w:p w14:paraId="52A5585E" w14:textId="7A646993" w:rsidR="00D53021" w:rsidRDefault="00D53021" w:rsidP="003F7258">
      <w:pPr>
        <w:pStyle w:val="KDUPara"/>
      </w:pPr>
    </w:p>
    <w:p w14:paraId="4FAF128E" w14:textId="6D3A8309" w:rsidR="00D53021" w:rsidRDefault="00D53021" w:rsidP="003F7258">
      <w:pPr>
        <w:pStyle w:val="KDUPara"/>
      </w:pPr>
    </w:p>
    <w:p w14:paraId="32D34B4C" w14:textId="479D8272" w:rsidR="00D53021" w:rsidRDefault="00D53021" w:rsidP="003F7258">
      <w:pPr>
        <w:pStyle w:val="KDUPara"/>
      </w:pPr>
    </w:p>
    <w:p w14:paraId="77085579" w14:textId="3469DA8A" w:rsidR="00D53021" w:rsidRDefault="00D53021" w:rsidP="003F7258">
      <w:pPr>
        <w:pStyle w:val="KDUPara"/>
      </w:pPr>
    </w:p>
    <w:p w14:paraId="765A9E7F" w14:textId="0C6E6095" w:rsidR="00D53021" w:rsidRDefault="00D53021" w:rsidP="003F7258">
      <w:pPr>
        <w:pStyle w:val="KDUPara"/>
      </w:pPr>
    </w:p>
    <w:p w14:paraId="1105480D" w14:textId="077B5717" w:rsidR="00D53021" w:rsidRDefault="006E31B0" w:rsidP="003F7258">
      <w:pPr>
        <w:pStyle w:val="KDUPara"/>
      </w:pPr>
      <w:r>
        <w:rPr>
          <w:noProof/>
        </w:rPr>
        <mc:AlternateContent>
          <mc:Choice Requires="wps">
            <w:drawing>
              <wp:anchor distT="0" distB="0" distL="114300" distR="114300" simplePos="0" relativeHeight="251683840" behindDoc="0" locked="0" layoutInCell="1" allowOverlap="1" wp14:anchorId="5A299F4D" wp14:editId="36555775">
                <wp:simplePos x="0" y="0"/>
                <wp:positionH relativeFrom="column">
                  <wp:posOffset>1344930</wp:posOffset>
                </wp:positionH>
                <wp:positionV relativeFrom="paragraph">
                  <wp:posOffset>179705</wp:posOffset>
                </wp:positionV>
                <wp:extent cx="1409700" cy="7620"/>
                <wp:effectExtent l="0" t="0" r="19050" b="30480"/>
                <wp:wrapNone/>
                <wp:docPr id="646669936" name="Straight Connector 2"/>
                <wp:cNvGraphicFramePr/>
                <a:graphic xmlns:a="http://schemas.openxmlformats.org/drawingml/2006/main">
                  <a:graphicData uri="http://schemas.microsoft.com/office/word/2010/wordprocessingShape">
                    <wps:wsp>
                      <wps:cNvCnPr/>
                      <wps:spPr>
                        <a:xfrm flipV="1">
                          <a:off x="0" y="0"/>
                          <a:ext cx="14097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60DFC7" id="Straight Connector 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05.9pt,14.15pt" to="216.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" strokecolor="black [3200]" strokeweight="1pt">
                <v:stroke joinstyle="miter"/>
              </v:line>
            </w:pict>
          </mc:Fallback>
        </mc:AlternateContent>
      </w:r>
    </w:p>
    <w:p w14:paraId="288A3CC6" w14:textId="175A68B5" w:rsidR="00D53021" w:rsidRDefault="00BF6816" w:rsidP="003F7258">
      <w:pPr>
        <w:pStyle w:val="KDUPara"/>
      </w:pPr>
      <w:r>
        <w:rPr>
          <w:noProof/>
        </w:rPr>
        <mc:AlternateContent>
          <mc:Choice Requires="wps">
            <w:drawing>
              <wp:anchor distT="0" distB="0" distL="114300" distR="114300" simplePos="0" relativeHeight="251691008" behindDoc="0" locked="0" layoutInCell="1" allowOverlap="1" wp14:anchorId="600BD85F" wp14:editId="3DC00662">
                <wp:simplePos x="0" y="0"/>
                <wp:positionH relativeFrom="column">
                  <wp:posOffset>4202431</wp:posOffset>
                </wp:positionH>
                <wp:positionV relativeFrom="paragraph">
                  <wp:posOffset>217805</wp:posOffset>
                </wp:positionV>
                <wp:extent cx="45719" cy="327660"/>
                <wp:effectExtent l="57150" t="0" r="50165" b="53340"/>
                <wp:wrapNone/>
                <wp:docPr id="644844495" name="Straight Arrow Connector 7"/>
                <wp:cNvGraphicFramePr/>
                <a:graphic xmlns:a="http://schemas.openxmlformats.org/drawingml/2006/main">
                  <a:graphicData uri="http://schemas.microsoft.com/office/word/2010/wordprocessingShape">
                    <wps:wsp>
                      <wps:cNvCnPr/>
                      <wps:spPr>
                        <a:xfrm flipH="1">
                          <a:off x="0" y="0"/>
                          <a:ext cx="45719" cy="327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EECFC6" id="_x0000_t32" coordsize="21600,21600" o:spt="32" o:oned="t" path="m,l21600,21600e" filled="f">
                <v:path arrowok="t" fillok="f" o:connecttype="none"/>
                <o:lock v:ext="edit" shapetype="t"/>
              </v:shapetype>
              <v:shape id="Straight Arrow Connector 7" o:spid="_x0000_s1026" type="#_x0000_t32" style="position:absolute;margin-left:330.9pt;margin-top:17.15pt;width:3.6pt;height:25.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" strokecolor="black [3200]" strokeweight="1pt">
                <v:stroke endarrow="block" joinstyle="miter"/>
              </v:shape>
            </w:pict>
          </mc:Fallback>
        </mc:AlternateContent>
      </w:r>
    </w:p>
    <w:p w14:paraId="483842E5" w14:textId="4385786C" w:rsidR="00D53021" w:rsidRDefault="00BF6816" w:rsidP="003F7258">
      <w:pPr>
        <w:pStyle w:val="KDUPara"/>
      </w:pPr>
      <w:r>
        <w:rPr>
          <w:noProof/>
        </w:rPr>
        <mc:AlternateContent>
          <mc:Choice Requires="wps">
            <w:drawing>
              <wp:anchor distT="0" distB="0" distL="114300" distR="114300" simplePos="0" relativeHeight="251689984" behindDoc="0" locked="0" layoutInCell="1" allowOverlap="1" wp14:anchorId="0A98935E" wp14:editId="7E0CC726">
                <wp:simplePos x="0" y="0"/>
                <wp:positionH relativeFrom="column">
                  <wp:posOffset>4057650</wp:posOffset>
                </wp:positionH>
                <wp:positionV relativeFrom="paragraph">
                  <wp:posOffset>309245</wp:posOffset>
                </wp:positionV>
                <wp:extent cx="525780" cy="220980"/>
                <wp:effectExtent l="0" t="0" r="26670" b="26670"/>
                <wp:wrapNone/>
                <wp:docPr id="194557233" name="Text Box 6"/>
                <wp:cNvGraphicFramePr/>
                <a:graphic xmlns:a="http://schemas.openxmlformats.org/drawingml/2006/main">
                  <a:graphicData uri="http://schemas.microsoft.com/office/word/2010/wordprocessingShape">
                    <wps:wsp>
                      <wps:cNvSpPr txBox="1"/>
                      <wps:spPr>
                        <a:xfrm>
                          <a:off x="0" y="0"/>
                          <a:ext cx="525780" cy="220980"/>
                        </a:xfrm>
                        <a:prstGeom prst="rect">
                          <a:avLst/>
                        </a:prstGeom>
                        <a:solidFill>
                          <a:srgbClr val="C00000"/>
                        </a:solidFill>
                        <a:ln w="6350">
                          <a:solidFill>
                            <a:srgbClr val="C00000"/>
                          </a:solidFill>
                        </a:ln>
                      </wps:spPr>
                      <wps:txbx>
                        <w:txbxContent>
                          <w:p w14:paraId="3D42BC47" w14:textId="46B48B9F" w:rsidR="006E31B0" w:rsidRPr="006E31B0" w:rsidRDefault="00BF6816">
                            <w:pPr>
                              <w:rPr>
                                <w:b/>
                                <w:bCs/>
                                <w14:textOutline w14:w="9525" w14:cap="rnd" w14:cmpd="sng" w14:algn="ctr">
                                  <w14:solidFill>
                                    <w14:srgbClr w14:val="C00000"/>
                                  </w14:solidFill>
                                  <w14:prstDash w14:val="solid"/>
                                  <w14:bevel/>
                                </w14:textOutline>
                              </w:rPr>
                            </w:pPr>
                            <w:r>
                              <w:rPr>
                                <w:b/>
                                <w:bC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98935E" id="_x0000_t202" coordsize="21600,21600" o:spt="202" path="m,l,21600r21600,l21600,xe">
                <v:stroke joinstyle="miter"/>
                <v:path gradientshapeok="t" o:connecttype="rect"/>
              </v:shapetype>
              <v:shape id="Text Box 6" o:spid="_x0000_s1026" type="#_x0000_t202" style="position:absolute;margin-left:319.5pt;margin-top:24.35pt;width:41.4pt;height:1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" fillcolor="#c00000" strokecolor="#c00000" strokeweight=".5pt">
                <v:textbox>
                  <w:txbxContent>
                    <w:p w14:paraId="3D42BC47" w14:textId="46B48B9F" w:rsidR="006E31B0" w:rsidRPr="006E31B0" w:rsidRDefault="00BF6816">
                      <w:pPr>
                        <w:rPr>
                          <w:b/>
                          <w:bCs/>
                          <w14:textOutline w14:w="9525" w14:cap="rnd" w14:cmpd="sng" w14:algn="ctr">
                            <w14:solidFill>
                              <w14:srgbClr w14:val="C00000"/>
                            </w14:solidFill>
                            <w14:prstDash w14:val="solid"/>
                            <w14:bevel/>
                          </w14:textOutline>
                        </w:rPr>
                      </w:pPr>
                      <w:r>
                        <w:rPr>
                          <w:b/>
                          <w:bCs/>
                        </w:rPr>
                        <w:t>END</w:t>
                      </w:r>
                    </w:p>
                  </w:txbxContent>
                </v:textbox>
              </v:shape>
            </w:pict>
          </mc:Fallback>
        </mc:AlternateContent>
      </w:r>
      <w:r w:rsidR="006E31B0">
        <w:rPr>
          <w:noProof/>
        </w:rPr>
        <mc:AlternateContent>
          <mc:Choice Requires="wps">
            <w:drawing>
              <wp:anchor distT="0" distB="0" distL="114300" distR="114300" simplePos="0" relativeHeight="251688960" behindDoc="0" locked="0" layoutInCell="1" allowOverlap="1" wp14:anchorId="35DCB240" wp14:editId="397977D5">
                <wp:simplePos x="0" y="0"/>
                <wp:positionH relativeFrom="column">
                  <wp:posOffset>3897630</wp:posOffset>
                </wp:positionH>
                <wp:positionV relativeFrom="paragraph">
                  <wp:posOffset>210185</wp:posOffset>
                </wp:positionV>
                <wp:extent cx="739140" cy="434340"/>
                <wp:effectExtent l="0" t="0" r="22860" b="22860"/>
                <wp:wrapNone/>
                <wp:docPr id="537732511" name="Oval 5"/>
                <wp:cNvGraphicFramePr/>
                <a:graphic xmlns:a="http://schemas.openxmlformats.org/drawingml/2006/main">
                  <a:graphicData uri="http://schemas.microsoft.com/office/word/2010/wordprocessingShape">
                    <wps:wsp>
                      <wps:cNvSpPr/>
                      <wps:spPr>
                        <a:xfrm>
                          <a:off x="0" y="0"/>
                          <a:ext cx="739140" cy="434340"/>
                        </a:xfrm>
                        <a:prstGeom prst="ellipse">
                          <a:avLst/>
                        </a:prstGeom>
                        <a:solidFill>
                          <a:srgbClr val="C0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2BAA6D" id="Oval 5" o:spid="_x0000_s1026" style="position:absolute;margin-left:306.9pt;margin-top:16.55pt;width:58.2pt;height:3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" fillcolor="#c00000" strokecolor="black [3213]" strokeweight="1pt">
                <v:stroke joinstyle="miter"/>
              </v:oval>
            </w:pict>
          </mc:Fallback>
        </mc:AlternateContent>
      </w:r>
    </w:p>
    <w:p w14:paraId="4C7F2BB4" w14:textId="5F734959" w:rsidR="00D53021" w:rsidRDefault="00D53021" w:rsidP="003F7258">
      <w:pPr>
        <w:pStyle w:val="KDUPara"/>
      </w:pPr>
    </w:p>
    <w:p w14:paraId="0D1D4A63" w14:textId="44DE1863" w:rsidR="006E31B0" w:rsidRDefault="006E31B0" w:rsidP="003F7258">
      <w:pPr>
        <w:pStyle w:val="KDUPara"/>
      </w:pPr>
      <w:r>
        <w:rPr>
          <w:noProof/>
        </w:rPr>
        <mc:AlternateContent>
          <mc:Choice Requires="wps">
            <w:drawing>
              <wp:anchor distT="0" distB="0" distL="114300" distR="114300" simplePos="0" relativeHeight="251676672" behindDoc="0" locked="0" layoutInCell="1" allowOverlap="1" wp14:anchorId="438C5453" wp14:editId="35D56DBF">
                <wp:simplePos x="0" y="0"/>
                <wp:positionH relativeFrom="column">
                  <wp:posOffset>171450</wp:posOffset>
                </wp:positionH>
                <wp:positionV relativeFrom="paragraph">
                  <wp:posOffset>237490</wp:posOffset>
                </wp:positionV>
                <wp:extent cx="5654040" cy="635"/>
                <wp:effectExtent l="0" t="0" r="0" b="0"/>
                <wp:wrapThrough wrapText="bothSides">
                  <wp:wrapPolygon edited="0">
                    <wp:start x="0" y="0"/>
                    <wp:lineTo x="0" y="21600"/>
                    <wp:lineTo x="21600" y="21600"/>
                    <wp:lineTo x="21600" y="0"/>
                  </wp:wrapPolygon>
                </wp:wrapThrough>
                <wp:docPr id="1861081542" name="Text Box 1"/>
                <wp:cNvGraphicFramePr/>
                <a:graphic xmlns:a="http://schemas.openxmlformats.org/drawingml/2006/main">
                  <a:graphicData uri="http://schemas.microsoft.com/office/word/2010/wordprocessingShape">
                    <wps:wsp>
                      <wps:cNvSpPr txBox="1"/>
                      <wps:spPr>
                        <a:xfrm>
                          <a:off x="0" y="0"/>
                          <a:ext cx="5654040" cy="635"/>
                        </a:xfrm>
                        <a:prstGeom prst="rect">
                          <a:avLst/>
                        </a:prstGeom>
                        <a:solidFill>
                          <a:prstClr val="white"/>
                        </a:solidFill>
                        <a:ln>
                          <a:noFill/>
                        </a:ln>
                      </wps:spPr>
                      <wps:txbx>
                        <w:txbxContent>
                          <w:p w14:paraId="1206AFD2" w14:textId="05B40F4E" w:rsidR="00450DEE" w:rsidRPr="00AD79DC" w:rsidRDefault="00450DEE" w:rsidP="00450DEE">
                            <w:pPr>
                              <w:pStyle w:val="Caption"/>
                              <w:rPr>
                                <w:rFonts w:cstheme="minorBidi"/>
                                <w:b/>
                                <w:noProof/>
                                <w:color w:val="000000" w:themeColor="text1"/>
                                <w:sz w:val="32"/>
                                <w:szCs w:val="22"/>
                              </w:rPr>
                            </w:pPr>
                            <w:bookmarkStart w:id="20" w:name="_Toc159956748"/>
                            <w:r>
                              <w:t xml:space="preserve">Figure </w:t>
                            </w:r>
                            <w:r>
                              <w:fldChar w:fldCharType="begin"/>
                            </w:r>
                            <w:r>
                              <w:instrText xml:space="preserve"> SEQ Figure \* ARABIC </w:instrText>
                            </w:r>
                            <w:r>
                              <w:fldChar w:fldCharType="separate"/>
                            </w:r>
                            <w:r w:rsidR="00D674A5">
                              <w:rPr>
                                <w:noProof/>
                              </w:rPr>
                              <w:t>1</w:t>
                            </w:r>
                            <w:r>
                              <w:fldChar w:fldCharType="end"/>
                            </w:r>
                            <w:r>
                              <w:t xml:space="preserve">: Flow chart for AI </w:t>
                            </w:r>
                            <w:r w:rsidR="009B2B9E">
                              <w:t>chatbot.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C5453" id="Text Box 1" o:spid="_x0000_s1027" type="#_x0000_t202" style="position:absolute;margin-left:13.5pt;margin-top:18.7pt;width:44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d+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zT2fR2fEs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" stroked="f">
                <v:textbox style="mso-fit-shape-to-text:t" inset="0,0,0,0">
                  <w:txbxContent>
                    <w:p w14:paraId="1206AFD2" w14:textId="05B40F4E" w:rsidR="00450DEE" w:rsidRPr="00AD79DC" w:rsidRDefault="00450DEE" w:rsidP="00450DEE">
                      <w:pPr>
                        <w:pStyle w:val="Caption"/>
                        <w:rPr>
                          <w:rFonts w:cstheme="minorBidi"/>
                          <w:b/>
                          <w:noProof/>
                          <w:color w:val="000000" w:themeColor="text1"/>
                          <w:sz w:val="32"/>
                          <w:szCs w:val="22"/>
                        </w:rPr>
                      </w:pPr>
                      <w:bookmarkStart w:id="21" w:name="_Toc159956748"/>
                      <w:r>
                        <w:t xml:space="preserve">Figure </w:t>
                      </w:r>
                      <w:r>
                        <w:fldChar w:fldCharType="begin"/>
                      </w:r>
                      <w:r>
                        <w:instrText xml:space="preserve"> SEQ Figure \* ARABIC </w:instrText>
                      </w:r>
                      <w:r>
                        <w:fldChar w:fldCharType="separate"/>
                      </w:r>
                      <w:r w:rsidR="00D674A5">
                        <w:rPr>
                          <w:noProof/>
                        </w:rPr>
                        <w:t>1</w:t>
                      </w:r>
                      <w:r>
                        <w:fldChar w:fldCharType="end"/>
                      </w:r>
                      <w:r>
                        <w:t xml:space="preserve">: Flow chart for AI </w:t>
                      </w:r>
                      <w:r w:rsidR="009B2B9E">
                        <w:t>chatbot.</w:t>
                      </w:r>
                      <w:bookmarkEnd w:id="21"/>
                    </w:p>
                  </w:txbxContent>
                </v:textbox>
                <w10:wrap type="through"/>
              </v:shape>
            </w:pict>
          </mc:Fallback>
        </mc:AlternateContent>
      </w:r>
    </w:p>
    <w:p w14:paraId="2D9C8E23" w14:textId="77777777" w:rsidR="006E31B0" w:rsidRDefault="006E31B0" w:rsidP="003F7258">
      <w:pPr>
        <w:pStyle w:val="KDUPara"/>
      </w:pPr>
    </w:p>
    <w:p w14:paraId="73743861" w14:textId="77777777" w:rsidR="006E31B0" w:rsidRDefault="006E31B0" w:rsidP="003F7258">
      <w:pPr>
        <w:pStyle w:val="KDUPara"/>
      </w:pPr>
    </w:p>
    <w:p w14:paraId="46E6F3F8" w14:textId="0EFB20F4" w:rsidR="006E31B0" w:rsidRDefault="00F86006" w:rsidP="003F7258">
      <w:pPr>
        <w:pStyle w:val="KDUPara"/>
      </w:pPr>
      <w:r w:rsidRPr="00F86006">
        <w:rPr>
          <w:noProof/>
        </w:rPr>
        <w:drawing>
          <wp:anchor distT="0" distB="0" distL="114300" distR="114300" simplePos="0" relativeHeight="251693056" behindDoc="0" locked="0" layoutInCell="1" allowOverlap="1" wp14:anchorId="532BE3AA" wp14:editId="63EF4160">
            <wp:simplePos x="0" y="0"/>
            <wp:positionH relativeFrom="margin">
              <wp:posOffset>-80010</wp:posOffset>
            </wp:positionH>
            <wp:positionV relativeFrom="paragraph">
              <wp:posOffset>327660</wp:posOffset>
            </wp:positionV>
            <wp:extent cx="6210300" cy="5978525"/>
            <wp:effectExtent l="0" t="0" r="0" b="3175"/>
            <wp:wrapNone/>
            <wp:docPr id="159329278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2788" name="Picture 1" descr="A diagram of a company&#10;&#10;Description automatically generated"/>
                    <pic:cNvPicPr/>
                  </pic:nvPicPr>
                  <pic:blipFill>
                    <a:blip r:embed="rId12"/>
                    <a:stretch>
                      <a:fillRect/>
                    </a:stretch>
                  </pic:blipFill>
                  <pic:spPr>
                    <a:xfrm>
                      <a:off x="0" y="0"/>
                      <a:ext cx="6210300" cy="5978525"/>
                    </a:xfrm>
                    <a:prstGeom prst="rect">
                      <a:avLst/>
                    </a:prstGeom>
                  </pic:spPr>
                </pic:pic>
              </a:graphicData>
            </a:graphic>
            <wp14:sizeRelH relativeFrom="margin">
              <wp14:pctWidth>0</wp14:pctWidth>
            </wp14:sizeRelH>
          </wp:anchor>
        </w:drawing>
      </w:r>
    </w:p>
    <w:p w14:paraId="6292241B" w14:textId="77777777" w:rsidR="006E31B0" w:rsidRDefault="006E31B0" w:rsidP="003F7258">
      <w:pPr>
        <w:pStyle w:val="KDUPara"/>
      </w:pPr>
    </w:p>
    <w:p w14:paraId="1B6D5AE1" w14:textId="77777777" w:rsidR="006E31B0" w:rsidRDefault="006E31B0" w:rsidP="003F7258">
      <w:pPr>
        <w:pStyle w:val="KDUPara"/>
      </w:pPr>
    </w:p>
    <w:p w14:paraId="4B2FA0FC" w14:textId="77777777" w:rsidR="006E31B0" w:rsidRDefault="006E31B0" w:rsidP="003F7258">
      <w:pPr>
        <w:pStyle w:val="KDUPara"/>
      </w:pPr>
    </w:p>
    <w:p w14:paraId="13371AC9" w14:textId="77777777" w:rsidR="006E31B0" w:rsidRDefault="006E31B0" w:rsidP="003F7258">
      <w:pPr>
        <w:pStyle w:val="KDUPara"/>
      </w:pPr>
    </w:p>
    <w:p w14:paraId="7E5E18AB" w14:textId="77777777" w:rsidR="006E31B0" w:rsidRDefault="006E31B0" w:rsidP="003F7258">
      <w:pPr>
        <w:pStyle w:val="KDUPara"/>
      </w:pPr>
    </w:p>
    <w:p w14:paraId="4B8B791F" w14:textId="77777777" w:rsidR="006E31B0" w:rsidRDefault="006E31B0" w:rsidP="003F7258">
      <w:pPr>
        <w:pStyle w:val="KDUPara"/>
      </w:pPr>
    </w:p>
    <w:p w14:paraId="1C24F834" w14:textId="77777777" w:rsidR="006E31B0" w:rsidRDefault="006E31B0" w:rsidP="003F7258">
      <w:pPr>
        <w:pStyle w:val="KDUPara"/>
      </w:pPr>
    </w:p>
    <w:p w14:paraId="684866DA" w14:textId="77777777" w:rsidR="006E31B0" w:rsidRDefault="006E31B0" w:rsidP="003F7258">
      <w:pPr>
        <w:pStyle w:val="KDUPara"/>
      </w:pPr>
    </w:p>
    <w:p w14:paraId="2F5B19D1" w14:textId="77777777" w:rsidR="006E31B0" w:rsidRDefault="006E31B0" w:rsidP="003F7258">
      <w:pPr>
        <w:pStyle w:val="KDUPara"/>
      </w:pPr>
    </w:p>
    <w:p w14:paraId="1BF01AC7" w14:textId="77777777" w:rsidR="006E31B0" w:rsidRDefault="006E31B0" w:rsidP="003F7258">
      <w:pPr>
        <w:pStyle w:val="KDUPara"/>
      </w:pPr>
    </w:p>
    <w:p w14:paraId="66A01DBB" w14:textId="77777777" w:rsidR="006E31B0" w:rsidRDefault="006E31B0" w:rsidP="003F7258">
      <w:pPr>
        <w:pStyle w:val="KDUPara"/>
      </w:pPr>
    </w:p>
    <w:p w14:paraId="78652CC5" w14:textId="77777777" w:rsidR="006E31B0" w:rsidRDefault="006E31B0" w:rsidP="003F7258">
      <w:pPr>
        <w:pStyle w:val="KDUPara"/>
      </w:pPr>
    </w:p>
    <w:p w14:paraId="529D1E79" w14:textId="77777777" w:rsidR="006E31B0" w:rsidRDefault="006E31B0" w:rsidP="003F7258">
      <w:pPr>
        <w:pStyle w:val="KDUPara"/>
      </w:pPr>
    </w:p>
    <w:p w14:paraId="4E47F43C" w14:textId="77777777" w:rsidR="006E31B0" w:rsidRDefault="006E31B0" w:rsidP="003F7258">
      <w:pPr>
        <w:pStyle w:val="KDUPara"/>
      </w:pPr>
    </w:p>
    <w:p w14:paraId="54E8481F" w14:textId="77777777" w:rsidR="006E31B0" w:rsidRDefault="006E31B0" w:rsidP="003F7258">
      <w:pPr>
        <w:pStyle w:val="KDUPara"/>
      </w:pPr>
    </w:p>
    <w:p w14:paraId="6C6078FD" w14:textId="77777777" w:rsidR="006E31B0" w:rsidRDefault="006E31B0" w:rsidP="003F7258">
      <w:pPr>
        <w:pStyle w:val="KDUPara"/>
      </w:pPr>
    </w:p>
    <w:p w14:paraId="62A56FA9" w14:textId="77777777" w:rsidR="006E31B0" w:rsidRDefault="006E31B0" w:rsidP="003F7258">
      <w:pPr>
        <w:pStyle w:val="KDUPara"/>
      </w:pPr>
    </w:p>
    <w:p w14:paraId="0E0E4638" w14:textId="77777777" w:rsidR="006E31B0" w:rsidRDefault="006E31B0" w:rsidP="003F7258">
      <w:pPr>
        <w:pStyle w:val="KDUPara"/>
      </w:pPr>
    </w:p>
    <w:p w14:paraId="5E8A6D53" w14:textId="260849AE" w:rsidR="006E31B0" w:rsidRDefault="006E31B0" w:rsidP="003F7258">
      <w:pPr>
        <w:pStyle w:val="KDUPara"/>
      </w:pPr>
    </w:p>
    <w:p w14:paraId="75C56BE8" w14:textId="73912F06" w:rsidR="006E31B0" w:rsidRDefault="00F86006" w:rsidP="003F7258">
      <w:pPr>
        <w:pStyle w:val="KDUPara"/>
      </w:pPr>
      <w:r>
        <w:rPr>
          <w:noProof/>
        </w:rPr>
        <mc:AlternateContent>
          <mc:Choice Requires="wps">
            <w:drawing>
              <wp:anchor distT="0" distB="0" distL="114300" distR="114300" simplePos="0" relativeHeight="251678720" behindDoc="1" locked="0" layoutInCell="1" allowOverlap="1" wp14:anchorId="29557C19" wp14:editId="67C676EF">
                <wp:simplePos x="0" y="0"/>
                <wp:positionH relativeFrom="margin">
                  <wp:posOffset>944880</wp:posOffset>
                </wp:positionH>
                <wp:positionV relativeFrom="paragraph">
                  <wp:posOffset>13335</wp:posOffset>
                </wp:positionV>
                <wp:extent cx="4090035" cy="635"/>
                <wp:effectExtent l="0" t="0" r="5715" b="2540"/>
                <wp:wrapNone/>
                <wp:docPr id="766825284" name="Text Box 1"/>
                <wp:cNvGraphicFramePr/>
                <a:graphic xmlns:a="http://schemas.openxmlformats.org/drawingml/2006/main">
                  <a:graphicData uri="http://schemas.microsoft.com/office/word/2010/wordprocessingShape">
                    <wps:wsp>
                      <wps:cNvSpPr txBox="1"/>
                      <wps:spPr>
                        <a:xfrm>
                          <a:off x="0" y="0"/>
                          <a:ext cx="4090035" cy="635"/>
                        </a:xfrm>
                        <a:prstGeom prst="rect">
                          <a:avLst/>
                        </a:prstGeom>
                        <a:solidFill>
                          <a:prstClr val="white"/>
                        </a:solidFill>
                        <a:ln>
                          <a:noFill/>
                        </a:ln>
                      </wps:spPr>
                      <wps:txbx>
                        <w:txbxContent>
                          <w:p w14:paraId="53B16324" w14:textId="6C9BCD4B" w:rsidR="006B42B4" w:rsidRPr="00EC40F3" w:rsidRDefault="006B42B4" w:rsidP="006B42B4">
                            <w:pPr>
                              <w:pStyle w:val="Caption"/>
                              <w:rPr>
                                <w:noProof/>
                                <w:lang w:eastAsia="ja-JP"/>
                              </w:rPr>
                            </w:pPr>
                            <w:bookmarkStart w:id="22" w:name="_Toc159956749"/>
                            <w:r>
                              <w:t xml:space="preserve">Figure </w:t>
                            </w:r>
                            <w:r>
                              <w:fldChar w:fldCharType="begin"/>
                            </w:r>
                            <w:r>
                              <w:instrText xml:space="preserve"> SEQ Figure \* ARABIC </w:instrText>
                            </w:r>
                            <w:r>
                              <w:fldChar w:fldCharType="separate"/>
                            </w:r>
                            <w:r w:rsidR="00D674A5">
                              <w:rPr>
                                <w:noProof/>
                              </w:rPr>
                              <w:t>2</w:t>
                            </w:r>
                            <w:r>
                              <w:fldChar w:fldCharType="end"/>
                            </w:r>
                            <w:r>
                              <w:t>: Flow chart for Database Management System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57C19" id="_x0000_s1028" type="#_x0000_t202" style="position:absolute;margin-left:74.4pt;margin-top:1.05pt;width:322.05pt;height:.05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" stroked="f">
                <v:textbox style="mso-fit-shape-to-text:t" inset="0,0,0,0">
                  <w:txbxContent>
                    <w:p w14:paraId="53B16324" w14:textId="6C9BCD4B" w:rsidR="006B42B4" w:rsidRPr="00EC40F3" w:rsidRDefault="006B42B4" w:rsidP="006B42B4">
                      <w:pPr>
                        <w:pStyle w:val="Caption"/>
                        <w:rPr>
                          <w:noProof/>
                          <w:lang w:eastAsia="ja-JP"/>
                        </w:rPr>
                      </w:pPr>
                      <w:bookmarkStart w:id="23" w:name="_Toc159956749"/>
                      <w:r>
                        <w:t xml:space="preserve">Figure </w:t>
                      </w:r>
                      <w:r>
                        <w:fldChar w:fldCharType="begin"/>
                      </w:r>
                      <w:r>
                        <w:instrText xml:space="preserve"> SEQ Figure \* ARABIC </w:instrText>
                      </w:r>
                      <w:r>
                        <w:fldChar w:fldCharType="separate"/>
                      </w:r>
                      <w:r w:rsidR="00D674A5">
                        <w:rPr>
                          <w:noProof/>
                        </w:rPr>
                        <w:t>2</w:t>
                      </w:r>
                      <w:r>
                        <w:fldChar w:fldCharType="end"/>
                      </w:r>
                      <w:r>
                        <w:t>: Flow chart for Database Management System</w:t>
                      </w:r>
                      <w:bookmarkEnd w:id="23"/>
                    </w:p>
                  </w:txbxContent>
                </v:textbox>
                <w10:wrap anchorx="margin"/>
              </v:shape>
            </w:pict>
          </mc:Fallback>
        </mc:AlternateContent>
      </w:r>
    </w:p>
    <w:p w14:paraId="1DAEB386" w14:textId="77777777" w:rsidR="006E31B0" w:rsidRDefault="006E31B0" w:rsidP="003F7258">
      <w:pPr>
        <w:pStyle w:val="KDUPara"/>
      </w:pPr>
    </w:p>
    <w:p w14:paraId="2A3C14D9" w14:textId="5048763B" w:rsidR="006E31B0" w:rsidRDefault="006E31B0" w:rsidP="003F7258">
      <w:pPr>
        <w:pStyle w:val="KDUPara"/>
      </w:pPr>
    </w:p>
    <w:p w14:paraId="26E44DE4" w14:textId="77777777" w:rsidR="006E31B0" w:rsidRDefault="006E31B0" w:rsidP="003F7258">
      <w:pPr>
        <w:pStyle w:val="KDUPara"/>
      </w:pPr>
    </w:p>
    <w:p w14:paraId="7BB91FA6" w14:textId="77777777" w:rsidR="006E31B0" w:rsidRDefault="006E31B0" w:rsidP="003F7258">
      <w:pPr>
        <w:pStyle w:val="KDUPara"/>
      </w:pPr>
    </w:p>
    <w:p w14:paraId="06177E28" w14:textId="77777777" w:rsidR="006E31B0" w:rsidRDefault="006E31B0" w:rsidP="003F7258">
      <w:pPr>
        <w:pStyle w:val="KDUPara"/>
      </w:pPr>
    </w:p>
    <w:p w14:paraId="29ED7E3B" w14:textId="7E21D910" w:rsidR="00D53021" w:rsidRPr="00A40FB5" w:rsidRDefault="00D53021" w:rsidP="003F7258">
      <w:pPr>
        <w:pStyle w:val="KDUPara"/>
      </w:pPr>
    </w:p>
    <w:p w14:paraId="4903D292" w14:textId="29132FB3" w:rsidR="003D70DB" w:rsidRPr="00A40FB5" w:rsidRDefault="00924ECC" w:rsidP="001F43C2">
      <w:pPr>
        <w:pStyle w:val="Heading2"/>
      </w:pPr>
      <w:bookmarkStart w:id="24" w:name="_Toc159956770"/>
      <w:r w:rsidRPr="00A40FB5">
        <w:lastRenderedPageBreak/>
        <w:t>Functional Requirements and Non-Functional Requirements</w:t>
      </w:r>
      <w:bookmarkEnd w:id="24"/>
    </w:p>
    <w:p w14:paraId="466187F4" w14:textId="0A6B99B2" w:rsidR="00924ECC" w:rsidRDefault="00842BD5" w:rsidP="00842BD5">
      <w:pPr>
        <w:pStyle w:val="Heading3"/>
      </w:pPr>
      <w:bookmarkStart w:id="25" w:name="_Toc159956771"/>
      <w:r>
        <w:t>Functional requirements</w:t>
      </w:r>
      <w:bookmarkEnd w:id="25"/>
    </w:p>
    <w:p w14:paraId="4CDB7083" w14:textId="315125EA" w:rsidR="00842BD5" w:rsidRDefault="00842BD5" w:rsidP="003F7258">
      <w:pPr>
        <w:pStyle w:val="KDUPara"/>
        <w:numPr>
          <w:ilvl w:val="0"/>
          <w:numId w:val="32"/>
        </w:numPr>
      </w:pPr>
      <w:r>
        <w:t xml:space="preserve">Users can perform search data under name, telephone, code, NIC. As well as </w:t>
      </w:r>
      <w:proofErr w:type="gramStart"/>
      <w:r>
        <w:t>insert</w:t>
      </w:r>
      <w:proofErr w:type="gramEnd"/>
      <w:r>
        <w:t>, update and delete can done.</w:t>
      </w:r>
    </w:p>
    <w:p w14:paraId="351A648A" w14:textId="2918028B" w:rsidR="00842BD5" w:rsidRDefault="00842BD5" w:rsidP="003F7258">
      <w:pPr>
        <w:pStyle w:val="KDUPara"/>
        <w:numPr>
          <w:ilvl w:val="0"/>
          <w:numId w:val="32"/>
        </w:numPr>
      </w:pPr>
      <w:r>
        <w:t>Provided features to generate different type reports for all data by this system.</w:t>
      </w:r>
    </w:p>
    <w:p w14:paraId="0F3E6D59" w14:textId="77777777" w:rsidR="00842BD5" w:rsidRDefault="00842BD5" w:rsidP="003F7258">
      <w:pPr>
        <w:pStyle w:val="KDUPara"/>
        <w:numPr>
          <w:ilvl w:val="0"/>
          <w:numId w:val="32"/>
        </w:numPr>
      </w:pPr>
      <w:r>
        <w:t>The system keeps records about item movements in the stock automatically.</w:t>
      </w:r>
    </w:p>
    <w:p w14:paraId="66B03B41" w14:textId="4502B1D0" w:rsidR="00842BD5" w:rsidRDefault="00842BD5" w:rsidP="003F7258">
      <w:pPr>
        <w:pStyle w:val="KDUPara"/>
        <w:numPr>
          <w:ilvl w:val="0"/>
          <w:numId w:val="32"/>
        </w:numPr>
      </w:pPr>
      <w:r>
        <w:t>Can generate reports as whole items report, current stock balance report, reorder level items report and individual items report using possible way</w:t>
      </w:r>
    </w:p>
    <w:p w14:paraId="735BBF1E" w14:textId="79315FF2" w:rsidR="009B2B9E" w:rsidRDefault="009B2B9E" w:rsidP="003F7258">
      <w:pPr>
        <w:pStyle w:val="KDUPara"/>
        <w:numPr>
          <w:ilvl w:val="0"/>
          <w:numId w:val="32"/>
        </w:numPr>
      </w:pPr>
      <w:r w:rsidRPr="009B2B9E">
        <w:t>Generate report about stock current availability</w:t>
      </w:r>
    </w:p>
    <w:p w14:paraId="0921F49A" w14:textId="51820EAC" w:rsidR="00842BD5" w:rsidRPr="00842BD5" w:rsidRDefault="00842BD5" w:rsidP="003F7258">
      <w:pPr>
        <w:pStyle w:val="KDUPara"/>
        <w:numPr>
          <w:ilvl w:val="0"/>
          <w:numId w:val="32"/>
        </w:numPr>
      </w:pPr>
      <w:r>
        <w:t>Customer Can retrieve information about shop details (contact no, address, etc..), check available stocks, determine suitable computer for user, get prices of components, and get recommendations using AI chatbot</w:t>
      </w:r>
    </w:p>
    <w:p w14:paraId="440B8EA1" w14:textId="113AB21C" w:rsidR="00842BD5" w:rsidRDefault="00842BD5" w:rsidP="00842BD5">
      <w:pPr>
        <w:pStyle w:val="Heading3"/>
      </w:pPr>
      <w:bookmarkStart w:id="26" w:name="_Toc159956772"/>
      <w:r>
        <w:t>Non-Functional Requirements</w:t>
      </w:r>
      <w:bookmarkEnd w:id="26"/>
    </w:p>
    <w:p w14:paraId="294260F5" w14:textId="6458E0FD" w:rsidR="00842BD5" w:rsidRDefault="00842BD5" w:rsidP="00996FC8">
      <w:pPr>
        <w:pStyle w:val="KDUPara"/>
        <w:ind w:left="720"/>
      </w:pPr>
      <w:r>
        <w:t xml:space="preserve">Non-functional requirements are </w:t>
      </w:r>
      <w:r w:rsidR="009B2B9E">
        <w:t>considered</w:t>
      </w:r>
      <w:r>
        <w:t xml:space="preserve"> when developing </w:t>
      </w:r>
      <w:proofErr w:type="gramStart"/>
      <w:r w:rsidR="009B2B9E">
        <w:t>system</w:t>
      </w:r>
      <w:proofErr w:type="gramEnd"/>
      <w:r w:rsidR="009B2B9E">
        <w:t>.</w:t>
      </w:r>
      <w:r>
        <w:t xml:space="preserve">  Nonfunctional requirements consideration is very important to </w:t>
      </w:r>
      <w:r w:rsidR="009B2B9E">
        <w:t>increase</w:t>
      </w:r>
      <w:r>
        <w:t xml:space="preserve"> the system usability. For keep high accuracy of the system, the database design part </w:t>
      </w:r>
      <w:r w:rsidR="009B2B9E">
        <w:t>needs</w:t>
      </w:r>
      <w:r>
        <w:t xml:space="preserve"> to be done carefully. Because SQL queries </w:t>
      </w:r>
      <w:proofErr w:type="gramStart"/>
      <w:r>
        <w:t>written</w:t>
      </w:r>
      <w:proofErr w:type="gramEnd"/>
      <w:r>
        <w:t xml:space="preserve"> based on database structure. Database design is complete using relational database design methodology with normalization forms.</w:t>
      </w:r>
    </w:p>
    <w:p w14:paraId="06BD9775" w14:textId="0CB0B13F" w:rsidR="00842BD5" w:rsidRDefault="009B2B9E" w:rsidP="00996FC8">
      <w:pPr>
        <w:pStyle w:val="KDUPara"/>
        <w:ind w:left="720"/>
      </w:pPr>
      <w:r w:rsidRPr="00842BD5">
        <w:rPr>
          <w:b/>
          <w:bCs/>
        </w:rPr>
        <w:t>Security</w:t>
      </w:r>
      <w:r>
        <w:rPr>
          <w:b/>
          <w:bCs/>
        </w:rPr>
        <w:t>:</w:t>
      </w:r>
      <w:r>
        <w:t xml:space="preserve"> Application</w:t>
      </w:r>
      <w:r w:rsidR="00842BD5">
        <w:t xml:space="preserve"> security is </w:t>
      </w:r>
      <w:proofErr w:type="gramStart"/>
      <w:r w:rsidR="00842BD5">
        <w:t>very</w:t>
      </w:r>
      <w:proofErr w:type="gramEnd"/>
      <w:r w:rsidR="00842BD5">
        <w:t xml:space="preserve"> important factor. It’s </w:t>
      </w:r>
      <w:proofErr w:type="gramStart"/>
      <w:r w:rsidR="00842BD5">
        <w:t>considering</w:t>
      </w:r>
      <w:proofErr w:type="gramEnd"/>
      <w:r w:rsidR="00842BD5">
        <w:t xml:space="preserve"> in two ways. One </w:t>
      </w:r>
      <w:r w:rsidR="00E53949">
        <w:t>security</w:t>
      </w:r>
      <w:r w:rsidR="00842BD5">
        <w:t xml:space="preserve"> </w:t>
      </w:r>
      <w:proofErr w:type="gramStart"/>
      <w:r w:rsidR="00842BD5">
        <w:t>in</w:t>
      </w:r>
      <w:proofErr w:type="gramEnd"/>
      <w:r w:rsidR="00842BD5">
        <w:t xml:space="preserve"> application side and another one is security in data base side. </w:t>
      </w:r>
      <w:r w:rsidR="00E53949">
        <w:t>Protect application</w:t>
      </w:r>
      <w:r w:rsidR="00842BD5">
        <w:t xml:space="preserve"> side security </w:t>
      </w:r>
      <w:proofErr w:type="gramStart"/>
      <w:r w:rsidR="00842BD5">
        <w:t>provide</w:t>
      </w:r>
      <w:proofErr w:type="gramEnd"/>
      <w:r w:rsidR="00842BD5">
        <w:t xml:space="preserve"> user logins and data encryption mechanisms. </w:t>
      </w:r>
      <w:r w:rsidR="00E53949">
        <w:t>In application</w:t>
      </w:r>
      <w:r w:rsidR="00842BD5">
        <w:t xml:space="preserve"> side payments and check managements are very important to </w:t>
      </w:r>
      <w:r w:rsidR="00E53949">
        <w:t>protect security</w:t>
      </w:r>
      <w:r w:rsidR="00842BD5">
        <w:t>. More weight is kept for payment handling and check management processes to</w:t>
      </w:r>
      <w:r w:rsidR="00E53949">
        <w:t xml:space="preserve"> </w:t>
      </w:r>
      <w:r w:rsidR="00842BD5">
        <w:t>protect security of the data. Using database management system kept high security in</w:t>
      </w:r>
      <w:r w:rsidR="00E53949">
        <w:t xml:space="preserve"> </w:t>
      </w:r>
      <w:r w:rsidR="00842BD5">
        <w:t>the database server side by creating user logins and assigning roles and privileges for</w:t>
      </w:r>
      <w:r w:rsidR="00E53949">
        <w:t xml:space="preserve"> </w:t>
      </w:r>
      <w:r w:rsidR="00842BD5">
        <w:t>users.</w:t>
      </w:r>
    </w:p>
    <w:p w14:paraId="164608B2" w14:textId="50DD6E9D" w:rsidR="00842BD5" w:rsidRDefault="00842BD5" w:rsidP="00996FC8">
      <w:pPr>
        <w:pStyle w:val="KDUPara"/>
        <w:ind w:left="720"/>
      </w:pPr>
      <w:r w:rsidRPr="00842BD5">
        <w:rPr>
          <w:b/>
          <w:bCs/>
        </w:rPr>
        <w:t>Usability</w:t>
      </w:r>
      <w:r w:rsidR="009B2B9E">
        <w:rPr>
          <w:b/>
          <w:bCs/>
        </w:rPr>
        <w:t xml:space="preserve">: </w:t>
      </w:r>
      <w:r>
        <w:t xml:space="preserve">The system user interface designs </w:t>
      </w:r>
      <w:proofErr w:type="gramStart"/>
      <w:r>
        <w:t>is</w:t>
      </w:r>
      <w:proofErr w:type="gramEnd"/>
      <w:r>
        <w:t xml:space="preserve"> done keep simple minimizing complexity. </w:t>
      </w:r>
      <w:proofErr w:type="gramStart"/>
      <w:r>
        <w:t>Always</w:t>
      </w:r>
      <w:r w:rsidR="00E53949">
        <w:t xml:space="preserve"> </w:t>
      </w:r>
      <w:r>
        <w:t>user interface design is</w:t>
      </w:r>
      <w:proofErr w:type="gramEnd"/>
      <w:r>
        <w:t xml:space="preserve"> based on user interface design principles. </w:t>
      </w:r>
      <w:proofErr w:type="gramStart"/>
      <w:r>
        <w:t>As another</w:t>
      </w:r>
      <w:proofErr w:type="gramEnd"/>
      <w:r>
        <w:t xml:space="preserve"> way is very</w:t>
      </w:r>
      <w:r w:rsidR="00E53949">
        <w:t xml:space="preserve"> </w:t>
      </w:r>
      <w:r>
        <w:t xml:space="preserve">complex processes are break down </w:t>
      </w:r>
      <w:proofErr w:type="gramStart"/>
      <w:r>
        <w:t>in to</w:t>
      </w:r>
      <w:proofErr w:type="gramEnd"/>
      <w:r>
        <w:t xml:space="preserve"> simple parts. Providing different ways to do</w:t>
      </w:r>
      <w:r w:rsidR="00E53949">
        <w:t xml:space="preserve"> </w:t>
      </w:r>
      <w:proofErr w:type="gramStart"/>
      <w:r>
        <w:t>same</w:t>
      </w:r>
      <w:proofErr w:type="gramEnd"/>
      <w:r>
        <w:t xml:space="preserve"> thing can increment easy to use of the system. Usage of graphical icons, colors,</w:t>
      </w:r>
      <w:r w:rsidR="00E53949">
        <w:t xml:space="preserve"> </w:t>
      </w:r>
      <w:r>
        <w:t xml:space="preserve">messages, </w:t>
      </w:r>
      <w:proofErr w:type="gramStart"/>
      <w:r>
        <w:t>wizards</w:t>
      </w:r>
      <w:proofErr w:type="gramEnd"/>
      <w:r>
        <w:t xml:space="preserve"> and menus </w:t>
      </w:r>
      <w:proofErr w:type="gramStart"/>
      <w:r>
        <w:t>more</w:t>
      </w:r>
      <w:proofErr w:type="gramEnd"/>
      <w:r>
        <w:t xml:space="preserve"> important for quick and easily understand, protect</w:t>
      </w:r>
      <w:r w:rsidR="00E53949">
        <w:t xml:space="preserve"> </w:t>
      </w:r>
      <w:r>
        <w:t>correctively and maximize the system efficiency. These methodologies usability and</w:t>
      </w:r>
      <w:r w:rsidR="00E53949">
        <w:t xml:space="preserve"> </w:t>
      </w:r>
      <w:r>
        <w:t>understandability are incrementing of the system.</w:t>
      </w:r>
    </w:p>
    <w:p w14:paraId="5DF81496" w14:textId="56A92A6E" w:rsidR="00842BD5" w:rsidRPr="00A40FB5" w:rsidRDefault="00842BD5" w:rsidP="00996FC8">
      <w:pPr>
        <w:pStyle w:val="KDUPara"/>
        <w:ind w:left="720"/>
      </w:pPr>
      <w:r w:rsidRPr="00842BD5">
        <w:rPr>
          <w:b/>
          <w:bCs/>
        </w:rPr>
        <w:t>Accuracy</w:t>
      </w:r>
      <w:r w:rsidR="009B2B9E">
        <w:rPr>
          <w:b/>
          <w:bCs/>
        </w:rPr>
        <w:t xml:space="preserve">: </w:t>
      </w:r>
      <w:r>
        <w:t>Keep high accuracy of data is an important factor. Minimize saving of inconsistent data</w:t>
      </w:r>
      <w:r w:rsidR="00E53949">
        <w:t xml:space="preserve"> </w:t>
      </w:r>
      <w:r>
        <w:t>in database is done by using rules and data validations. For enter correct data provide</w:t>
      </w:r>
      <w:r w:rsidR="00E53949">
        <w:t xml:space="preserve"> </w:t>
      </w:r>
      <w:r>
        <w:t>suggestions and helps to system users in possible situations. Increment system accuracy</w:t>
      </w:r>
      <w:r w:rsidR="00E53949">
        <w:t xml:space="preserve"> </w:t>
      </w:r>
      <w:r>
        <w:t>by using possible data types, field sizes and minimizing null values adding and data</w:t>
      </w:r>
      <w:r w:rsidR="00E53949">
        <w:t xml:space="preserve"> </w:t>
      </w:r>
      <w:r>
        <w:t xml:space="preserve">repetitions in the </w:t>
      </w:r>
      <w:r w:rsidR="009B2B9E">
        <w:t>database.</w:t>
      </w:r>
    </w:p>
    <w:p w14:paraId="0A2A8946" w14:textId="77777777" w:rsidR="00924ECC" w:rsidRDefault="00924ECC" w:rsidP="003F7258">
      <w:pPr>
        <w:pStyle w:val="KDUPara"/>
      </w:pPr>
    </w:p>
    <w:p w14:paraId="187B54A6" w14:textId="77777777" w:rsidR="009B2B9E" w:rsidRDefault="009B2B9E" w:rsidP="003F7258">
      <w:pPr>
        <w:pStyle w:val="KDUPara"/>
      </w:pPr>
    </w:p>
    <w:p w14:paraId="370882F0" w14:textId="6DDF2176" w:rsidR="00996FC8" w:rsidRPr="00996FC8" w:rsidRDefault="00924ECC" w:rsidP="006F31D0">
      <w:pPr>
        <w:pStyle w:val="Heading2"/>
      </w:pPr>
      <w:bookmarkStart w:id="27" w:name="_Toc159956773"/>
      <w:r w:rsidRPr="00A40FB5">
        <w:lastRenderedPageBreak/>
        <w:t>Proposed Testing and Evaluation Method</w:t>
      </w:r>
      <w:bookmarkEnd w:id="27"/>
    </w:p>
    <w:p w14:paraId="4C457777" w14:textId="7A8519ED" w:rsidR="004E67BB" w:rsidRDefault="004E67BB" w:rsidP="00A6625F">
      <w:pPr>
        <w:pStyle w:val="KDUPara"/>
        <w:ind w:left="432"/>
      </w:pPr>
      <w:r>
        <w:t>Evaluation is a process that critically examines a program. It involves collecting and</w:t>
      </w:r>
      <w:r w:rsidR="00A6625F">
        <w:t xml:space="preserve"> </w:t>
      </w:r>
      <w:r>
        <w:t>analyzing information about a program’s activities, characteristics, and outcomes. Its</w:t>
      </w:r>
      <w:r w:rsidR="00A6625F">
        <w:t xml:space="preserve"> </w:t>
      </w:r>
      <w:r>
        <w:t>purpose is to make judgments about a program, to improve its effectiveness, and/or to</w:t>
      </w:r>
      <w:r w:rsidR="00A6625F">
        <w:t xml:space="preserve"> </w:t>
      </w:r>
      <w:r>
        <w:t xml:space="preserve">inform programming </w:t>
      </w:r>
      <w:r w:rsidR="00E53949">
        <w:t>decisions.</w:t>
      </w:r>
    </w:p>
    <w:p w14:paraId="59661456" w14:textId="105956DF" w:rsidR="004E67BB" w:rsidRPr="00A6625F" w:rsidRDefault="004E67BB" w:rsidP="00996FC8">
      <w:pPr>
        <w:pStyle w:val="KDUPara"/>
        <w:ind w:firstLine="432"/>
        <w:rPr>
          <w:b/>
          <w:bCs/>
          <w:u w:val="single"/>
        </w:rPr>
      </w:pPr>
      <w:r w:rsidRPr="00A6625F">
        <w:rPr>
          <w:b/>
          <w:bCs/>
          <w:u w:val="single"/>
        </w:rPr>
        <w:t>Unit Testing</w:t>
      </w:r>
    </w:p>
    <w:p w14:paraId="2529090C" w14:textId="4E017FBC" w:rsidR="004E67BB" w:rsidRDefault="004E67BB" w:rsidP="00A6625F">
      <w:pPr>
        <w:pStyle w:val="KDUPara"/>
        <w:numPr>
          <w:ilvl w:val="0"/>
          <w:numId w:val="33"/>
        </w:numPr>
      </w:pPr>
      <w:r>
        <w:t xml:space="preserve">The unit testing is done by the developer in between system developments. </w:t>
      </w:r>
      <w:proofErr w:type="gramStart"/>
      <w:r>
        <w:t>Objective</w:t>
      </w:r>
      <w:proofErr w:type="gramEnd"/>
      <w:r>
        <w:t xml:space="preserve"> of the</w:t>
      </w:r>
      <w:r w:rsidR="00A6625F">
        <w:t xml:space="preserve"> </w:t>
      </w:r>
      <w:r>
        <w:t>unit testing is checking and verify the correctness of the module. Check the individual parts</w:t>
      </w:r>
      <w:r w:rsidR="00A6625F">
        <w:t xml:space="preserve"> </w:t>
      </w:r>
      <w:r>
        <w:t>of the coding.</w:t>
      </w:r>
    </w:p>
    <w:p w14:paraId="324CCD87" w14:textId="4E666E9F" w:rsidR="004E67BB" w:rsidRPr="00A6625F" w:rsidRDefault="004E67BB" w:rsidP="00996FC8">
      <w:pPr>
        <w:pStyle w:val="KDUPara"/>
        <w:ind w:firstLine="432"/>
        <w:rPr>
          <w:b/>
          <w:bCs/>
          <w:u w:val="single"/>
        </w:rPr>
      </w:pPr>
      <w:r w:rsidRPr="00A6625F">
        <w:rPr>
          <w:b/>
          <w:bCs/>
          <w:u w:val="single"/>
        </w:rPr>
        <w:t>Integration Testing</w:t>
      </w:r>
    </w:p>
    <w:p w14:paraId="2AD4B237" w14:textId="72D51B71" w:rsidR="004E67BB" w:rsidRDefault="004E67BB" w:rsidP="00A6625F">
      <w:pPr>
        <w:pStyle w:val="KDUPara"/>
        <w:numPr>
          <w:ilvl w:val="0"/>
          <w:numId w:val="33"/>
        </w:numPr>
      </w:pPr>
      <w:r>
        <w:t>After completed process of module testing integrated those modules as a group. A</w:t>
      </w:r>
      <w:r w:rsidR="00A6625F">
        <w:t xml:space="preserve"> </w:t>
      </w:r>
      <w:r>
        <w:t xml:space="preserve">software system </w:t>
      </w:r>
      <w:proofErr w:type="gramStart"/>
      <w:r>
        <w:t>consist</w:t>
      </w:r>
      <w:proofErr w:type="gramEnd"/>
      <w:r>
        <w:t xml:space="preserve"> </w:t>
      </w:r>
      <w:proofErr w:type="gramStart"/>
      <w:r>
        <w:t>with</w:t>
      </w:r>
      <w:proofErr w:type="gramEnd"/>
      <w:r>
        <w:t xml:space="preserve"> multiple modules. Different modules are developed by</w:t>
      </w:r>
      <w:r w:rsidR="00A6625F">
        <w:t xml:space="preserve"> </w:t>
      </w:r>
      <w:r>
        <w:t xml:space="preserve">different developers. </w:t>
      </w:r>
      <w:proofErr w:type="gramStart"/>
      <w:r>
        <w:t>Integration</w:t>
      </w:r>
      <w:proofErr w:type="gramEnd"/>
      <w:r>
        <w:t xml:space="preserve"> test is check after integration of modules is two</w:t>
      </w:r>
      <w:r w:rsidR="00A6625F">
        <w:t xml:space="preserve"> </w:t>
      </w:r>
      <w:r>
        <w:t xml:space="preserve">modules are </w:t>
      </w:r>
      <w:proofErr w:type="gramStart"/>
      <w:r>
        <w:t>communicate</w:t>
      </w:r>
      <w:proofErr w:type="gramEnd"/>
      <w:r>
        <w:t xml:space="preserve"> with each other or not.</w:t>
      </w:r>
    </w:p>
    <w:p w14:paraId="3CC5BF46" w14:textId="481C1C32" w:rsidR="004E67BB" w:rsidRPr="00A6625F" w:rsidRDefault="004E67BB" w:rsidP="00996FC8">
      <w:pPr>
        <w:pStyle w:val="KDUPara"/>
        <w:ind w:firstLine="432"/>
        <w:rPr>
          <w:b/>
          <w:bCs/>
          <w:u w:val="single"/>
        </w:rPr>
      </w:pPr>
      <w:r w:rsidRPr="00A6625F">
        <w:rPr>
          <w:b/>
          <w:bCs/>
          <w:u w:val="single"/>
        </w:rPr>
        <w:t>System Testing</w:t>
      </w:r>
    </w:p>
    <w:p w14:paraId="1D85B47A" w14:textId="0A9D4AC2" w:rsidR="004E67BB" w:rsidRDefault="004E67BB" w:rsidP="00A6625F">
      <w:pPr>
        <w:pStyle w:val="KDUPara"/>
        <w:numPr>
          <w:ilvl w:val="0"/>
          <w:numId w:val="33"/>
        </w:numPr>
      </w:pPr>
      <w:r>
        <w:t xml:space="preserve">The overall completed system is </w:t>
      </w:r>
      <w:proofErr w:type="gramStart"/>
      <w:r>
        <w:t>check</w:t>
      </w:r>
      <w:proofErr w:type="gramEnd"/>
      <w:r>
        <w:t xml:space="preserve"> before issue the software system as complete</w:t>
      </w:r>
      <w:r w:rsidR="00A6625F">
        <w:t xml:space="preserve"> </w:t>
      </w:r>
      <w:r>
        <w:t xml:space="preserve">product. System testing is </w:t>
      </w:r>
      <w:proofErr w:type="gramStart"/>
      <w:r>
        <w:t>first time</w:t>
      </w:r>
      <w:proofErr w:type="gramEnd"/>
      <w:r>
        <w:t xml:space="preserve"> end to end test before the launching.</w:t>
      </w:r>
    </w:p>
    <w:p w14:paraId="40A66E99" w14:textId="79727790" w:rsidR="004E67BB" w:rsidRPr="00A6625F" w:rsidRDefault="004E67BB" w:rsidP="00996FC8">
      <w:pPr>
        <w:pStyle w:val="KDUPara"/>
        <w:ind w:firstLine="432"/>
        <w:rPr>
          <w:b/>
          <w:bCs/>
          <w:u w:val="single"/>
        </w:rPr>
      </w:pPr>
      <w:r w:rsidRPr="00A6625F">
        <w:rPr>
          <w:b/>
          <w:bCs/>
          <w:u w:val="single"/>
        </w:rPr>
        <w:t>Acceptance Testing</w:t>
      </w:r>
    </w:p>
    <w:p w14:paraId="6FE3EA3F" w14:textId="31626915" w:rsidR="004E67BB" w:rsidRDefault="004E67BB" w:rsidP="00A6625F">
      <w:pPr>
        <w:pStyle w:val="KDUPara"/>
        <w:numPr>
          <w:ilvl w:val="0"/>
          <w:numId w:val="33"/>
        </w:numPr>
      </w:pPr>
      <w:r>
        <w:t xml:space="preserve">Acceptance testing is performed by clients. If the system meetup the </w:t>
      </w:r>
      <w:proofErr w:type="gramStart"/>
      <w:r>
        <w:t>clients</w:t>
      </w:r>
      <w:proofErr w:type="gramEnd"/>
      <w:r>
        <w:t xml:space="preserve"> requirements</w:t>
      </w:r>
      <w:r w:rsidR="00A6625F">
        <w:t xml:space="preserve"> </w:t>
      </w:r>
      <w:r>
        <w:t xml:space="preserve">that was </w:t>
      </w:r>
      <w:proofErr w:type="gramStart"/>
      <w:r>
        <w:t>agree</w:t>
      </w:r>
      <w:proofErr w:type="gramEnd"/>
      <w:r>
        <w:t xml:space="preserve">. User acceptance testing is </w:t>
      </w:r>
      <w:proofErr w:type="gramStart"/>
      <w:r>
        <w:t>beta</w:t>
      </w:r>
      <w:proofErr w:type="gramEnd"/>
      <w:r>
        <w:t xml:space="preserve"> test of the product and evaluated by the</w:t>
      </w:r>
      <w:r w:rsidR="00A6625F">
        <w:t xml:space="preserve"> </w:t>
      </w:r>
      <w:r>
        <w:t>system end users. Validate end to end business flow in this testing.</w:t>
      </w:r>
    </w:p>
    <w:p w14:paraId="159E5485" w14:textId="3761C181" w:rsidR="004E67BB" w:rsidRPr="00A6625F" w:rsidRDefault="004E67BB" w:rsidP="00996FC8">
      <w:pPr>
        <w:pStyle w:val="KDUPara"/>
        <w:ind w:firstLine="432"/>
        <w:rPr>
          <w:b/>
          <w:bCs/>
          <w:u w:val="single"/>
        </w:rPr>
      </w:pPr>
      <w:r w:rsidRPr="00A6625F">
        <w:rPr>
          <w:b/>
          <w:bCs/>
          <w:u w:val="single"/>
        </w:rPr>
        <w:t>Regression Testing</w:t>
      </w:r>
    </w:p>
    <w:p w14:paraId="257FB351" w14:textId="2D32E41F" w:rsidR="004E67BB" w:rsidRPr="004E67BB" w:rsidRDefault="004E67BB" w:rsidP="00A6625F">
      <w:pPr>
        <w:pStyle w:val="KDUPara"/>
        <w:numPr>
          <w:ilvl w:val="0"/>
          <w:numId w:val="33"/>
        </w:numPr>
      </w:pPr>
      <w:r>
        <w:t>Regressing testing is done after the system modifications. The modifications of</w:t>
      </w:r>
      <w:r w:rsidR="00A6625F">
        <w:t xml:space="preserve"> </w:t>
      </w:r>
      <w:r>
        <w:t xml:space="preserve">system, component, </w:t>
      </w:r>
      <w:proofErr w:type="gramStart"/>
      <w:r>
        <w:t>group</w:t>
      </w:r>
      <w:proofErr w:type="gramEnd"/>
      <w:r>
        <w:t xml:space="preserve"> or related units verify and </w:t>
      </w:r>
      <w:proofErr w:type="gramStart"/>
      <w:r>
        <w:t>conform</w:t>
      </w:r>
      <w:proofErr w:type="gramEnd"/>
      <w:r>
        <w:t xml:space="preserve"> those modifications are</w:t>
      </w:r>
      <w:r w:rsidR="00A6625F">
        <w:t xml:space="preserve"> </w:t>
      </w:r>
      <w:r>
        <w:t>works correctly without damaging other modules of the system.</w:t>
      </w:r>
    </w:p>
    <w:p w14:paraId="5D54A48D" w14:textId="3A025E23" w:rsidR="00940956" w:rsidRPr="00A40FB5" w:rsidRDefault="00940956" w:rsidP="007503A7">
      <w:pPr>
        <w:pStyle w:val="Caption"/>
      </w:pPr>
    </w:p>
    <w:p w14:paraId="5FC55981" w14:textId="0354BAC6" w:rsidR="00C60728" w:rsidRDefault="00924ECC" w:rsidP="001F43C2">
      <w:pPr>
        <w:pStyle w:val="Heading1"/>
      </w:pPr>
      <w:bookmarkStart w:id="28" w:name="_Toc159956774"/>
      <w:r w:rsidRPr="00A40FB5">
        <w:lastRenderedPageBreak/>
        <w:t>T</w:t>
      </w:r>
      <w:r w:rsidR="007503A7">
        <w:t>ime Frame</w:t>
      </w:r>
      <w:bookmarkEnd w:id="28"/>
    </w:p>
    <w:p w14:paraId="310792D7" w14:textId="0F094D8C" w:rsidR="00995797" w:rsidRPr="00A40FB5" w:rsidRDefault="003D45A4" w:rsidP="003F7258">
      <w:pPr>
        <w:pStyle w:val="KDUPara"/>
      </w:pPr>
      <w:r w:rsidRPr="003D45A4">
        <w:rPr>
          <w:noProof/>
        </w:rPr>
        <w:drawing>
          <wp:anchor distT="0" distB="0" distL="114300" distR="114300" simplePos="0" relativeHeight="251670528" behindDoc="0" locked="0" layoutInCell="1" allowOverlap="1" wp14:anchorId="43F3DB57" wp14:editId="76621AEA">
            <wp:simplePos x="0" y="0"/>
            <wp:positionH relativeFrom="page">
              <wp:posOffset>640080</wp:posOffset>
            </wp:positionH>
            <wp:positionV relativeFrom="paragraph">
              <wp:posOffset>675640</wp:posOffset>
            </wp:positionV>
            <wp:extent cx="6417310" cy="2628900"/>
            <wp:effectExtent l="0" t="0" r="2540" b="0"/>
            <wp:wrapThrough wrapText="bothSides">
              <wp:wrapPolygon edited="0">
                <wp:start x="0" y="0"/>
                <wp:lineTo x="0" y="21443"/>
                <wp:lineTo x="21544" y="21443"/>
                <wp:lineTo x="21544" y="0"/>
                <wp:lineTo x="0" y="0"/>
              </wp:wrapPolygon>
            </wp:wrapThrough>
            <wp:docPr id="102284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2366" name=""/>
                    <pic:cNvPicPr/>
                  </pic:nvPicPr>
                  <pic:blipFill>
                    <a:blip r:embed="rId13"/>
                    <a:stretch>
                      <a:fillRect/>
                    </a:stretch>
                  </pic:blipFill>
                  <pic:spPr>
                    <a:xfrm>
                      <a:off x="0" y="0"/>
                      <a:ext cx="6417310" cy="2628900"/>
                    </a:xfrm>
                    <a:prstGeom prst="rect">
                      <a:avLst/>
                    </a:prstGeom>
                  </pic:spPr>
                </pic:pic>
              </a:graphicData>
            </a:graphic>
            <wp14:sizeRelH relativeFrom="margin">
              <wp14:pctWidth>0</wp14:pctWidth>
            </wp14:sizeRelH>
            <wp14:sizeRelV relativeFrom="margin">
              <wp14:pctHeight>0</wp14:pctHeight>
            </wp14:sizeRelV>
          </wp:anchor>
        </w:drawing>
      </w:r>
    </w:p>
    <w:p w14:paraId="42EC3851" w14:textId="72F0BB1D" w:rsidR="00390766" w:rsidRPr="00A40FB5" w:rsidRDefault="006B42B4" w:rsidP="00D53021">
      <w:pPr>
        <w:pStyle w:val="KDUList"/>
      </w:pPr>
      <w:r>
        <w:rPr>
          <w:noProof/>
        </w:rPr>
        <mc:AlternateContent>
          <mc:Choice Requires="wps">
            <w:drawing>
              <wp:anchor distT="0" distB="0" distL="114300" distR="114300" simplePos="0" relativeHeight="251680768" behindDoc="0" locked="0" layoutInCell="1" allowOverlap="1" wp14:anchorId="7CCEF104" wp14:editId="58493633">
                <wp:simplePos x="0" y="0"/>
                <wp:positionH relativeFrom="column">
                  <wp:posOffset>-255270</wp:posOffset>
                </wp:positionH>
                <wp:positionV relativeFrom="paragraph">
                  <wp:posOffset>2816860</wp:posOffset>
                </wp:positionV>
                <wp:extent cx="6417310" cy="457200"/>
                <wp:effectExtent l="0" t="0" r="2540" b="0"/>
                <wp:wrapThrough wrapText="bothSides">
                  <wp:wrapPolygon edited="0">
                    <wp:start x="0" y="0"/>
                    <wp:lineTo x="0" y="20700"/>
                    <wp:lineTo x="21544" y="20700"/>
                    <wp:lineTo x="21544" y="0"/>
                    <wp:lineTo x="0" y="0"/>
                  </wp:wrapPolygon>
                </wp:wrapThrough>
                <wp:docPr id="516866266" name="Text Box 1"/>
                <wp:cNvGraphicFramePr/>
                <a:graphic xmlns:a="http://schemas.openxmlformats.org/drawingml/2006/main">
                  <a:graphicData uri="http://schemas.microsoft.com/office/word/2010/wordprocessingShape">
                    <wps:wsp>
                      <wps:cNvSpPr txBox="1"/>
                      <wps:spPr>
                        <a:xfrm>
                          <a:off x="0" y="0"/>
                          <a:ext cx="6417310" cy="457200"/>
                        </a:xfrm>
                        <a:prstGeom prst="rect">
                          <a:avLst/>
                        </a:prstGeom>
                        <a:solidFill>
                          <a:prstClr val="white"/>
                        </a:solidFill>
                        <a:ln>
                          <a:noFill/>
                        </a:ln>
                      </wps:spPr>
                      <wps:txbx>
                        <w:txbxContent>
                          <w:p w14:paraId="4D3C976E" w14:textId="3776C65D" w:rsidR="006B42B4" w:rsidRPr="00EE347A" w:rsidRDefault="006B42B4" w:rsidP="006B42B4">
                            <w:pPr>
                              <w:pStyle w:val="Caption"/>
                              <w:rPr>
                                <w:noProof/>
                                <w:lang w:eastAsia="ja-JP"/>
                              </w:rPr>
                            </w:pPr>
                            <w:bookmarkStart w:id="29" w:name="_Toc159952493"/>
                            <w:r>
                              <w:t xml:space="preserve">Table </w:t>
                            </w:r>
                            <w:r>
                              <w:fldChar w:fldCharType="begin"/>
                            </w:r>
                            <w:r>
                              <w:instrText xml:space="preserve"> SEQ Table \* ARABIC </w:instrText>
                            </w:r>
                            <w:r>
                              <w:fldChar w:fldCharType="separate"/>
                            </w:r>
                            <w:r w:rsidR="00D674A5">
                              <w:rPr>
                                <w:noProof/>
                              </w:rPr>
                              <w:t>1</w:t>
                            </w:r>
                            <w:r>
                              <w:fldChar w:fldCharType="end"/>
                            </w:r>
                            <w:r>
                              <w:t>: Time plan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CCEF104" id="_x0000_s1029" type="#_x0000_t202" style="position:absolute;left:0;text-align:left;margin-left:-20.1pt;margin-top:221.8pt;width:505.3pt;height:3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" stroked="f">
                <v:textbox inset="0,0,0,0">
                  <w:txbxContent>
                    <w:p w14:paraId="4D3C976E" w14:textId="3776C65D" w:rsidR="006B42B4" w:rsidRPr="00EE347A" w:rsidRDefault="006B42B4" w:rsidP="006B42B4">
                      <w:pPr>
                        <w:pStyle w:val="Caption"/>
                        <w:rPr>
                          <w:noProof/>
                          <w:lang w:eastAsia="ja-JP"/>
                        </w:rPr>
                      </w:pPr>
                      <w:bookmarkStart w:id="30" w:name="_Toc159952493"/>
                      <w:r>
                        <w:t xml:space="preserve">Table </w:t>
                      </w:r>
                      <w:r>
                        <w:fldChar w:fldCharType="begin"/>
                      </w:r>
                      <w:r>
                        <w:instrText xml:space="preserve"> SEQ Table \* ARABIC </w:instrText>
                      </w:r>
                      <w:r>
                        <w:fldChar w:fldCharType="separate"/>
                      </w:r>
                      <w:r w:rsidR="00D674A5">
                        <w:rPr>
                          <w:noProof/>
                        </w:rPr>
                        <w:t>1</w:t>
                      </w:r>
                      <w:r>
                        <w:fldChar w:fldCharType="end"/>
                      </w:r>
                      <w:r>
                        <w:t>: Time plan</w:t>
                      </w:r>
                      <w:bookmarkEnd w:id="30"/>
                    </w:p>
                  </w:txbxContent>
                </v:textbox>
                <w10:wrap type="through"/>
              </v:shape>
            </w:pict>
          </mc:Fallback>
        </mc:AlternateContent>
      </w:r>
    </w:p>
    <w:p w14:paraId="7B39660C" w14:textId="5E7AD2C9" w:rsidR="00390766" w:rsidRPr="00A40FB5" w:rsidRDefault="00390766" w:rsidP="00D53021">
      <w:pPr>
        <w:pStyle w:val="KDUList"/>
      </w:pPr>
    </w:p>
    <w:p w14:paraId="640CC667" w14:textId="19DA27FD" w:rsidR="00390766" w:rsidRPr="00A40FB5" w:rsidRDefault="00390766" w:rsidP="00D53021">
      <w:pPr>
        <w:pStyle w:val="KDUList"/>
      </w:pPr>
    </w:p>
    <w:p w14:paraId="59245AEC" w14:textId="57F74F6C" w:rsidR="00390766" w:rsidRPr="00A40FB5" w:rsidRDefault="00390766" w:rsidP="00D53021">
      <w:pPr>
        <w:pStyle w:val="KDUList"/>
      </w:pPr>
    </w:p>
    <w:p w14:paraId="0472BB14" w14:textId="0761715F" w:rsidR="003274D5" w:rsidRPr="00A40FB5" w:rsidRDefault="003274D5" w:rsidP="00D53021">
      <w:pPr>
        <w:pStyle w:val="KDUList"/>
      </w:pPr>
    </w:p>
    <w:p w14:paraId="791CA255" w14:textId="5A8C9B93" w:rsidR="003274D5" w:rsidRPr="00A40FB5" w:rsidRDefault="003274D5" w:rsidP="00D53021">
      <w:pPr>
        <w:pStyle w:val="KDUList"/>
      </w:pPr>
    </w:p>
    <w:p w14:paraId="5F394A9D" w14:textId="33F05EAC" w:rsidR="003274D5" w:rsidRPr="00A40FB5" w:rsidRDefault="003274D5" w:rsidP="00D53021">
      <w:pPr>
        <w:pStyle w:val="KDUList"/>
      </w:pPr>
    </w:p>
    <w:p w14:paraId="276CCD12" w14:textId="1403E430" w:rsidR="003274D5" w:rsidRPr="00A40FB5" w:rsidRDefault="003274D5" w:rsidP="00D53021">
      <w:pPr>
        <w:pStyle w:val="KDUList"/>
      </w:pPr>
    </w:p>
    <w:p w14:paraId="7455C533" w14:textId="197B2579" w:rsidR="003274D5" w:rsidRPr="00A40FB5" w:rsidRDefault="003274D5" w:rsidP="00D53021">
      <w:pPr>
        <w:pStyle w:val="KDUList"/>
      </w:pPr>
    </w:p>
    <w:p w14:paraId="245954D2" w14:textId="1217C92B" w:rsidR="003274D5" w:rsidRPr="00A40FB5" w:rsidRDefault="003274D5" w:rsidP="00D53021">
      <w:pPr>
        <w:pStyle w:val="KDUList"/>
      </w:pPr>
    </w:p>
    <w:p w14:paraId="358D3809" w14:textId="05AB7AB4" w:rsidR="003274D5" w:rsidRPr="00A40FB5" w:rsidRDefault="003274D5" w:rsidP="00D53021">
      <w:pPr>
        <w:pStyle w:val="KDUList"/>
      </w:pPr>
    </w:p>
    <w:p w14:paraId="1E8EFF2B" w14:textId="6EDFDBCD" w:rsidR="003274D5" w:rsidRPr="00A40FB5" w:rsidRDefault="003274D5" w:rsidP="00D53021">
      <w:pPr>
        <w:pStyle w:val="KDUList"/>
      </w:pPr>
    </w:p>
    <w:p w14:paraId="1D0036BE" w14:textId="2C40E6D3" w:rsidR="003274D5" w:rsidRPr="00A40FB5" w:rsidRDefault="003274D5" w:rsidP="00D53021">
      <w:pPr>
        <w:pStyle w:val="KDUList"/>
      </w:pPr>
    </w:p>
    <w:p w14:paraId="50E3F149" w14:textId="53AC660B" w:rsidR="003274D5" w:rsidRPr="00A40FB5" w:rsidRDefault="003274D5" w:rsidP="00D53021">
      <w:pPr>
        <w:pStyle w:val="KDUList"/>
      </w:pPr>
    </w:p>
    <w:p w14:paraId="17D39CC0" w14:textId="2C3122AE" w:rsidR="003274D5" w:rsidRPr="00A40FB5" w:rsidRDefault="003274D5" w:rsidP="00D53021">
      <w:pPr>
        <w:pStyle w:val="KDUList"/>
      </w:pPr>
    </w:p>
    <w:p w14:paraId="740C3823" w14:textId="13D28922" w:rsidR="003274D5" w:rsidRPr="00A40FB5" w:rsidRDefault="003274D5" w:rsidP="00D53021">
      <w:pPr>
        <w:pStyle w:val="KDUList"/>
      </w:pPr>
    </w:p>
    <w:p w14:paraId="0EE39EEB" w14:textId="4D544E60" w:rsidR="003274D5" w:rsidRPr="00A40FB5" w:rsidRDefault="003274D5" w:rsidP="00D53021">
      <w:pPr>
        <w:pStyle w:val="KDUList"/>
      </w:pPr>
    </w:p>
    <w:p w14:paraId="364F8AC6" w14:textId="77777777" w:rsidR="003274D5" w:rsidRPr="00A40FB5" w:rsidRDefault="003274D5" w:rsidP="00D53021">
      <w:pPr>
        <w:pStyle w:val="KDUList"/>
      </w:pPr>
    </w:p>
    <w:p w14:paraId="62C0F316" w14:textId="77777777" w:rsidR="00390766" w:rsidRPr="00A40FB5" w:rsidRDefault="00390766" w:rsidP="00D53021">
      <w:pPr>
        <w:pStyle w:val="KDUList"/>
      </w:pPr>
    </w:p>
    <w:p w14:paraId="25A7D9EF" w14:textId="77777777" w:rsidR="00924ECC" w:rsidRDefault="00924ECC" w:rsidP="00D53021">
      <w:pPr>
        <w:pStyle w:val="KDUList"/>
      </w:pPr>
    </w:p>
    <w:p w14:paraId="3D247372" w14:textId="77777777" w:rsidR="003C1CA6" w:rsidRDefault="003C1CA6" w:rsidP="00D53021">
      <w:pPr>
        <w:pStyle w:val="KDUList"/>
      </w:pPr>
    </w:p>
    <w:p w14:paraId="1BB6C727" w14:textId="77777777" w:rsidR="003C1CA6" w:rsidRDefault="003C1CA6" w:rsidP="00D53021">
      <w:pPr>
        <w:pStyle w:val="KDUList"/>
      </w:pPr>
    </w:p>
    <w:p w14:paraId="582D85B3" w14:textId="77777777" w:rsidR="003C1CA6" w:rsidRDefault="003C1CA6" w:rsidP="00D53021">
      <w:pPr>
        <w:pStyle w:val="KDUList"/>
      </w:pPr>
    </w:p>
    <w:p w14:paraId="4C972608" w14:textId="77777777" w:rsidR="003C1CA6" w:rsidRDefault="003C1CA6" w:rsidP="00D53021">
      <w:pPr>
        <w:pStyle w:val="KDUList"/>
      </w:pPr>
    </w:p>
    <w:p w14:paraId="0397C69A" w14:textId="77777777" w:rsidR="003C1CA6" w:rsidRDefault="003C1CA6" w:rsidP="00D53021">
      <w:pPr>
        <w:pStyle w:val="KDUList"/>
      </w:pPr>
    </w:p>
    <w:p w14:paraId="3914E391" w14:textId="77777777" w:rsidR="003C1CA6" w:rsidRDefault="003C1CA6" w:rsidP="00D53021">
      <w:pPr>
        <w:pStyle w:val="KDUList"/>
      </w:pPr>
    </w:p>
    <w:p w14:paraId="51575870" w14:textId="77777777" w:rsidR="003C1CA6" w:rsidRDefault="003C1CA6" w:rsidP="00D53021">
      <w:pPr>
        <w:pStyle w:val="KDUList"/>
      </w:pPr>
    </w:p>
    <w:p w14:paraId="1C36A417" w14:textId="77777777" w:rsidR="003C1CA6" w:rsidRPr="00A40FB5" w:rsidRDefault="003C1CA6" w:rsidP="00D53021">
      <w:pPr>
        <w:pStyle w:val="KDUList"/>
      </w:pPr>
    </w:p>
    <w:p w14:paraId="11CD005E" w14:textId="1429D301" w:rsidR="003274D5" w:rsidRPr="00A40FB5" w:rsidRDefault="00924ECC" w:rsidP="001F43C2">
      <w:pPr>
        <w:pStyle w:val="Heading1"/>
      </w:pPr>
      <w:bookmarkStart w:id="31" w:name="_Toc159956775"/>
      <w:r w:rsidRPr="00A40FB5">
        <w:lastRenderedPageBreak/>
        <w:t>B</w:t>
      </w:r>
      <w:r w:rsidR="007503A7">
        <w:t>udget</w:t>
      </w:r>
      <w:bookmarkEnd w:id="31"/>
      <w:r w:rsidR="00DD6A50" w:rsidRPr="00A40FB5">
        <w:t xml:space="preserve"> </w:t>
      </w:r>
    </w:p>
    <w:tbl>
      <w:tblPr>
        <w:tblStyle w:val="TableGrid"/>
        <w:tblpPr w:leftFromText="180" w:rightFromText="180" w:vertAnchor="text" w:horzAnchor="margin" w:tblpY="429"/>
        <w:tblW w:w="0" w:type="auto"/>
        <w:tblLook w:val="04A0" w:firstRow="1" w:lastRow="0" w:firstColumn="1" w:lastColumn="0" w:noHBand="0" w:noVBand="1"/>
      </w:tblPr>
      <w:tblGrid>
        <w:gridCol w:w="4540"/>
        <w:gridCol w:w="4540"/>
      </w:tblGrid>
      <w:tr w:rsidR="006F6A44" w14:paraId="02555C75" w14:textId="77777777" w:rsidTr="006F6A44">
        <w:tc>
          <w:tcPr>
            <w:tcW w:w="4540" w:type="dxa"/>
          </w:tcPr>
          <w:p w14:paraId="142A05E3" w14:textId="77777777" w:rsidR="006F6A44" w:rsidRPr="003F7258" w:rsidRDefault="006F6A44" w:rsidP="006F6A44">
            <w:pPr>
              <w:pStyle w:val="KDUPara"/>
              <w:rPr>
                <w:b/>
                <w:bCs/>
              </w:rPr>
            </w:pPr>
            <w:r w:rsidRPr="003F7258">
              <w:rPr>
                <w:b/>
                <w:bCs/>
                <w:sz w:val="28"/>
                <w:szCs w:val="28"/>
              </w:rPr>
              <w:t>Description</w:t>
            </w:r>
          </w:p>
        </w:tc>
        <w:tc>
          <w:tcPr>
            <w:tcW w:w="4540" w:type="dxa"/>
          </w:tcPr>
          <w:p w14:paraId="2B309874" w14:textId="77777777" w:rsidR="006F6A44" w:rsidRPr="003F7258" w:rsidRDefault="006F6A44" w:rsidP="006F6A44">
            <w:pPr>
              <w:pStyle w:val="KDUPara"/>
              <w:rPr>
                <w:b/>
                <w:bCs/>
              </w:rPr>
            </w:pPr>
            <w:r w:rsidRPr="003F7258">
              <w:rPr>
                <w:b/>
                <w:bCs/>
                <w:sz w:val="28"/>
                <w:szCs w:val="28"/>
              </w:rPr>
              <w:t>Amount (LKR)</w:t>
            </w:r>
          </w:p>
        </w:tc>
      </w:tr>
      <w:tr w:rsidR="006F6A44" w14:paraId="74BB4ED5" w14:textId="77777777" w:rsidTr="006F6A44">
        <w:tc>
          <w:tcPr>
            <w:tcW w:w="4540" w:type="dxa"/>
          </w:tcPr>
          <w:p w14:paraId="1FC89E77" w14:textId="77777777" w:rsidR="006F6A44" w:rsidRDefault="006F6A44" w:rsidP="006F6A44">
            <w:pPr>
              <w:pStyle w:val="KDUPara"/>
            </w:pPr>
            <w:r w:rsidRPr="003F7258">
              <w:t>Security Tools</w:t>
            </w:r>
          </w:p>
        </w:tc>
        <w:tc>
          <w:tcPr>
            <w:tcW w:w="4540" w:type="dxa"/>
          </w:tcPr>
          <w:p w14:paraId="6E740A48" w14:textId="77777777" w:rsidR="006F6A44" w:rsidRDefault="006F6A44" w:rsidP="006F6A44">
            <w:pPr>
              <w:pStyle w:val="KDUPara"/>
            </w:pPr>
            <w:r w:rsidRPr="003F7258">
              <w:t>10,000</w:t>
            </w:r>
          </w:p>
        </w:tc>
      </w:tr>
      <w:tr w:rsidR="006F6A44" w14:paraId="05281346" w14:textId="77777777" w:rsidTr="006F6A44">
        <w:tc>
          <w:tcPr>
            <w:tcW w:w="4540" w:type="dxa"/>
          </w:tcPr>
          <w:p w14:paraId="50CC4A1F" w14:textId="77777777" w:rsidR="006F6A44" w:rsidRDefault="006F6A44" w:rsidP="006F6A44">
            <w:pPr>
              <w:pStyle w:val="KDUPara"/>
            </w:pPr>
            <w:r w:rsidRPr="003F7258">
              <w:t>Transportation Fee</w:t>
            </w:r>
          </w:p>
        </w:tc>
        <w:tc>
          <w:tcPr>
            <w:tcW w:w="4540" w:type="dxa"/>
          </w:tcPr>
          <w:p w14:paraId="48447422" w14:textId="77777777" w:rsidR="006F6A44" w:rsidRDefault="006F6A44" w:rsidP="006F6A44">
            <w:pPr>
              <w:pStyle w:val="KDUPara"/>
            </w:pPr>
            <w:r w:rsidRPr="003F7258">
              <w:t>10,000</w:t>
            </w:r>
          </w:p>
        </w:tc>
      </w:tr>
      <w:tr w:rsidR="006F6A44" w14:paraId="570EBACC" w14:textId="77777777" w:rsidTr="006F6A44">
        <w:tc>
          <w:tcPr>
            <w:tcW w:w="4540" w:type="dxa"/>
          </w:tcPr>
          <w:p w14:paraId="6D780C84" w14:textId="77777777" w:rsidR="006F6A44" w:rsidRDefault="006F6A44" w:rsidP="006F6A44">
            <w:pPr>
              <w:pStyle w:val="KDUPara"/>
            </w:pPr>
            <w:r>
              <w:t>Hardware Cost (Barcode scanner, POS terminal printer, Cabling)</w:t>
            </w:r>
          </w:p>
        </w:tc>
        <w:tc>
          <w:tcPr>
            <w:tcW w:w="4540" w:type="dxa"/>
          </w:tcPr>
          <w:p w14:paraId="3185049D" w14:textId="77777777" w:rsidR="006F6A44" w:rsidRDefault="006F6A44" w:rsidP="006F6A44">
            <w:pPr>
              <w:pStyle w:val="KDUPara"/>
            </w:pPr>
            <w:r w:rsidRPr="003F7258">
              <w:t>40,000</w:t>
            </w:r>
          </w:p>
        </w:tc>
      </w:tr>
      <w:tr w:rsidR="006F6A44" w14:paraId="18A95D7D" w14:textId="77777777" w:rsidTr="006F6A44">
        <w:tc>
          <w:tcPr>
            <w:tcW w:w="4540" w:type="dxa"/>
          </w:tcPr>
          <w:p w14:paraId="6B21140D" w14:textId="77777777" w:rsidR="006F6A44" w:rsidRDefault="006F6A44" w:rsidP="006F6A44">
            <w:pPr>
              <w:pStyle w:val="KDUPara"/>
            </w:pPr>
            <w:r w:rsidRPr="003F7258">
              <w:t>Cloud Hosting</w:t>
            </w:r>
          </w:p>
        </w:tc>
        <w:tc>
          <w:tcPr>
            <w:tcW w:w="4540" w:type="dxa"/>
          </w:tcPr>
          <w:p w14:paraId="6F0B1ECC" w14:textId="77777777" w:rsidR="006F6A44" w:rsidRDefault="006F6A44" w:rsidP="006F6A44">
            <w:pPr>
              <w:pStyle w:val="KDUPara"/>
            </w:pPr>
            <w:r w:rsidRPr="003F7258">
              <w:t>10,000 – 20,000 per month</w:t>
            </w:r>
          </w:p>
        </w:tc>
      </w:tr>
      <w:tr w:rsidR="006F6A44" w14:paraId="72F95676" w14:textId="77777777" w:rsidTr="006F6A44">
        <w:tc>
          <w:tcPr>
            <w:tcW w:w="4540" w:type="dxa"/>
          </w:tcPr>
          <w:p w14:paraId="3474551C" w14:textId="77777777" w:rsidR="006F6A44" w:rsidRDefault="006F6A44" w:rsidP="006F6A44">
            <w:pPr>
              <w:pStyle w:val="KDUPara"/>
            </w:pPr>
            <w:r w:rsidRPr="003F7258">
              <w:t>Testing Tools</w:t>
            </w:r>
          </w:p>
        </w:tc>
        <w:tc>
          <w:tcPr>
            <w:tcW w:w="4540" w:type="dxa"/>
          </w:tcPr>
          <w:p w14:paraId="6DF1DEB2" w14:textId="77777777" w:rsidR="006F6A44" w:rsidRDefault="006F6A44" w:rsidP="006F6A44">
            <w:pPr>
              <w:pStyle w:val="KDUPara"/>
            </w:pPr>
            <w:r w:rsidRPr="003F7258">
              <w:t>10,000 - 30,000</w:t>
            </w:r>
          </w:p>
        </w:tc>
      </w:tr>
      <w:tr w:rsidR="006F6A44" w14:paraId="1F5B9D6F" w14:textId="77777777" w:rsidTr="006F6A44">
        <w:tc>
          <w:tcPr>
            <w:tcW w:w="4540" w:type="dxa"/>
          </w:tcPr>
          <w:p w14:paraId="6276DA30" w14:textId="77777777" w:rsidR="006F6A44" w:rsidRPr="003F7258" w:rsidRDefault="006F6A44" w:rsidP="006F6A44">
            <w:pPr>
              <w:pStyle w:val="KDUPara"/>
            </w:pPr>
            <w:r>
              <w:t>Internet connection</w:t>
            </w:r>
          </w:p>
        </w:tc>
        <w:tc>
          <w:tcPr>
            <w:tcW w:w="4540" w:type="dxa"/>
          </w:tcPr>
          <w:p w14:paraId="049D3DE1" w14:textId="77777777" w:rsidR="006F6A44" w:rsidRPr="003F7258" w:rsidRDefault="006F6A44" w:rsidP="006F6A44">
            <w:pPr>
              <w:pStyle w:val="KDUPara"/>
            </w:pPr>
            <w:r>
              <w:t>10,000</w:t>
            </w:r>
          </w:p>
        </w:tc>
      </w:tr>
    </w:tbl>
    <w:p w14:paraId="082533FC" w14:textId="77777777" w:rsidR="00924ECC" w:rsidRPr="00A40FB5" w:rsidRDefault="00924ECC" w:rsidP="003F7258">
      <w:pPr>
        <w:pStyle w:val="KDUPara"/>
      </w:pPr>
    </w:p>
    <w:p w14:paraId="611472EE" w14:textId="77777777" w:rsidR="00924ECC" w:rsidRPr="00A40FB5" w:rsidRDefault="00924ECC" w:rsidP="003F7258">
      <w:pPr>
        <w:pStyle w:val="KDUPara"/>
      </w:pPr>
    </w:p>
    <w:p w14:paraId="564DD22D" w14:textId="77777777" w:rsidR="00996FC8" w:rsidRDefault="00996FC8" w:rsidP="00996FC8">
      <w:pPr>
        <w:pStyle w:val="Caption"/>
        <w:keepNext/>
      </w:pPr>
    </w:p>
    <w:p w14:paraId="78A532EA" w14:textId="29BECB65" w:rsidR="00996FC8" w:rsidRDefault="00996FC8" w:rsidP="00996FC8">
      <w:pPr>
        <w:pStyle w:val="Caption"/>
        <w:keepNext/>
      </w:pPr>
      <w:bookmarkStart w:id="32" w:name="_Toc159952494"/>
      <w:r>
        <w:t xml:space="preserve">Table </w:t>
      </w:r>
      <w:r>
        <w:fldChar w:fldCharType="begin"/>
      </w:r>
      <w:r>
        <w:instrText xml:space="preserve"> SEQ Table \* ARABIC </w:instrText>
      </w:r>
      <w:r>
        <w:fldChar w:fldCharType="separate"/>
      </w:r>
      <w:r w:rsidR="00D674A5">
        <w:rPr>
          <w:noProof/>
        </w:rPr>
        <w:t>2</w:t>
      </w:r>
      <w:r>
        <w:fldChar w:fldCharType="end"/>
      </w:r>
      <w:r>
        <w:t>: Budget</w:t>
      </w:r>
      <w:bookmarkEnd w:id="32"/>
    </w:p>
    <w:p w14:paraId="655D57FE" w14:textId="77777777" w:rsidR="00924ECC" w:rsidRPr="00A40FB5" w:rsidRDefault="00924ECC" w:rsidP="003F7258">
      <w:pPr>
        <w:pStyle w:val="KDUPara"/>
      </w:pPr>
    </w:p>
    <w:p w14:paraId="794B3C18" w14:textId="77777777" w:rsidR="00924ECC" w:rsidRPr="00A40FB5" w:rsidRDefault="00924ECC" w:rsidP="003F7258">
      <w:pPr>
        <w:pStyle w:val="KDUPara"/>
      </w:pPr>
    </w:p>
    <w:p w14:paraId="6FA76030" w14:textId="77777777" w:rsidR="00924ECC" w:rsidRPr="00A40FB5" w:rsidRDefault="00924ECC" w:rsidP="003F7258">
      <w:pPr>
        <w:pStyle w:val="KDUPara"/>
      </w:pPr>
    </w:p>
    <w:p w14:paraId="4D257116" w14:textId="77777777" w:rsidR="00924ECC" w:rsidRPr="00A40FB5" w:rsidRDefault="00924ECC" w:rsidP="003F7258">
      <w:pPr>
        <w:pStyle w:val="KDUPara"/>
      </w:pPr>
    </w:p>
    <w:p w14:paraId="5B7A9CA1" w14:textId="77777777" w:rsidR="00924ECC" w:rsidRPr="00A40FB5" w:rsidRDefault="00924ECC" w:rsidP="003F7258">
      <w:pPr>
        <w:pStyle w:val="KDUPara"/>
      </w:pPr>
    </w:p>
    <w:p w14:paraId="345C106D" w14:textId="77777777" w:rsidR="00924ECC" w:rsidRPr="00A40FB5" w:rsidRDefault="00924ECC" w:rsidP="003F7258">
      <w:pPr>
        <w:pStyle w:val="KDUPara"/>
      </w:pPr>
    </w:p>
    <w:p w14:paraId="4B9C9673" w14:textId="77777777" w:rsidR="00924ECC" w:rsidRPr="00A40FB5" w:rsidRDefault="00924ECC" w:rsidP="003F7258">
      <w:pPr>
        <w:pStyle w:val="KDUPara"/>
      </w:pPr>
    </w:p>
    <w:p w14:paraId="4DE2F173" w14:textId="77777777" w:rsidR="00924ECC" w:rsidRPr="00A40FB5" w:rsidRDefault="00924ECC" w:rsidP="003F7258">
      <w:pPr>
        <w:pStyle w:val="KDUPara"/>
      </w:pPr>
    </w:p>
    <w:p w14:paraId="70D5FBD7" w14:textId="77777777" w:rsidR="00924ECC" w:rsidRPr="00A40FB5" w:rsidRDefault="00924ECC" w:rsidP="003F7258">
      <w:pPr>
        <w:pStyle w:val="KDUPara"/>
      </w:pPr>
    </w:p>
    <w:p w14:paraId="067DA697" w14:textId="77777777" w:rsidR="00924ECC" w:rsidRPr="00A40FB5" w:rsidRDefault="00924ECC" w:rsidP="003F7258">
      <w:pPr>
        <w:pStyle w:val="KDUPara"/>
      </w:pPr>
    </w:p>
    <w:p w14:paraId="6C010406" w14:textId="77777777" w:rsidR="00924ECC" w:rsidRDefault="00924ECC" w:rsidP="003F7258">
      <w:pPr>
        <w:pStyle w:val="KDUPara"/>
      </w:pPr>
    </w:p>
    <w:p w14:paraId="1FB4571C" w14:textId="77777777" w:rsidR="00D53021" w:rsidRDefault="00D53021" w:rsidP="003F7258">
      <w:pPr>
        <w:pStyle w:val="KDUPara"/>
      </w:pPr>
    </w:p>
    <w:p w14:paraId="66A9947D" w14:textId="77777777" w:rsidR="00D53021" w:rsidRDefault="00D53021" w:rsidP="003F7258">
      <w:pPr>
        <w:pStyle w:val="KDUPara"/>
      </w:pPr>
    </w:p>
    <w:p w14:paraId="016D9BD4" w14:textId="77777777" w:rsidR="00D53021" w:rsidRDefault="00D53021" w:rsidP="003F7258">
      <w:pPr>
        <w:pStyle w:val="KDUPara"/>
      </w:pPr>
    </w:p>
    <w:p w14:paraId="46E898C4" w14:textId="77777777" w:rsidR="00D53021" w:rsidRDefault="00D53021" w:rsidP="003F7258">
      <w:pPr>
        <w:pStyle w:val="KDUPara"/>
      </w:pPr>
    </w:p>
    <w:p w14:paraId="55DF1A87" w14:textId="28CC4240" w:rsidR="00924ECC" w:rsidRPr="00A40FB5" w:rsidRDefault="00924ECC" w:rsidP="001F43C2">
      <w:pPr>
        <w:pStyle w:val="Heading1"/>
      </w:pPr>
      <w:bookmarkStart w:id="33" w:name="_Toc159956776"/>
      <w:r w:rsidRPr="00A40FB5">
        <w:lastRenderedPageBreak/>
        <w:t>C</w:t>
      </w:r>
      <w:r w:rsidR="007503A7">
        <w:t>onclusion</w:t>
      </w:r>
      <w:bookmarkEnd w:id="33"/>
    </w:p>
    <w:p w14:paraId="525CA671" w14:textId="77777777" w:rsidR="00D53021" w:rsidRDefault="00D53021" w:rsidP="00D53021">
      <w:pPr>
        <w:pStyle w:val="KDUList"/>
      </w:pPr>
      <w:r w:rsidRPr="00D53021">
        <w:t xml:space="preserve">RK Computers and CCTV Operators </w:t>
      </w:r>
      <w:proofErr w:type="gramStart"/>
      <w:r w:rsidRPr="00D53021">
        <w:t>is a leading shop</w:t>
      </w:r>
      <w:proofErr w:type="gramEnd"/>
      <w:r w:rsidRPr="00D53021">
        <w:t xml:space="preserve"> in </w:t>
      </w:r>
      <w:proofErr w:type="spellStart"/>
      <w:r>
        <w:t>Amb</w:t>
      </w:r>
      <w:r w:rsidRPr="00D53021">
        <w:t>alangoda</w:t>
      </w:r>
      <w:proofErr w:type="spellEnd"/>
      <w:r w:rsidRPr="00D53021">
        <w:t xml:space="preserve"> area. They are selling all type of computers, parts and related items as direct sales and hire purchase for customers as retails and stocks. Other way they are repairing and servicing computers in their technical section. Technicians, stock keeper, cashiers and other employees works under the shop manager properly. </w:t>
      </w:r>
    </w:p>
    <w:p w14:paraId="4D056E9A" w14:textId="474DBE89" w:rsidR="00D53021" w:rsidRDefault="00D53021" w:rsidP="00D53021">
      <w:pPr>
        <w:pStyle w:val="KDUList"/>
      </w:pPr>
      <w:r w:rsidRPr="00D53021">
        <w:t xml:space="preserve">From beginning to current, the wisdom done their </w:t>
      </w:r>
      <w:r w:rsidR="009B2B9E" w:rsidRPr="00D53021">
        <w:t>day-to-day</w:t>
      </w:r>
      <w:r w:rsidRPr="00D53021">
        <w:t xml:space="preserve"> activities by using </w:t>
      </w:r>
      <w:r>
        <w:t>complex database</w:t>
      </w:r>
      <w:r w:rsidRPr="00D53021">
        <w:t xml:space="preserve">. Using </w:t>
      </w:r>
      <w:r>
        <w:t xml:space="preserve">that </w:t>
      </w:r>
      <w:r w:rsidR="009B2B9E">
        <w:t>database,</w:t>
      </w:r>
      <w:r w:rsidRPr="00D53021">
        <w:t xml:space="preserve"> they faced lots of </w:t>
      </w:r>
      <w:r w:rsidR="009B2B9E" w:rsidRPr="00D53021">
        <w:t>problems</w:t>
      </w:r>
      <w:r w:rsidRPr="00D53021">
        <w:t xml:space="preserve"> when maintaining customers, </w:t>
      </w:r>
      <w:proofErr w:type="gramStart"/>
      <w:r w:rsidRPr="00D53021">
        <w:t>suppliers</w:t>
      </w:r>
      <w:proofErr w:type="gramEnd"/>
      <w:r w:rsidRPr="00D53021">
        <w:t xml:space="preserve"> and employee’s data, preparing purchasing and selling areas. Based on current system more difficult to prepare reports and check current availabilities of the shop. It is negative effected to their business with problem to decision making, more time and cost wasting. Proposed new computer shop management system was developed to solve those issues and problems effectively in this organization. </w:t>
      </w:r>
    </w:p>
    <w:p w14:paraId="24590068" w14:textId="6C659707" w:rsidR="00390766" w:rsidRDefault="00D53021" w:rsidP="00D53021">
      <w:pPr>
        <w:pStyle w:val="KDUList"/>
      </w:pPr>
      <w:r w:rsidRPr="00D53021">
        <w:t xml:space="preserve">Gather client’s requirements for the proposed system, allocated more times. To identify stakeholder’s requirements completely used different type of </w:t>
      </w:r>
      <w:r w:rsidR="009B2B9E" w:rsidRPr="00D53021">
        <w:t>fact-finding</w:t>
      </w:r>
      <w:r w:rsidRPr="00D53021">
        <w:t xml:space="preserve"> techniques considering the situation. The manager, stock keeper, cashiers, </w:t>
      </w:r>
      <w:proofErr w:type="gramStart"/>
      <w:r w:rsidRPr="00D53021">
        <w:t>technicians</w:t>
      </w:r>
      <w:proofErr w:type="gramEnd"/>
      <w:r w:rsidRPr="00D53021">
        <w:t xml:space="preserve"> and other employees are interviewed. Other time provide simple questioners as well as study their documents are in </w:t>
      </w:r>
      <w:proofErr w:type="gramStart"/>
      <w:r w:rsidRPr="00D53021">
        <w:t>detailed</w:t>
      </w:r>
      <w:proofErr w:type="gramEnd"/>
      <w:r w:rsidRPr="00D53021">
        <w:t>.</w:t>
      </w:r>
    </w:p>
    <w:p w14:paraId="7B021F67" w14:textId="2BAD3E9E" w:rsidR="00D53021" w:rsidRPr="00D53021" w:rsidRDefault="00D53021" w:rsidP="00D53021">
      <w:pPr>
        <w:pStyle w:val="KDUList"/>
      </w:pPr>
      <w:r w:rsidRPr="00D53021">
        <w:t>The goal of this project is to improve customer interactions and stock management by utilizing AI technologies. The project aims to enhance the overall customer experience in the computer shop setting by optimizing processes, increasing accuracy, and integrating an AI chatbot with an efficient inventory management system. The project aims to help advance AI applications in retail and customer service settings through extensive testing, continuous monitoring, and future expansions.</w:t>
      </w:r>
    </w:p>
    <w:p w14:paraId="75215736" w14:textId="77777777" w:rsidR="00390766" w:rsidRPr="00A40FB5" w:rsidRDefault="00390766" w:rsidP="00D53021">
      <w:pPr>
        <w:pStyle w:val="KDUList"/>
      </w:pPr>
    </w:p>
    <w:p w14:paraId="1B1B9B4B" w14:textId="77777777" w:rsidR="00390766" w:rsidRPr="00A40FB5" w:rsidRDefault="00390766" w:rsidP="00D53021">
      <w:pPr>
        <w:pStyle w:val="KDUList"/>
      </w:pPr>
    </w:p>
    <w:p w14:paraId="0D215CA6" w14:textId="77777777" w:rsidR="00390766" w:rsidRPr="00A40FB5" w:rsidRDefault="00390766" w:rsidP="00D53021">
      <w:pPr>
        <w:pStyle w:val="KDUList"/>
      </w:pPr>
    </w:p>
    <w:p w14:paraId="53EBFBF5" w14:textId="77777777" w:rsidR="00390766" w:rsidRPr="00A40FB5" w:rsidRDefault="00390766" w:rsidP="00D53021">
      <w:pPr>
        <w:pStyle w:val="KDUList"/>
      </w:pPr>
    </w:p>
    <w:p w14:paraId="1F2DD3ED" w14:textId="77777777" w:rsidR="00390766" w:rsidRPr="00A40FB5" w:rsidRDefault="00390766" w:rsidP="00D53021">
      <w:pPr>
        <w:pStyle w:val="KDUList"/>
      </w:pPr>
    </w:p>
    <w:p w14:paraId="3C27F07B" w14:textId="248B95DD" w:rsidR="00390766" w:rsidRPr="00A40FB5" w:rsidRDefault="00390766" w:rsidP="00D53021">
      <w:pPr>
        <w:pStyle w:val="KDUList"/>
      </w:pPr>
    </w:p>
    <w:p w14:paraId="1A010126" w14:textId="3395DBAF" w:rsidR="003274D5" w:rsidRPr="00A40FB5" w:rsidRDefault="003274D5" w:rsidP="00D53021">
      <w:pPr>
        <w:pStyle w:val="KDUList"/>
      </w:pPr>
    </w:p>
    <w:p w14:paraId="171989FD" w14:textId="49CF7857" w:rsidR="003274D5" w:rsidRPr="00A40FB5" w:rsidRDefault="003274D5" w:rsidP="00D53021">
      <w:pPr>
        <w:pStyle w:val="KDUList"/>
      </w:pPr>
    </w:p>
    <w:p w14:paraId="37487BBF" w14:textId="72C01591" w:rsidR="003274D5" w:rsidRPr="00A40FB5" w:rsidRDefault="003274D5" w:rsidP="00D53021">
      <w:pPr>
        <w:pStyle w:val="KDUList"/>
      </w:pPr>
    </w:p>
    <w:p w14:paraId="4E084AF2" w14:textId="2F2FF5B7" w:rsidR="003274D5" w:rsidRPr="00A40FB5" w:rsidRDefault="003274D5" w:rsidP="00D53021">
      <w:pPr>
        <w:pStyle w:val="KDUList"/>
      </w:pPr>
    </w:p>
    <w:p w14:paraId="5DF2321D" w14:textId="2F796B10" w:rsidR="003274D5" w:rsidRPr="00A40FB5" w:rsidRDefault="003274D5" w:rsidP="00D53021">
      <w:pPr>
        <w:pStyle w:val="KDUList"/>
      </w:pPr>
    </w:p>
    <w:p w14:paraId="600D0733" w14:textId="6EDA06D1" w:rsidR="003274D5" w:rsidRPr="00A40FB5" w:rsidRDefault="003274D5" w:rsidP="00D53021">
      <w:pPr>
        <w:pStyle w:val="KDUList"/>
      </w:pPr>
    </w:p>
    <w:p w14:paraId="3D447138" w14:textId="05B83D66" w:rsidR="003274D5" w:rsidRPr="00A40FB5" w:rsidRDefault="003274D5" w:rsidP="00D53021">
      <w:pPr>
        <w:pStyle w:val="KDUList"/>
      </w:pPr>
    </w:p>
    <w:p w14:paraId="0818338C" w14:textId="237E2BE5" w:rsidR="003274D5" w:rsidRPr="00A40FB5" w:rsidRDefault="003274D5" w:rsidP="00D53021">
      <w:pPr>
        <w:pStyle w:val="KDUList"/>
      </w:pPr>
    </w:p>
    <w:p w14:paraId="3A66C636" w14:textId="13CECD2D" w:rsidR="003274D5" w:rsidRPr="00A40FB5" w:rsidRDefault="003274D5" w:rsidP="00D53021">
      <w:pPr>
        <w:pStyle w:val="KDUList"/>
      </w:pPr>
    </w:p>
    <w:p w14:paraId="7FA1FCBA" w14:textId="0469736B" w:rsidR="003274D5" w:rsidRPr="00A40FB5" w:rsidRDefault="003274D5" w:rsidP="00D53021">
      <w:pPr>
        <w:pStyle w:val="KDUList"/>
      </w:pPr>
    </w:p>
    <w:p w14:paraId="5C7D8F7C" w14:textId="57F66A0D" w:rsidR="003274D5" w:rsidRPr="00A40FB5" w:rsidRDefault="003274D5" w:rsidP="00D53021">
      <w:pPr>
        <w:pStyle w:val="KDUList"/>
      </w:pPr>
    </w:p>
    <w:p w14:paraId="234F650B" w14:textId="37E41530" w:rsidR="003274D5" w:rsidRPr="00A40FB5" w:rsidRDefault="003274D5" w:rsidP="00D53021">
      <w:pPr>
        <w:pStyle w:val="KDUList"/>
      </w:pPr>
    </w:p>
    <w:p w14:paraId="440DA323" w14:textId="5A38413E" w:rsidR="003274D5" w:rsidRPr="00A40FB5" w:rsidRDefault="003274D5" w:rsidP="00D53021">
      <w:pPr>
        <w:pStyle w:val="KDUList"/>
      </w:pPr>
    </w:p>
    <w:p w14:paraId="3B2BC4F6" w14:textId="192FD841" w:rsidR="003274D5" w:rsidRPr="00A40FB5" w:rsidRDefault="003274D5" w:rsidP="00D53021">
      <w:pPr>
        <w:pStyle w:val="KDUList"/>
      </w:pPr>
    </w:p>
    <w:p w14:paraId="5B87E2A5" w14:textId="070EB427" w:rsidR="003274D5" w:rsidRPr="00A40FB5" w:rsidRDefault="003274D5" w:rsidP="00D53021">
      <w:pPr>
        <w:pStyle w:val="KDUList"/>
      </w:pPr>
    </w:p>
    <w:p w14:paraId="5A21F856" w14:textId="77777777" w:rsidR="003274D5" w:rsidRPr="00A40FB5" w:rsidRDefault="003274D5" w:rsidP="00D53021">
      <w:pPr>
        <w:pStyle w:val="KDUList"/>
      </w:pPr>
    </w:p>
    <w:p w14:paraId="3667A4DD" w14:textId="77777777" w:rsidR="00924ECC" w:rsidRPr="00A40FB5" w:rsidRDefault="00924ECC" w:rsidP="003F7258">
      <w:pPr>
        <w:pStyle w:val="KDUPara"/>
      </w:pPr>
    </w:p>
    <w:tbl>
      <w:tblPr>
        <w:tblpPr w:leftFromText="180" w:rightFromText="180" w:vertAnchor="text" w:horzAnchor="margin" w:tblpX="-360" w:tblpY="290"/>
        <w:tblW w:w="5186" w:type="pct"/>
        <w:tblCellSpacing w:w="15" w:type="dxa"/>
        <w:tblCellMar>
          <w:top w:w="15" w:type="dxa"/>
          <w:left w:w="15" w:type="dxa"/>
          <w:bottom w:w="15" w:type="dxa"/>
          <w:right w:w="15" w:type="dxa"/>
        </w:tblCellMar>
        <w:tblLook w:val="04A0" w:firstRow="1" w:lastRow="0" w:firstColumn="1" w:lastColumn="0" w:noHBand="0" w:noVBand="1"/>
      </w:tblPr>
      <w:tblGrid>
        <w:gridCol w:w="10175"/>
      </w:tblGrid>
      <w:tr w:rsidR="00D53021" w:rsidRPr="00A40FB5" w14:paraId="3059095D" w14:textId="77777777" w:rsidTr="00CD7D04">
        <w:trPr>
          <w:tblCellSpacing w:w="15" w:type="dxa"/>
        </w:trPr>
        <w:tc>
          <w:tcPr>
            <w:tcW w:w="4970" w:type="pct"/>
          </w:tcPr>
          <w:bookmarkStart w:id="34" w:name="_Toc159956777" w:displacedByCustomXml="next"/>
          <w:sdt>
            <w:sdtPr>
              <w:rPr>
                <w:rFonts w:asciiTheme="minorHAnsi" w:eastAsiaTheme="minorHAnsi" w:hAnsiTheme="minorHAnsi" w:cstheme="minorBidi"/>
                <w:b w:val="0"/>
                <w:sz w:val="22"/>
                <w:szCs w:val="22"/>
                <w:lang w:eastAsia="en-US"/>
              </w:rPr>
              <w:id w:val="1234891449"/>
              <w:docPartObj>
                <w:docPartGallery w:val="Bibliographies"/>
                <w:docPartUnique/>
              </w:docPartObj>
            </w:sdtPr>
            <w:sdtEndPr>
              <w:rPr>
                <w:rFonts w:cs="Times New Roman"/>
              </w:rPr>
            </w:sdtEndPr>
            <w:sdtContent>
              <w:p w14:paraId="0A01F21D" w14:textId="77777777" w:rsidR="00D53021" w:rsidRPr="00A40FB5" w:rsidRDefault="00D53021" w:rsidP="00CD7D04">
                <w:pPr>
                  <w:pStyle w:val="Heading1"/>
                </w:pPr>
                <w:r w:rsidRPr="00A40FB5">
                  <w:t>R</w:t>
                </w:r>
                <w:r>
                  <w:t>eferences</w:t>
                </w:r>
                <w:bookmarkEnd w:id="34"/>
              </w:p>
              <w:sdt>
                <w:sdtPr>
                  <w:rPr>
                    <w:rFonts w:ascii="Times New Roman" w:hAnsi="Times New Roman" w:cs="Times New Roman"/>
                  </w:rPr>
                  <w:id w:val="-573587230"/>
                  <w:bibliography/>
                </w:sdtPr>
                <w:sdtContent>
                  <w:p w14:paraId="0BB76613" w14:textId="77777777" w:rsidR="00996FC8" w:rsidRDefault="00D53021" w:rsidP="00CD7D04">
                    <w:pPr>
                      <w:rPr>
                        <w:noProof/>
                        <w:color w:val="auto"/>
                      </w:rPr>
                    </w:pPr>
                    <w:r w:rsidRPr="00A40FB5">
                      <w:rPr>
                        <w:rFonts w:ascii="Times New Roman" w:hAnsi="Times New Roman" w:cs="Times New Roman"/>
                      </w:rPr>
                      <w:fldChar w:fldCharType="begin"/>
                    </w:r>
                    <w:r w:rsidRPr="00A40FB5">
                      <w:rPr>
                        <w:rFonts w:ascii="Times New Roman" w:hAnsi="Times New Roman" w:cs="Times New Roman"/>
                      </w:rPr>
                      <w:instrText xml:space="preserve"> BIBLIOGRAPHY </w:instrText>
                    </w:r>
                    <w:r w:rsidRPr="00A40FB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763"/>
                    </w:tblGrid>
                    <w:tr w:rsidR="00996FC8" w14:paraId="293BBD07" w14:textId="77777777">
                      <w:trPr>
                        <w:divId w:val="846099234"/>
                        <w:tblCellSpacing w:w="15" w:type="dxa"/>
                      </w:trPr>
                      <w:tc>
                        <w:tcPr>
                          <w:tcW w:w="50" w:type="pct"/>
                          <w:hideMark/>
                        </w:tcPr>
                        <w:p w14:paraId="78F5EE8E" w14:textId="4789C780" w:rsidR="00996FC8" w:rsidRDefault="00996FC8" w:rsidP="008B1286">
                          <w:pPr>
                            <w:pStyle w:val="Bibliography"/>
                            <w:framePr w:hSpace="180" w:wrap="around" w:vAnchor="text" w:hAnchor="margin" w:x="-360" w:y="290"/>
                            <w:rPr>
                              <w:noProof/>
                              <w:sz w:val="24"/>
                              <w:szCs w:val="24"/>
                            </w:rPr>
                          </w:pPr>
                          <w:r>
                            <w:rPr>
                              <w:noProof/>
                            </w:rPr>
                            <w:t xml:space="preserve">[1] </w:t>
                          </w:r>
                        </w:p>
                      </w:tc>
                      <w:tc>
                        <w:tcPr>
                          <w:tcW w:w="0" w:type="auto"/>
                          <w:hideMark/>
                        </w:tcPr>
                        <w:p w14:paraId="0DCDBF97" w14:textId="77777777" w:rsidR="00996FC8" w:rsidRDefault="00996FC8" w:rsidP="008B1286">
                          <w:pPr>
                            <w:pStyle w:val="Bibliography"/>
                            <w:framePr w:hSpace="180" w:wrap="around" w:vAnchor="text" w:hAnchor="margin" w:x="-360" w:y="290"/>
                            <w:rPr>
                              <w:noProof/>
                            </w:rPr>
                          </w:pPr>
                          <w:r>
                            <w:rPr>
                              <w:noProof/>
                            </w:rPr>
                            <w:t xml:space="preserve">W. M. Brown, A. Semin, M. Hebenstreit, S. Khvostov, K. Raman, and S. J. Plimpton, "Increasing molecular dynamics simulation rates with an 8-fold increase in electrical power efficiency," in </w:t>
                          </w:r>
                          <w:r>
                            <w:rPr>
                              <w:i/>
                              <w:iCs/>
                              <w:noProof/>
                            </w:rPr>
                            <w:t>SC '16 Proc. of the Int. Conf. for High Perf. Computing, Networking, Storage and Analysis</w:t>
                          </w:r>
                          <w:r>
                            <w:rPr>
                              <w:noProof/>
                            </w:rPr>
                            <w:t xml:space="preserve">, Salt Lake City, Utah, 2016. </w:t>
                          </w:r>
                        </w:p>
                      </w:tc>
                    </w:tr>
                    <w:tr w:rsidR="00996FC8" w14:paraId="5D4907BE" w14:textId="77777777">
                      <w:trPr>
                        <w:divId w:val="846099234"/>
                        <w:tblCellSpacing w:w="15" w:type="dxa"/>
                      </w:trPr>
                      <w:tc>
                        <w:tcPr>
                          <w:tcW w:w="50" w:type="pct"/>
                          <w:hideMark/>
                        </w:tcPr>
                        <w:p w14:paraId="73CF7FB8" w14:textId="77777777" w:rsidR="00996FC8" w:rsidRDefault="00996FC8" w:rsidP="008B1286">
                          <w:pPr>
                            <w:pStyle w:val="Bibliography"/>
                            <w:framePr w:hSpace="180" w:wrap="around" w:vAnchor="text" w:hAnchor="margin" w:x="-360" w:y="290"/>
                            <w:rPr>
                              <w:noProof/>
                            </w:rPr>
                          </w:pPr>
                          <w:r>
                            <w:rPr>
                              <w:noProof/>
                            </w:rPr>
                            <w:t xml:space="preserve">[2] </w:t>
                          </w:r>
                        </w:p>
                      </w:tc>
                      <w:tc>
                        <w:tcPr>
                          <w:tcW w:w="0" w:type="auto"/>
                          <w:hideMark/>
                        </w:tcPr>
                        <w:p w14:paraId="7A63AF4D" w14:textId="77777777" w:rsidR="00996FC8" w:rsidRDefault="00996FC8" w:rsidP="008B1286">
                          <w:pPr>
                            <w:pStyle w:val="Bibliography"/>
                            <w:framePr w:hSpace="180" w:wrap="around" w:vAnchor="text" w:hAnchor="margin" w:x="-360" w:y="290"/>
                            <w:rPr>
                              <w:noProof/>
                            </w:rPr>
                          </w:pPr>
                          <w:r>
                            <w:rPr>
                              <w:noProof/>
                            </w:rPr>
                            <w:t xml:space="preserve">A. Vaskuri, H. Baumgartner, P. Kärhä, G. Andor, and E. Ikonen, "Modeling the spectral shape of InGaAlP-based red light-emitting diodes," </w:t>
                          </w:r>
                          <w:r>
                            <w:rPr>
                              <w:i/>
                              <w:iCs/>
                              <w:noProof/>
                            </w:rPr>
                            <w:t xml:space="preserve">Journal of Applied Physics, </w:t>
                          </w:r>
                          <w:r>
                            <w:rPr>
                              <w:noProof/>
                            </w:rPr>
                            <w:t xml:space="preserve">vol. vol. 118, no. Jul. 2015, pp. pp. 203103-1–203103-7, 2015. </w:t>
                          </w:r>
                        </w:p>
                      </w:tc>
                    </w:tr>
                    <w:tr w:rsidR="00996FC8" w14:paraId="2E81C561" w14:textId="77777777">
                      <w:trPr>
                        <w:divId w:val="846099234"/>
                        <w:tblCellSpacing w:w="15" w:type="dxa"/>
                      </w:trPr>
                      <w:tc>
                        <w:tcPr>
                          <w:tcW w:w="50" w:type="pct"/>
                          <w:hideMark/>
                        </w:tcPr>
                        <w:p w14:paraId="55BAFE15" w14:textId="77777777" w:rsidR="00996FC8" w:rsidRDefault="00996FC8" w:rsidP="008B1286">
                          <w:pPr>
                            <w:pStyle w:val="Bibliography"/>
                            <w:framePr w:hSpace="180" w:wrap="around" w:vAnchor="text" w:hAnchor="margin" w:x="-360" w:y="290"/>
                            <w:rPr>
                              <w:noProof/>
                            </w:rPr>
                          </w:pPr>
                          <w:r>
                            <w:rPr>
                              <w:noProof/>
                            </w:rPr>
                            <w:t xml:space="preserve">[3] </w:t>
                          </w:r>
                        </w:p>
                      </w:tc>
                      <w:tc>
                        <w:tcPr>
                          <w:tcW w:w="0" w:type="auto"/>
                          <w:hideMark/>
                        </w:tcPr>
                        <w:p w14:paraId="01B2415A" w14:textId="77777777" w:rsidR="00996FC8" w:rsidRDefault="00996FC8" w:rsidP="008B1286">
                          <w:pPr>
                            <w:pStyle w:val="Bibliography"/>
                            <w:framePr w:hSpace="180" w:wrap="around" w:vAnchor="text" w:hAnchor="margin" w:x="-360" w:y="290"/>
                            <w:rPr>
                              <w:noProof/>
                            </w:rPr>
                          </w:pPr>
                          <w:r>
                            <w:rPr>
                              <w:noProof/>
                            </w:rPr>
                            <w:t xml:space="preserve">N. B. Vargafik, J. A. Wiebelt, and J. F. Malloy, "Radiative transfer," in </w:t>
                          </w:r>
                          <w:r>
                            <w:rPr>
                              <w:i/>
                              <w:iCs/>
                              <w:noProof/>
                            </w:rPr>
                            <w:t>Convective Heat</w:t>
                          </w:r>
                          <w:r>
                            <w:rPr>
                              <w:noProof/>
                            </w:rPr>
                            <w:t>, Melbourne, Engineering Education Australia, 2011, p. pp. 379–398.</w:t>
                          </w:r>
                        </w:p>
                      </w:tc>
                    </w:tr>
                    <w:tr w:rsidR="00996FC8" w14:paraId="7EB680AA" w14:textId="77777777">
                      <w:trPr>
                        <w:divId w:val="846099234"/>
                        <w:tblCellSpacing w:w="15" w:type="dxa"/>
                      </w:trPr>
                      <w:tc>
                        <w:tcPr>
                          <w:tcW w:w="50" w:type="pct"/>
                          <w:hideMark/>
                        </w:tcPr>
                        <w:p w14:paraId="437DF01C" w14:textId="77777777" w:rsidR="00996FC8" w:rsidRDefault="00996FC8" w:rsidP="008B1286">
                          <w:pPr>
                            <w:pStyle w:val="Bibliography"/>
                            <w:framePr w:hSpace="180" w:wrap="around" w:vAnchor="text" w:hAnchor="margin" w:x="-360" w:y="290"/>
                            <w:rPr>
                              <w:noProof/>
                            </w:rPr>
                          </w:pPr>
                          <w:r>
                            <w:rPr>
                              <w:noProof/>
                            </w:rPr>
                            <w:t xml:space="preserve">[4] </w:t>
                          </w:r>
                        </w:p>
                      </w:tc>
                      <w:tc>
                        <w:tcPr>
                          <w:tcW w:w="0" w:type="auto"/>
                          <w:hideMark/>
                        </w:tcPr>
                        <w:p w14:paraId="517132CB" w14:textId="73745622" w:rsidR="00996FC8" w:rsidRPr="00996FC8" w:rsidRDefault="00996FC8" w:rsidP="008B1286">
                          <w:pPr>
                            <w:pStyle w:val="Bibliography"/>
                            <w:framePr w:hSpace="180" w:wrap="around" w:vAnchor="text" w:hAnchor="margin" w:x="-360" w:y="290"/>
                            <w:rPr>
                              <w:noProof/>
                            </w:rPr>
                          </w:pPr>
                          <w:r>
                            <w:rPr>
                              <w:noProof/>
                            </w:rPr>
                            <w:t>james D, Rob Hans, "Science portal, Wikipedia," Wikimedia Foundation, 5 May 2001. [Online]. Available: https://en.wikipedia.org/wiki/Portal:Science. [Accessed 19 April 2018].</w:t>
                          </w:r>
                        </w:p>
                      </w:tc>
                    </w:tr>
                    <w:tr w:rsidR="00996FC8" w14:paraId="39F12717" w14:textId="77777777">
                      <w:trPr>
                        <w:divId w:val="846099234"/>
                        <w:tblCellSpacing w:w="15" w:type="dxa"/>
                      </w:trPr>
                      <w:tc>
                        <w:tcPr>
                          <w:tcW w:w="50" w:type="pct"/>
                        </w:tcPr>
                        <w:p w14:paraId="4A8CE2D2" w14:textId="12F3B4E7" w:rsidR="00996FC8" w:rsidRDefault="00996FC8" w:rsidP="008B1286">
                          <w:pPr>
                            <w:pStyle w:val="Bibliography"/>
                            <w:framePr w:hSpace="180" w:wrap="around" w:vAnchor="text" w:hAnchor="margin" w:x="-360" w:y="290"/>
                            <w:rPr>
                              <w:noProof/>
                            </w:rPr>
                          </w:pPr>
                          <w:r>
                            <w:rPr>
                              <w:noProof/>
                            </w:rPr>
                            <w:t>[5]</w:t>
                          </w:r>
                        </w:p>
                      </w:tc>
                      <w:tc>
                        <w:tcPr>
                          <w:tcW w:w="0" w:type="auto"/>
                        </w:tcPr>
                        <w:p w14:paraId="19E67A5E" w14:textId="28B02DE0" w:rsidR="00996FC8" w:rsidRDefault="00996FC8" w:rsidP="008B1286">
                          <w:pPr>
                            <w:pStyle w:val="Bibliography"/>
                            <w:framePr w:hSpace="180" w:wrap="around" w:vAnchor="text" w:hAnchor="margin" w:x="-360" w:y="290"/>
                            <w:rPr>
                              <w:noProof/>
                            </w:rPr>
                          </w:pPr>
                          <w:r w:rsidRPr="00996FC8">
                            <w:rPr>
                              <w:noProof/>
                            </w:rPr>
                            <w:t>Lewis, J., &amp; Writer, C. (2014). Database management technologies: A review. Journal of Information Technology Research, 7(3), 45-67. DOI: 10.4018/jitr.2014070103</w:t>
                          </w:r>
                        </w:p>
                      </w:tc>
                    </w:tr>
                  </w:tbl>
                  <w:p w14:paraId="3A7301AE" w14:textId="77777777" w:rsidR="00996FC8" w:rsidRDefault="00996FC8">
                    <w:pPr>
                      <w:divId w:val="846099234"/>
                      <w:rPr>
                        <w:rFonts w:eastAsia="Times New Roman"/>
                        <w:noProof/>
                      </w:rPr>
                    </w:pPr>
                  </w:p>
                  <w:p w14:paraId="1005FF74" w14:textId="471926FE" w:rsidR="00D53021" w:rsidRPr="00A40FB5" w:rsidRDefault="00D53021" w:rsidP="00CD7D04">
                    <w:pPr>
                      <w:rPr>
                        <w:rFonts w:ascii="Times New Roman" w:hAnsi="Times New Roman" w:cs="Times New Roman"/>
                      </w:rPr>
                    </w:pPr>
                    <w:r w:rsidRPr="00A40FB5">
                      <w:rPr>
                        <w:rFonts w:ascii="Times New Roman" w:hAnsi="Times New Roman" w:cs="Times New Roman"/>
                        <w:b/>
                        <w:bCs/>
                        <w:noProof/>
                      </w:rPr>
                      <w:fldChar w:fldCharType="end"/>
                    </w:r>
                  </w:p>
                </w:sdtContent>
              </w:sdt>
            </w:sdtContent>
          </w:sdt>
          <w:p w14:paraId="5125C08F" w14:textId="77777777" w:rsidR="00D53021" w:rsidRPr="00A40FB5" w:rsidRDefault="00D53021" w:rsidP="00CD7D04">
            <w:pPr>
              <w:pStyle w:val="Bibliography"/>
              <w:rPr>
                <w:rFonts w:ascii="Times New Roman" w:hAnsi="Times New Roman" w:cs="Times New Roman"/>
                <w:noProof/>
                <w:sz w:val="24"/>
                <w:szCs w:val="24"/>
              </w:rPr>
            </w:pPr>
          </w:p>
        </w:tc>
      </w:tr>
      <w:tr w:rsidR="00D53021" w:rsidRPr="00A40FB5" w14:paraId="53F87C2E" w14:textId="77777777" w:rsidTr="00CD7D04">
        <w:trPr>
          <w:tblCellSpacing w:w="15" w:type="dxa"/>
        </w:trPr>
        <w:tc>
          <w:tcPr>
            <w:tcW w:w="4970" w:type="pct"/>
          </w:tcPr>
          <w:p w14:paraId="62C8FF56" w14:textId="77777777" w:rsidR="00D53021" w:rsidRPr="00A40FB5" w:rsidRDefault="00D53021" w:rsidP="00CD7D04">
            <w:pPr>
              <w:pStyle w:val="Bibliography"/>
              <w:rPr>
                <w:rFonts w:ascii="Times New Roman" w:hAnsi="Times New Roman" w:cs="Times New Roman"/>
                <w:noProof/>
              </w:rPr>
            </w:pPr>
          </w:p>
        </w:tc>
      </w:tr>
      <w:tr w:rsidR="00D53021" w:rsidRPr="00A40FB5" w14:paraId="44979B5C" w14:textId="77777777" w:rsidTr="00CD7D04">
        <w:trPr>
          <w:tblCellSpacing w:w="15" w:type="dxa"/>
        </w:trPr>
        <w:tc>
          <w:tcPr>
            <w:tcW w:w="4970" w:type="pct"/>
          </w:tcPr>
          <w:p w14:paraId="7EC0C6CD" w14:textId="77777777" w:rsidR="00D53021" w:rsidRPr="00A40FB5" w:rsidRDefault="00D53021" w:rsidP="00CD7D04">
            <w:pPr>
              <w:pStyle w:val="Bibliography"/>
              <w:rPr>
                <w:rFonts w:ascii="Times New Roman" w:hAnsi="Times New Roman" w:cs="Times New Roman"/>
                <w:noProof/>
              </w:rPr>
            </w:pPr>
          </w:p>
        </w:tc>
      </w:tr>
      <w:tr w:rsidR="00D53021" w:rsidRPr="00A40FB5" w14:paraId="577EAE37" w14:textId="77777777" w:rsidTr="00CD7D04">
        <w:trPr>
          <w:trHeight w:val="951"/>
          <w:tblCellSpacing w:w="15" w:type="dxa"/>
        </w:trPr>
        <w:tc>
          <w:tcPr>
            <w:tcW w:w="4970" w:type="pct"/>
          </w:tcPr>
          <w:p w14:paraId="0730000D" w14:textId="77777777" w:rsidR="00D53021" w:rsidRPr="00A40FB5" w:rsidRDefault="00D53021" w:rsidP="00CD7D04">
            <w:pPr>
              <w:pStyle w:val="Bibliography"/>
              <w:rPr>
                <w:rFonts w:ascii="Times New Roman" w:hAnsi="Times New Roman" w:cs="Times New Roman"/>
                <w:noProof/>
              </w:rPr>
            </w:pPr>
          </w:p>
        </w:tc>
      </w:tr>
    </w:tbl>
    <w:p w14:paraId="23374DDF" w14:textId="77777777" w:rsidR="00996FC8" w:rsidRDefault="00E906E9">
      <w:pPr>
        <w:rPr>
          <w:noProof/>
          <w:color w:val="auto"/>
        </w:rPr>
      </w:pPr>
      <w:r w:rsidRPr="00A40FB5">
        <w:rPr>
          <w:rFonts w:ascii="Times New Roman" w:hAnsi="Times New Roman" w:cs="Times New Roman"/>
        </w:rPr>
        <w:fldChar w:fldCharType="begin"/>
      </w:r>
      <w:r w:rsidRPr="00A40FB5">
        <w:rPr>
          <w:rFonts w:ascii="Times New Roman" w:hAnsi="Times New Roman" w:cs="Times New Roman"/>
        </w:rPr>
        <w:instrText xml:space="preserve"> BIBLIOGRAPHY  \l 1033 </w:instrText>
      </w:r>
      <w:r w:rsidRPr="00A40FB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2"/>
        <w:gridCol w:w="9668"/>
      </w:tblGrid>
      <w:tr w:rsidR="00996FC8" w14:paraId="472A34AF" w14:textId="77777777" w:rsidTr="00996FC8">
        <w:trPr>
          <w:divId w:val="1242448839"/>
          <w:tblCellSpacing w:w="15" w:type="dxa"/>
        </w:trPr>
        <w:tc>
          <w:tcPr>
            <w:tcW w:w="50" w:type="pct"/>
          </w:tcPr>
          <w:p w14:paraId="48B3E335" w14:textId="744C5011" w:rsidR="00996FC8" w:rsidRDefault="00996FC8">
            <w:pPr>
              <w:pStyle w:val="Bibliography"/>
              <w:rPr>
                <w:noProof/>
                <w:sz w:val="24"/>
                <w:szCs w:val="24"/>
              </w:rPr>
            </w:pPr>
          </w:p>
        </w:tc>
        <w:tc>
          <w:tcPr>
            <w:tcW w:w="0" w:type="auto"/>
          </w:tcPr>
          <w:p w14:paraId="382038A7" w14:textId="09DCBD06" w:rsidR="00996FC8" w:rsidRDefault="00996FC8">
            <w:pPr>
              <w:pStyle w:val="Bibliography"/>
              <w:rPr>
                <w:noProof/>
              </w:rPr>
            </w:pPr>
          </w:p>
        </w:tc>
      </w:tr>
      <w:tr w:rsidR="00996FC8" w14:paraId="3917EBCD" w14:textId="77777777" w:rsidTr="00996FC8">
        <w:trPr>
          <w:divId w:val="1242448839"/>
          <w:tblCellSpacing w:w="15" w:type="dxa"/>
        </w:trPr>
        <w:tc>
          <w:tcPr>
            <w:tcW w:w="50" w:type="pct"/>
          </w:tcPr>
          <w:p w14:paraId="39340B7F" w14:textId="117EF549" w:rsidR="00996FC8" w:rsidRDefault="00996FC8">
            <w:pPr>
              <w:pStyle w:val="Bibliography"/>
              <w:rPr>
                <w:noProof/>
              </w:rPr>
            </w:pPr>
          </w:p>
        </w:tc>
        <w:tc>
          <w:tcPr>
            <w:tcW w:w="0" w:type="auto"/>
          </w:tcPr>
          <w:p w14:paraId="1CA9CC86" w14:textId="2EA8818E" w:rsidR="00996FC8" w:rsidRDefault="00996FC8">
            <w:pPr>
              <w:pStyle w:val="Bibliography"/>
              <w:rPr>
                <w:noProof/>
              </w:rPr>
            </w:pPr>
          </w:p>
        </w:tc>
      </w:tr>
      <w:tr w:rsidR="00996FC8" w14:paraId="5B43E510" w14:textId="77777777" w:rsidTr="00996FC8">
        <w:trPr>
          <w:divId w:val="1242448839"/>
          <w:tblCellSpacing w:w="15" w:type="dxa"/>
        </w:trPr>
        <w:tc>
          <w:tcPr>
            <w:tcW w:w="50" w:type="pct"/>
          </w:tcPr>
          <w:p w14:paraId="65BDD703" w14:textId="3B2552CC" w:rsidR="00996FC8" w:rsidRDefault="00996FC8">
            <w:pPr>
              <w:pStyle w:val="Bibliography"/>
              <w:rPr>
                <w:noProof/>
              </w:rPr>
            </w:pPr>
          </w:p>
        </w:tc>
        <w:tc>
          <w:tcPr>
            <w:tcW w:w="0" w:type="auto"/>
          </w:tcPr>
          <w:p w14:paraId="3EEE6921" w14:textId="4E94BD0C" w:rsidR="00996FC8" w:rsidRDefault="00996FC8">
            <w:pPr>
              <w:pStyle w:val="Bibliography"/>
              <w:rPr>
                <w:noProof/>
              </w:rPr>
            </w:pPr>
          </w:p>
        </w:tc>
      </w:tr>
      <w:tr w:rsidR="00996FC8" w14:paraId="1B955FE9" w14:textId="77777777" w:rsidTr="00996FC8">
        <w:trPr>
          <w:divId w:val="1242448839"/>
          <w:tblCellSpacing w:w="15" w:type="dxa"/>
        </w:trPr>
        <w:tc>
          <w:tcPr>
            <w:tcW w:w="50" w:type="pct"/>
          </w:tcPr>
          <w:p w14:paraId="56B77AFE" w14:textId="14D93DAC" w:rsidR="00996FC8" w:rsidRDefault="00996FC8">
            <w:pPr>
              <w:pStyle w:val="Bibliography"/>
              <w:rPr>
                <w:noProof/>
              </w:rPr>
            </w:pPr>
          </w:p>
        </w:tc>
        <w:tc>
          <w:tcPr>
            <w:tcW w:w="0" w:type="auto"/>
          </w:tcPr>
          <w:p w14:paraId="57F6367E" w14:textId="21E622FE" w:rsidR="00996FC8" w:rsidRDefault="00996FC8">
            <w:pPr>
              <w:pStyle w:val="Bibliography"/>
              <w:rPr>
                <w:noProof/>
              </w:rPr>
            </w:pPr>
          </w:p>
        </w:tc>
      </w:tr>
    </w:tbl>
    <w:p w14:paraId="4C8D22D8" w14:textId="77777777" w:rsidR="00996FC8" w:rsidRDefault="00996FC8">
      <w:pPr>
        <w:divId w:val="1242448839"/>
        <w:rPr>
          <w:rFonts w:eastAsia="Times New Roman"/>
          <w:noProof/>
        </w:rPr>
      </w:pPr>
    </w:p>
    <w:p w14:paraId="6BAC815B" w14:textId="7FDFED2C" w:rsidR="007F1130" w:rsidRPr="00A40FB5" w:rsidRDefault="00E906E9">
      <w:pPr>
        <w:rPr>
          <w:rFonts w:ascii="Times New Roman" w:hAnsi="Times New Roman" w:cs="Times New Roman"/>
        </w:rPr>
      </w:pPr>
      <w:r w:rsidRPr="00A40FB5">
        <w:rPr>
          <w:rFonts w:ascii="Times New Roman" w:hAnsi="Times New Roman" w:cs="Times New Roman"/>
        </w:rPr>
        <w:fldChar w:fldCharType="end"/>
      </w:r>
    </w:p>
    <w:sectPr w:rsidR="007F1130" w:rsidRPr="00A40FB5" w:rsidSect="00E27277">
      <w:footerReference w:type="default" r:id="rId14"/>
      <w:pgSz w:w="11906" w:h="16838" w:code="9"/>
      <w:pgMar w:top="720" w:right="926" w:bottom="1350" w:left="117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4F389" w14:textId="77777777" w:rsidR="00E27277" w:rsidRDefault="00E27277" w:rsidP="002E1ABF">
      <w:pPr>
        <w:spacing w:after="0" w:line="240" w:lineRule="auto"/>
      </w:pPr>
      <w:r>
        <w:separator/>
      </w:r>
    </w:p>
  </w:endnote>
  <w:endnote w:type="continuationSeparator" w:id="0">
    <w:p w14:paraId="430AB6EE" w14:textId="77777777" w:rsidR="00E27277" w:rsidRDefault="00E27277" w:rsidP="002E1ABF">
      <w:pPr>
        <w:spacing w:after="0" w:line="240" w:lineRule="auto"/>
      </w:pPr>
      <w:r>
        <w:continuationSeparator/>
      </w:r>
    </w:p>
  </w:endnote>
  <w:endnote w:type="continuationNotice" w:id="1">
    <w:p w14:paraId="04006231" w14:textId="77777777" w:rsidR="00E27277" w:rsidRDefault="00E272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6289947"/>
      <w:docPartObj>
        <w:docPartGallery w:val="Page Numbers (Bottom of Page)"/>
        <w:docPartUnique/>
      </w:docPartObj>
    </w:sdtPr>
    <w:sdtEndPr>
      <w:rPr>
        <w:noProof/>
      </w:rPr>
    </w:sdtEndPr>
    <w:sdtContent>
      <w:p w14:paraId="489898F4" w14:textId="77777777" w:rsidR="006B54E2" w:rsidRDefault="006B54E2">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1309166" w14:textId="77777777" w:rsidR="002C6DF6" w:rsidRPr="00AE63D7" w:rsidRDefault="002C6DF6">
    <w:pPr>
      <w:pStyle w:val="Footer"/>
      <w:rPr>
        <w:rFonts w:ascii="Times New Roman" w:hAnsi="Times New Roman" w:cs="Times New Roman"/>
        <w:i/>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0935699"/>
      <w:docPartObj>
        <w:docPartGallery w:val="Page Numbers (Bottom of Page)"/>
        <w:docPartUnique/>
      </w:docPartObj>
    </w:sdtPr>
    <w:sdtEndPr>
      <w:rPr>
        <w:noProof/>
      </w:rPr>
    </w:sdtEndPr>
    <w:sdtContent>
      <w:p w14:paraId="37079F61" w14:textId="77777777" w:rsidR="00632FE6" w:rsidRDefault="00632FE6">
        <w:pPr>
          <w:pStyle w:val="Footer"/>
          <w:jc w:val="right"/>
        </w:pPr>
        <w:r>
          <w:fldChar w:fldCharType="begin"/>
        </w:r>
        <w:r>
          <w:instrText xml:space="preserve"> PAGE   \* MERGEFORMAT </w:instrText>
        </w:r>
        <w:r>
          <w:fldChar w:fldCharType="separate"/>
        </w:r>
        <w:r w:rsidR="006B54E2">
          <w:rPr>
            <w:noProof/>
          </w:rPr>
          <w:t>2</w:t>
        </w:r>
        <w:r>
          <w:rPr>
            <w:noProof/>
          </w:rPr>
          <w:fldChar w:fldCharType="end"/>
        </w:r>
      </w:p>
    </w:sdtContent>
  </w:sdt>
  <w:p w14:paraId="3A7A11C6" w14:textId="77777777" w:rsidR="00632FE6" w:rsidRPr="00AE63D7" w:rsidRDefault="00632FE6">
    <w:pPr>
      <w:pStyle w:val="Footer"/>
      <w:rPr>
        <w:rFonts w:ascii="Times New Roman" w:hAnsi="Times New Roman" w:cs="Times New Roman"/>
        <w: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93AB4" w14:textId="77777777" w:rsidR="00E27277" w:rsidRDefault="00E27277" w:rsidP="002E1ABF">
      <w:pPr>
        <w:spacing w:after="0" w:line="240" w:lineRule="auto"/>
      </w:pPr>
      <w:r>
        <w:separator/>
      </w:r>
    </w:p>
  </w:footnote>
  <w:footnote w:type="continuationSeparator" w:id="0">
    <w:p w14:paraId="78BCADB0" w14:textId="77777777" w:rsidR="00E27277" w:rsidRDefault="00E27277" w:rsidP="002E1ABF">
      <w:pPr>
        <w:spacing w:after="0" w:line="240" w:lineRule="auto"/>
      </w:pPr>
      <w:r>
        <w:continuationSeparator/>
      </w:r>
    </w:p>
  </w:footnote>
  <w:footnote w:type="continuationNotice" w:id="1">
    <w:p w14:paraId="7CBBFD8B" w14:textId="77777777" w:rsidR="00E27277" w:rsidRDefault="00E272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3229"/>
    <w:multiLevelType w:val="hybridMultilevel"/>
    <w:tmpl w:val="FC0871C6"/>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 w15:restartNumberingAfterBreak="0">
    <w:nsid w:val="05860286"/>
    <w:multiLevelType w:val="multilevel"/>
    <w:tmpl w:val="E7401D12"/>
    <w:lvl w:ilvl="0">
      <w:start w:val="1"/>
      <w:numFmt w:val="decimal"/>
      <w:lvlText w:val="Chapter %1"/>
      <w:lvlJc w:val="left"/>
      <w:pPr>
        <w:ind w:left="630" w:hanging="360"/>
      </w:pPr>
      <w:rPr>
        <w:rFonts w:hint="default"/>
        <w:color w:val="auto"/>
      </w:rPr>
    </w:lvl>
    <w:lvl w:ilvl="1">
      <w:start w:val="1"/>
      <w:numFmt w:val="decimal"/>
      <w:lvlText w:val="%1.%2"/>
      <w:lvlJc w:val="left"/>
      <w:pPr>
        <w:ind w:left="108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1800" w:firstLine="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1436300"/>
    <w:multiLevelType w:val="multilevel"/>
    <w:tmpl w:val="9BFCB25E"/>
    <w:lvl w:ilvl="0">
      <w:start w:val="1"/>
      <w:numFmt w:val="decimal"/>
      <w:pStyle w:val="Heading1"/>
      <w:suff w:val="space"/>
      <w:lvlText w:val="Chapter %1"/>
      <w:lvlJc w:val="left"/>
      <w:pPr>
        <w:ind w:left="630" w:hanging="360"/>
      </w:pPr>
      <w:rPr>
        <w:rFonts w:hint="default"/>
        <w:color w:val="auto"/>
      </w:rPr>
    </w:lvl>
    <w:lvl w:ilvl="1">
      <w:start w:val="1"/>
      <w:numFmt w:val="decimal"/>
      <w:pStyle w:val="Heading2"/>
      <w:suff w:val="space"/>
      <w:lvlText w:val="%1.%2"/>
      <w:lvlJc w:val="left"/>
      <w:pPr>
        <w:ind w:left="1152" w:hanging="792"/>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right"/>
      <w:pPr>
        <w:ind w:left="1224" w:firstLine="144"/>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2614AED"/>
    <w:multiLevelType w:val="multilevel"/>
    <w:tmpl w:val="43ACA98A"/>
    <w:lvl w:ilvl="0">
      <w:start w:val="1"/>
      <w:numFmt w:val="decimal"/>
      <w:lvlText w:val="Chapter %1"/>
      <w:lvlJc w:val="left"/>
      <w:pPr>
        <w:ind w:left="630" w:hanging="360"/>
      </w:pPr>
      <w:rPr>
        <w:rFonts w:hint="default"/>
        <w:color w:val="auto"/>
      </w:rPr>
    </w:lvl>
    <w:lvl w:ilvl="1">
      <w:start w:val="1"/>
      <w:numFmt w:val="decimal"/>
      <w:lvlText w:val="%1.%2"/>
      <w:lvlJc w:val="left"/>
      <w:pPr>
        <w:ind w:left="108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800" w:firstLine="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D305FF5"/>
    <w:multiLevelType w:val="hybridMultilevel"/>
    <w:tmpl w:val="2826A84A"/>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5" w15:restartNumberingAfterBreak="0">
    <w:nsid w:val="254741EF"/>
    <w:multiLevelType w:val="hybridMultilevel"/>
    <w:tmpl w:val="F7343512"/>
    <w:lvl w:ilvl="0" w:tplc="4DE6ED6C">
      <w:start w:val="1"/>
      <w:numFmt w:val="decimal"/>
      <w:pStyle w:val="KDUAppendix"/>
      <w:suff w:val="space"/>
      <w:lvlText w:val="Appendix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557E2"/>
    <w:multiLevelType w:val="multilevel"/>
    <w:tmpl w:val="12CC8484"/>
    <w:lvl w:ilvl="0">
      <w:start w:val="1"/>
      <w:numFmt w:val="decimal"/>
      <w:lvlText w:val="Chapter %1"/>
      <w:lvlJc w:val="left"/>
      <w:pPr>
        <w:ind w:left="630" w:hanging="360"/>
      </w:pPr>
      <w:rPr>
        <w:rFonts w:hint="default"/>
        <w:color w:val="auto"/>
      </w:rPr>
    </w:lvl>
    <w:lvl w:ilvl="1">
      <w:start w:val="1"/>
      <w:numFmt w:val="decimal"/>
      <w:lvlText w:val="%1.%2"/>
      <w:lvlJc w:val="left"/>
      <w:pPr>
        <w:ind w:left="108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1800" w:firstLine="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4F54879"/>
    <w:multiLevelType w:val="hybridMultilevel"/>
    <w:tmpl w:val="96FCE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1C14F6"/>
    <w:multiLevelType w:val="hybridMultilevel"/>
    <w:tmpl w:val="A8F41370"/>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9" w15:restartNumberingAfterBreak="0">
    <w:nsid w:val="366741C4"/>
    <w:multiLevelType w:val="multilevel"/>
    <w:tmpl w:val="22B291A8"/>
    <w:lvl w:ilvl="0">
      <w:start w:val="1"/>
      <w:numFmt w:val="decimal"/>
      <w:lvlText w:val="Chapter %1"/>
      <w:lvlJc w:val="left"/>
      <w:pPr>
        <w:ind w:left="630" w:hanging="360"/>
      </w:pPr>
      <w:rPr>
        <w:rFonts w:hint="default"/>
        <w:color w:val="auto"/>
      </w:rPr>
    </w:lvl>
    <w:lvl w:ilvl="1">
      <w:start w:val="1"/>
      <w:numFmt w:val="decimal"/>
      <w:lvlText w:val="%1.%2"/>
      <w:lvlJc w:val="left"/>
      <w:pPr>
        <w:ind w:left="108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1800" w:firstLine="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3B12642E"/>
    <w:multiLevelType w:val="hybridMultilevel"/>
    <w:tmpl w:val="57E8EADC"/>
    <w:lvl w:ilvl="0" w:tplc="919EF46C">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1" w15:restartNumberingAfterBreak="0">
    <w:nsid w:val="3C693F01"/>
    <w:multiLevelType w:val="hybridMultilevel"/>
    <w:tmpl w:val="854A08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DA5250D"/>
    <w:multiLevelType w:val="hybridMultilevel"/>
    <w:tmpl w:val="8AFA1CC4"/>
    <w:lvl w:ilvl="0" w:tplc="11AC3BD0">
      <w:start w:val="1"/>
      <w:numFmt w:val="decimal"/>
      <w:lvlText w:val="%1."/>
      <w:lvlJc w:val="left"/>
      <w:pPr>
        <w:ind w:left="1350" w:hanging="360"/>
      </w:pPr>
    </w:lvl>
    <w:lvl w:ilvl="1" w:tplc="04090019" w:tentative="1">
      <w:start w:val="1"/>
      <w:numFmt w:val="lowerLetter"/>
      <w:lvlText w:val="%2."/>
      <w:lvlJc w:val="left"/>
      <w:pPr>
        <w:ind w:left="486" w:hanging="360"/>
      </w:pPr>
    </w:lvl>
    <w:lvl w:ilvl="2" w:tplc="0409001B" w:tentative="1">
      <w:start w:val="1"/>
      <w:numFmt w:val="lowerRoman"/>
      <w:lvlText w:val="%3."/>
      <w:lvlJc w:val="right"/>
      <w:pPr>
        <w:ind w:left="1206" w:hanging="180"/>
      </w:pPr>
    </w:lvl>
    <w:lvl w:ilvl="3" w:tplc="0409000F" w:tentative="1">
      <w:start w:val="1"/>
      <w:numFmt w:val="decimal"/>
      <w:lvlText w:val="%4."/>
      <w:lvlJc w:val="left"/>
      <w:pPr>
        <w:ind w:left="1926" w:hanging="360"/>
      </w:pPr>
    </w:lvl>
    <w:lvl w:ilvl="4" w:tplc="04090019" w:tentative="1">
      <w:start w:val="1"/>
      <w:numFmt w:val="lowerLetter"/>
      <w:lvlText w:val="%5."/>
      <w:lvlJc w:val="left"/>
      <w:pPr>
        <w:ind w:left="2646" w:hanging="360"/>
      </w:pPr>
    </w:lvl>
    <w:lvl w:ilvl="5" w:tplc="0409001B" w:tentative="1">
      <w:start w:val="1"/>
      <w:numFmt w:val="lowerRoman"/>
      <w:lvlText w:val="%6."/>
      <w:lvlJc w:val="right"/>
      <w:pPr>
        <w:ind w:left="3366" w:hanging="180"/>
      </w:pPr>
    </w:lvl>
    <w:lvl w:ilvl="6" w:tplc="0409000F" w:tentative="1">
      <w:start w:val="1"/>
      <w:numFmt w:val="decimal"/>
      <w:lvlText w:val="%7."/>
      <w:lvlJc w:val="left"/>
      <w:pPr>
        <w:ind w:left="4086" w:hanging="360"/>
      </w:pPr>
    </w:lvl>
    <w:lvl w:ilvl="7" w:tplc="04090019" w:tentative="1">
      <w:start w:val="1"/>
      <w:numFmt w:val="lowerLetter"/>
      <w:lvlText w:val="%8."/>
      <w:lvlJc w:val="left"/>
      <w:pPr>
        <w:ind w:left="4806" w:hanging="360"/>
      </w:pPr>
    </w:lvl>
    <w:lvl w:ilvl="8" w:tplc="0409001B" w:tentative="1">
      <w:start w:val="1"/>
      <w:numFmt w:val="lowerRoman"/>
      <w:lvlText w:val="%9."/>
      <w:lvlJc w:val="right"/>
      <w:pPr>
        <w:ind w:left="5526" w:hanging="180"/>
      </w:pPr>
    </w:lvl>
  </w:abstractNum>
  <w:abstractNum w:abstractNumId="13" w15:restartNumberingAfterBreak="0">
    <w:nsid w:val="42C014A3"/>
    <w:multiLevelType w:val="hybridMultilevel"/>
    <w:tmpl w:val="D21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6DFE"/>
    <w:multiLevelType w:val="multilevel"/>
    <w:tmpl w:val="4E8A8A50"/>
    <w:lvl w:ilvl="0">
      <w:start w:val="1"/>
      <w:numFmt w:val="decimal"/>
      <w:lvlText w:val="Chapter %1"/>
      <w:lvlJc w:val="left"/>
      <w:pPr>
        <w:ind w:left="630" w:hanging="360"/>
      </w:pPr>
      <w:rPr>
        <w:rFonts w:hint="default"/>
        <w:color w:val="auto"/>
      </w:rPr>
    </w:lvl>
    <w:lvl w:ilvl="1">
      <w:start w:val="1"/>
      <w:numFmt w:val="decimal"/>
      <w:lvlText w:val="%1.%2"/>
      <w:lvlJc w:val="left"/>
      <w:pPr>
        <w:ind w:left="108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1800" w:firstLine="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51EB6AE8"/>
    <w:multiLevelType w:val="hybridMultilevel"/>
    <w:tmpl w:val="2554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12C70"/>
    <w:multiLevelType w:val="hybridMultilevel"/>
    <w:tmpl w:val="2C8A04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644F7DA0"/>
    <w:multiLevelType w:val="hybridMultilevel"/>
    <w:tmpl w:val="077CA304"/>
    <w:lvl w:ilvl="0" w:tplc="4AE226C0">
      <w:start w:val="1"/>
      <w:numFmt w:val="decimal"/>
      <w:lvlText w:val="%1."/>
      <w:lvlJc w:val="left"/>
      <w:pPr>
        <w:ind w:left="1656" w:hanging="360"/>
      </w:pPr>
      <w:rPr>
        <w:rFonts w:hint="default"/>
        <w:u w:color="FFFFFF" w:themeColor="background1"/>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8" w15:restartNumberingAfterBreak="0">
    <w:nsid w:val="679931C2"/>
    <w:multiLevelType w:val="multilevel"/>
    <w:tmpl w:val="34003E02"/>
    <w:lvl w:ilvl="0">
      <w:start w:val="1"/>
      <w:numFmt w:val="decimal"/>
      <w:lvlText w:val="Chapter %1"/>
      <w:lvlJc w:val="left"/>
      <w:pPr>
        <w:ind w:left="630" w:hanging="360"/>
      </w:pPr>
      <w:rPr>
        <w:rFonts w:hint="default"/>
        <w:color w:val="auto"/>
      </w:rPr>
    </w:lvl>
    <w:lvl w:ilvl="1">
      <w:start w:val="1"/>
      <w:numFmt w:val="decimal"/>
      <w:lvlText w:val="%1.%2"/>
      <w:lvlJc w:val="left"/>
      <w:pPr>
        <w:ind w:left="108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1800" w:firstLine="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68C04FBA"/>
    <w:multiLevelType w:val="hybridMultilevel"/>
    <w:tmpl w:val="7F2C47B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F76315"/>
    <w:multiLevelType w:val="hybridMultilevel"/>
    <w:tmpl w:val="BBBE102E"/>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21" w15:restartNumberingAfterBreak="0">
    <w:nsid w:val="702A457E"/>
    <w:multiLevelType w:val="hybridMultilevel"/>
    <w:tmpl w:val="C66CB37A"/>
    <w:lvl w:ilvl="0" w:tplc="04406A80">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79701155"/>
    <w:multiLevelType w:val="hybridMultilevel"/>
    <w:tmpl w:val="41D61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586555">
    <w:abstractNumId w:val="6"/>
  </w:num>
  <w:num w:numId="2" w16cid:durableId="2071541566">
    <w:abstractNumId w:val="1"/>
  </w:num>
  <w:num w:numId="3" w16cid:durableId="1314794821">
    <w:abstractNumId w:val="8"/>
  </w:num>
  <w:num w:numId="4" w16cid:durableId="1731926817">
    <w:abstractNumId w:val="0"/>
  </w:num>
  <w:num w:numId="5" w16cid:durableId="2069380587">
    <w:abstractNumId w:val="4"/>
  </w:num>
  <w:num w:numId="6" w16cid:durableId="1805153167">
    <w:abstractNumId w:val="20"/>
  </w:num>
  <w:num w:numId="7" w16cid:durableId="53428347">
    <w:abstractNumId w:val="9"/>
  </w:num>
  <w:num w:numId="8" w16cid:durableId="1184906407">
    <w:abstractNumId w:val="14"/>
  </w:num>
  <w:num w:numId="9" w16cid:durableId="1992976536">
    <w:abstractNumId w:val="18"/>
  </w:num>
  <w:num w:numId="10" w16cid:durableId="2060780798">
    <w:abstractNumId w:val="3"/>
  </w:num>
  <w:num w:numId="11" w16cid:durableId="1036657549">
    <w:abstractNumId w:val="15"/>
  </w:num>
  <w:num w:numId="12" w16cid:durableId="502205570">
    <w:abstractNumId w:val="10"/>
  </w:num>
  <w:num w:numId="13" w16cid:durableId="444617608">
    <w:abstractNumId w:val="10"/>
    <w:lvlOverride w:ilvl="0">
      <w:startOverride w:val="1"/>
    </w:lvlOverride>
  </w:num>
  <w:num w:numId="14" w16cid:durableId="14667759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3442069">
    <w:abstractNumId w:val="10"/>
    <w:lvlOverride w:ilvl="0">
      <w:startOverride w:val="1"/>
    </w:lvlOverride>
  </w:num>
  <w:num w:numId="16" w16cid:durableId="529875375">
    <w:abstractNumId w:val="12"/>
  </w:num>
  <w:num w:numId="17" w16cid:durableId="1724451994">
    <w:abstractNumId w:val="12"/>
    <w:lvlOverride w:ilvl="0">
      <w:startOverride w:val="1"/>
    </w:lvlOverride>
  </w:num>
  <w:num w:numId="18" w16cid:durableId="1281104208">
    <w:abstractNumId w:val="12"/>
    <w:lvlOverride w:ilvl="0">
      <w:startOverride w:val="1"/>
    </w:lvlOverride>
  </w:num>
  <w:num w:numId="19" w16cid:durableId="750126141">
    <w:abstractNumId w:val="12"/>
    <w:lvlOverride w:ilvl="0">
      <w:startOverride w:val="1"/>
    </w:lvlOverride>
  </w:num>
  <w:num w:numId="20" w16cid:durableId="1434091071">
    <w:abstractNumId w:val="12"/>
    <w:lvlOverride w:ilvl="0">
      <w:startOverride w:val="1"/>
    </w:lvlOverride>
  </w:num>
  <w:num w:numId="21" w16cid:durableId="598023073">
    <w:abstractNumId w:val="2"/>
  </w:num>
  <w:num w:numId="22" w16cid:durableId="56057629">
    <w:abstractNumId w:val="12"/>
    <w:lvlOverride w:ilvl="0">
      <w:startOverride w:val="1"/>
    </w:lvlOverride>
  </w:num>
  <w:num w:numId="23" w16cid:durableId="1336686370">
    <w:abstractNumId w:val="17"/>
  </w:num>
  <w:num w:numId="24" w16cid:durableId="2057116353">
    <w:abstractNumId w:val="17"/>
    <w:lvlOverride w:ilvl="0">
      <w:startOverride w:val="1"/>
    </w:lvlOverride>
  </w:num>
  <w:num w:numId="25" w16cid:durableId="2051804527">
    <w:abstractNumId w:val="12"/>
    <w:lvlOverride w:ilvl="0">
      <w:startOverride w:val="1"/>
    </w:lvlOverride>
  </w:num>
  <w:num w:numId="26" w16cid:durableId="49426067">
    <w:abstractNumId w:val="5"/>
  </w:num>
  <w:num w:numId="27" w16cid:durableId="1371035664">
    <w:abstractNumId w:val="21"/>
  </w:num>
  <w:num w:numId="28" w16cid:durableId="72629283">
    <w:abstractNumId w:val="13"/>
  </w:num>
  <w:num w:numId="29" w16cid:durableId="115762242">
    <w:abstractNumId w:val="22"/>
  </w:num>
  <w:num w:numId="30" w16cid:durableId="1395156776">
    <w:abstractNumId w:val="19"/>
  </w:num>
  <w:num w:numId="31" w16cid:durableId="1763182499">
    <w:abstractNumId w:val="7"/>
  </w:num>
  <w:num w:numId="32" w16cid:durableId="954943657">
    <w:abstractNumId w:val="11"/>
  </w:num>
  <w:num w:numId="33" w16cid:durableId="12270372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3D7"/>
    <w:rsid w:val="0000605B"/>
    <w:rsid w:val="0000719D"/>
    <w:rsid w:val="00017AC6"/>
    <w:rsid w:val="00040E8C"/>
    <w:rsid w:val="00046826"/>
    <w:rsid w:val="00047AF2"/>
    <w:rsid w:val="00065317"/>
    <w:rsid w:val="00067117"/>
    <w:rsid w:val="000930CC"/>
    <w:rsid w:val="00096D13"/>
    <w:rsid w:val="000A0CB2"/>
    <w:rsid w:val="000A13D4"/>
    <w:rsid w:val="000C0627"/>
    <w:rsid w:val="000C467F"/>
    <w:rsid w:val="000C49D3"/>
    <w:rsid w:val="000E4E5D"/>
    <w:rsid w:val="000E7EBF"/>
    <w:rsid w:val="000F340D"/>
    <w:rsid w:val="0012396F"/>
    <w:rsid w:val="00151C85"/>
    <w:rsid w:val="001761B0"/>
    <w:rsid w:val="001921EE"/>
    <w:rsid w:val="00194992"/>
    <w:rsid w:val="0019735B"/>
    <w:rsid w:val="001A655D"/>
    <w:rsid w:val="001C6D08"/>
    <w:rsid w:val="001D15DF"/>
    <w:rsid w:val="001D781B"/>
    <w:rsid w:val="001D7983"/>
    <w:rsid w:val="001F43C2"/>
    <w:rsid w:val="001F6E1B"/>
    <w:rsid w:val="00212EE3"/>
    <w:rsid w:val="00214E94"/>
    <w:rsid w:val="002350B1"/>
    <w:rsid w:val="00237A3F"/>
    <w:rsid w:val="00242161"/>
    <w:rsid w:val="00247FDD"/>
    <w:rsid w:val="00250870"/>
    <w:rsid w:val="00261F5E"/>
    <w:rsid w:val="00262CC1"/>
    <w:rsid w:val="00293D36"/>
    <w:rsid w:val="00295D18"/>
    <w:rsid w:val="002B733F"/>
    <w:rsid w:val="002C570A"/>
    <w:rsid w:val="002C6DF6"/>
    <w:rsid w:val="002E19C2"/>
    <w:rsid w:val="002E1ABF"/>
    <w:rsid w:val="002E1FFA"/>
    <w:rsid w:val="002F3532"/>
    <w:rsid w:val="00301983"/>
    <w:rsid w:val="00301CB4"/>
    <w:rsid w:val="003274D5"/>
    <w:rsid w:val="00335C21"/>
    <w:rsid w:val="003515B3"/>
    <w:rsid w:val="00357D68"/>
    <w:rsid w:val="00363488"/>
    <w:rsid w:val="003847ED"/>
    <w:rsid w:val="00390766"/>
    <w:rsid w:val="00391DD5"/>
    <w:rsid w:val="00393290"/>
    <w:rsid w:val="00396A3F"/>
    <w:rsid w:val="003A6B22"/>
    <w:rsid w:val="003A700D"/>
    <w:rsid w:val="003C1CA6"/>
    <w:rsid w:val="003D45A4"/>
    <w:rsid w:val="003D70DB"/>
    <w:rsid w:val="003D7D1B"/>
    <w:rsid w:val="003E29D8"/>
    <w:rsid w:val="003E499F"/>
    <w:rsid w:val="003F1AFB"/>
    <w:rsid w:val="003F7258"/>
    <w:rsid w:val="004009F6"/>
    <w:rsid w:val="0041133E"/>
    <w:rsid w:val="00422A2F"/>
    <w:rsid w:val="00440EA9"/>
    <w:rsid w:val="00450DEE"/>
    <w:rsid w:val="00460EF2"/>
    <w:rsid w:val="00467F19"/>
    <w:rsid w:val="00477C96"/>
    <w:rsid w:val="004856DB"/>
    <w:rsid w:val="004870C6"/>
    <w:rsid w:val="00494D74"/>
    <w:rsid w:val="004B00DC"/>
    <w:rsid w:val="004B7402"/>
    <w:rsid w:val="004C7519"/>
    <w:rsid w:val="004D0F62"/>
    <w:rsid w:val="004E5268"/>
    <w:rsid w:val="004E67BB"/>
    <w:rsid w:val="004F0DEC"/>
    <w:rsid w:val="004F3A9D"/>
    <w:rsid w:val="004F7A6E"/>
    <w:rsid w:val="00502ABB"/>
    <w:rsid w:val="00514896"/>
    <w:rsid w:val="00517921"/>
    <w:rsid w:val="00533EA5"/>
    <w:rsid w:val="00541E9D"/>
    <w:rsid w:val="00551D66"/>
    <w:rsid w:val="005556B6"/>
    <w:rsid w:val="00571CAF"/>
    <w:rsid w:val="005C0BF6"/>
    <w:rsid w:val="005D200C"/>
    <w:rsid w:val="005E21D5"/>
    <w:rsid w:val="005E3859"/>
    <w:rsid w:val="005F6B2D"/>
    <w:rsid w:val="00622EB4"/>
    <w:rsid w:val="00632FE6"/>
    <w:rsid w:val="006437B4"/>
    <w:rsid w:val="00670CD2"/>
    <w:rsid w:val="0068300B"/>
    <w:rsid w:val="006840CB"/>
    <w:rsid w:val="00685D04"/>
    <w:rsid w:val="006A1AE1"/>
    <w:rsid w:val="006A6905"/>
    <w:rsid w:val="006B42B4"/>
    <w:rsid w:val="006B54E2"/>
    <w:rsid w:val="006D3E5F"/>
    <w:rsid w:val="006E31B0"/>
    <w:rsid w:val="006E702E"/>
    <w:rsid w:val="006F14E9"/>
    <w:rsid w:val="006F6A44"/>
    <w:rsid w:val="0072698F"/>
    <w:rsid w:val="0074469E"/>
    <w:rsid w:val="007503A7"/>
    <w:rsid w:val="00752D1B"/>
    <w:rsid w:val="00757EB0"/>
    <w:rsid w:val="00770A3C"/>
    <w:rsid w:val="00772F2C"/>
    <w:rsid w:val="007916BC"/>
    <w:rsid w:val="0079191F"/>
    <w:rsid w:val="007A4442"/>
    <w:rsid w:val="007D28C4"/>
    <w:rsid w:val="007F1130"/>
    <w:rsid w:val="008058B2"/>
    <w:rsid w:val="00822817"/>
    <w:rsid w:val="0083177D"/>
    <w:rsid w:val="00842729"/>
    <w:rsid w:val="00842BD5"/>
    <w:rsid w:val="00844747"/>
    <w:rsid w:val="0085621E"/>
    <w:rsid w:val="0086435A"/>
    <w:rsid w:val="00866C81"/>
    <w:rsid w:val="00875789"/>
    <w:rsid w:val="008821BE"/>
    <w:rsid w:val="008836A0"/>
    <w:rsid w:val="00887CF5"/>
    <w:rsid w:val="008A1392"/>
    <w:rsid w:val="008A6FB5"/>
    <w:rsid w:val="008B1286"/>
    <w:rsid w:val="008B7EEF"/>
    <w:rsid w:val="008E4CAD"/>
    <w:rsid w:val="008E7DCC"/>
    <w:rsid w:val="008F7DAD"/>
    <w:rsid w:val="00906322"/>
    <w:rsid w:val="0091163C"/>
    <w:rsid w:val="00913C0C"/>
    <w:rsid w:val="00920135"/>
    <w:rsid w:val="00924ECC"/>
    <w:rsid w:val="00930F2E"/>
    <w:rsid w:val="00931991"/>
    <w:rsid w:val="00932E03"/>
    <w:rsid w:val="00940956"/>
    <w:rsid w:val="00950603"/>
    <w:rsid w:val="00956B05"/>
    <w:rsid w:val="00956EDA"/>
    <w:rsid w:val="00970F7C"/>
    <w:rsid w:val="00973425"/>
    <w:rsid w:val="009746EE"/>
    <w:rsid w:val="009756A4"/>
    <w:rsid w:val="009831C5"/>
    <w:rsid w:val="009840B7"/>
    <w:rsid w:val="00987788"/>
    <w:rsid w:val="009917B6"/>
    <w:rsid w:val="00993DC4"/>
    <w:rsid w:val="00995797"/>
    <w:rsid w:val="00996FC8"/>
    <w:rsid w:val="009A2256"/>
    <w:rsid w:val="009A4726"/>
    <w:rsid w:val="009A55F2"/>
    <w:rsid w:val="009A65D0"/>
    <w:rsid w:val="009A7387"/>
    <w:rsid w:val="009B2B9E"/>
    <w:rsid w:val="009C615B"/>
    <w:rsid w:val="009D0558"/>
    <w:rsid w:val="009D55AA"/>
    <w:rsid w:val="00A036A5"/>
    <w:rsid w:val="00A237EA"/>
    <w:rsid w:val="00A25663"/>
    <w:rsid w:val="00A25CEB"/>
    <w:rsid w:val="00A27B63"/>
    <w:rsid w:val="00A319CA"/>
    <w:rsid w:val="00A40FB5"/>
    <w:rsid w:val="00A47962"/>
    <w:rsid w:val="00A5056F"/>
    <w:rsid w:val="00A64AE2"/>
    <w:rsid w:val="00A64F9D"/>
    <w:rsid w:val="00A65519"/>
    <w:rsid w:val="00A6625F"/>
    <w:rsid w:val="00A665C1"/>
    <w:rsid w:val="00A7667E"/>
    <w:rsid w:val="00A80964"/>
    <w:rsid w:val="00A949CF"/>
    <w:rsid w:val="00AA50B1"/>
    <w:rsid w:val="00AA621E"/>
    <w:rsid w:val="00AB0629"/>
    <w:rsid w:val="00AC6A75"/>
    <w:rsid w:val="00AE63D7"/>
    <w:rsid w:val="00AE730A"/>
    <w:rsid w:val="00AF2D1C"/>
    <w:rsid w:val="00B00789"/>
    <w:rsid w:val="00B07B5C"/>
    <w:rsid w:val="00B14DC7"/>
    <w:rsid w:val="00B15D2C"/>
    <w:rsid w:val="00B25288"/>
    <w:rsid w:val="00B331D5"/>
    <w:rsid w:val="00B54529"/>
    <w:rsid w:val="00B70F2B"/>
    <w:rsid w:val="00B7298B"/>
    <w:rsid w:val="00B817D4"/>
    <w:rsid w:val="00BA6E23"/>
    <w:rsid w:val="00BB10FF"/>
    <w:rsid w:val="00BC042E"/>
    <w:rsid w:val="00BD092E"/>
    <w:rsid w:val="00BE701D"/>
    <w:rsid w:val="00BE7443"/>
    <w:rsid w:val="00BF14FF"/>
    <w:rsid w:val="00BF6816"/>
    <w:rsid w:val="00C21E74"/>
    <w:rsid w:val="00C2590F"/>
    <w:rsid w:val="00C37D26"/>
    <w:rsid w:val="00C44210"/>
    <w:rsid w:val="00C51A30"/>
    <w:rsid w:val="00C544C0"/>
    <w:rsid w:val="00C60728"/>
    <w:rsid w:val="00C77812"/>
    <w:rsid w:val="00CD7D04"/>
    <w:rsid w:val="00CE308C"/>
    <w:rsid w:val="00CF0CE9"/>
    <w:rsid w:val="00D1679B"/>
    <w:rsid w:val="00D31C77"/>
    <w:rsid w:val="00D345C7"/>
    <w:rsid w:val="00D35ED3"/>
    <w:rsid w:val="00D47401"/>
    <w:rsid w:val="00D4778D"/>
    <w:rsid w:val="00D51110"/>
    <w:rsid w:val="00D53021"/>
    <w:rsid w:val="00D64003"/>
    <w:rsid w:val="00D674A5"/>
    <w:rsid w:val="00D703C1"/>
    <w:rsid w:val="00D74E2B"/>
    <w:rsid w:val="00D75C95"/>
    <w:rsid w:val="00D80C75"/>
    <w:rsid w:val="00DD35C2"/>
    <w:rsid w:val="00DD6A50"/>
    <w:rsid w:val="00DF0EE8"/>
    <w:rsid w:val="00DF1606"/>
    <w:rsid w:val="00E07D83"/>
    <w:rsid w:val="00E13D6B"/>
    <w:rsid w:val="00E1415A"/>
    <w:rsid w:val="00E27277"/>
    <w:rsid w:val="00E46F40"/>
    <w:rsid w:val="00E53949"/>
    <w:rsid w:val="00E614E5"/>
    <w:rsid w:val="00E8172A"/>
    <w:rsid w:val="00E85792"/>
    <w:rsid w:val="00E87E41"/>
    <w:rsid w:val="00E90303"/>
    <w:rsid w:val="00E906E9"/>
    <w:rsid w:val="00E93C92"/>
    <w:rsid w:val="00EA2350"/>
    <w:rsid w:val="00EB6579"/>
    <w:rsid w:val="00EB6860"/>
    <w:rsid w:val="00EC4142"/>
    <w:rsid w:val="00EC6CD4"/>
    <w:rsid w:val="00ED3CA4"/>
    <w:rsid w:val="00EE42E6"/>
    <w:rsid w:val="00EF048B"/>
    <w:rsid w:val="00EF11C3"/>
    <w:rsid w:val="00EF2950"/>
    <w:rsid w:val="00F05C03"/>
    <w:rsid w:val="00F37BFF"/>
    <w:rsid w:val="00F40A25"/>
    <w:rsid w:val="00F42C8A"/>
    <w:rsid w:val="00F8281E"/>
    <w:rsid w:val="00F8450D"/>
    <w:rsid w:val="00F86006"/>
    <w:rsid w:val="00FA3A0A"/>
    <w:rsid w:val="00FD4429"/>
    <w:rsid w:val="00FE253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0FB0B1"/>
  <w15:chartTrackingRefBased/>
  <w15:docId w15:val="{1459D8D7-979B-468D-9350-0CFD0BB1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70A"/>
    <w:rPr>
      <w:color w:val="000000" w:themeColor="text1"/>
    </w:rPr>
  </w:style>
  <w:style w:type="paragraph" w:styleId="Heading1">
    <w:name w:val="heading 1"/>
    <w:aliases w:val="KDU_Heading 1"/>
    <w:basedOn w:val="Normal"/>
    <w:next w:val="KDUPara"/>
    <w:link w:val="Heading1Char"/>
    <w:autoRedefine/>
    <w:uiPriority w:val="9"/>
    <w:qFormat/>
    <w:rsid w:val="001F43C2"/>
    <w:pPr>
      <w:keepNext/>
      <w:keepLines/>
      <w:numPr>
        <w:numId w:val="21"/>
      </w:numPr>
      <w:spacing w:before="240" w:after="0"/>
      <w:ind w:hanging="630"/>
      <w:jc w:val="both"/>
      <w:outlineLvl w:val="0"/>
    </w:pPr>
    <w:rPr>
      <w:rFonts w:ascii="Times New Roman" w:eastAsiaTheme="majorEastAsia" w:hAnsi="Times New Roman" w:cstheme="majorBidi"/>
      <w:b/>
      <w:sz w:val="40"/>
      <w:szCs w:val="32"/>
      <w:lang w:eastAsia="ja-JP"/>
    </w:rPr>
  </w:style>
  <w:style w:type="paragraph" w:styleId="Heading2">
    <w:name w:val="heading 2"/>
    <w:aliases w:val="KDU_Heading 2"/>
    <w:basedOn w:val="Normal"/>
    <w:next w:val="KDUPara"/>
    <w:link w:val="Heading2Char"/>
    <w:autoRedefine/>
    <w:uiPriority w:val="9"/>
    <w:unhideWhenUsed/>
    <w:qFormat/>
    <w:rsid w:val="001F43C2"/>
    <w:pPr>
      <w:numPr>
        <w:ilvl w:val="1"/>
        <w:numId w:val="21"/>
      </w:numPr>
      <w:ind w:left="1224"/>
      <w:outlineLvl w:val="1"/>
    </w:pPr>
    <w:rPr>
      <w:rFonts w:ascii="Times New Roman" w:hAnsi="Times New Roman"/>
      <w:b/>
      <w:sz w:val="32"/>
    </w:rPr>
  </w:style>
  <w:style w:type="paragraph" w:styleId="Heading3">
    <w:name w:val="heading 3"/>
    <w:aliases w:val="KDU_Heading 3"/>
    <w:basedOn w:val="Normal"/>
    <w:next w:val="KDUPara"/>
    <w:link w:val="Heading3Char"/>
    <w:autoRedefine/>
    <w:uiPriority w:val="9"/>
    <w:unhideWhenUsed/>
    <w:qFormat/>
    <w:rsid w:val="002E1FFA"/>
    <w:pPr>
      <w:keepNext/>
      <w:keepLines/>
      <w:numPr>
        <w:ilvl w:val="2"/>
        <w:numId w:val="21"/>
      </w:numPr>
      <w:spacing w:before="120" w:after="0"/>
      <w:outlineLvl w:val="2"/>
    </w:pPr>
    <w:rPr>
      <w:rFonts w:ascii="Times New Roman" w:eastAsiaTheme="majorEastAsia" w:hAnsi="Times New Roman" w:cstheme="majorBidi"/>
      <w:b/>
      <w:sz w:val="28"/>
      <w:szCs w:val="24"/>
      <w:lang w:eastAsia="ja-JP"/>
    </w:rPr>
  </w:style>
  <w:style w:type="paragraph" w:styleId="Heading4">
    <w:name w:val="heading 4"/>
    <w:basedOn w:val="Normal"/>
    <w:next w:val="Normal"/>
    <w:link w:val="Heading4Char"/>
    <w:uiPriority w:val="9"/>
    <w:semiHidden/>
    <w:unhideWhenUsed/>
    <w:qFormat/>
    <w:rsid w:val="00571C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KDU_Heading 1 Char"/>
    <w:basedOn w:val="DefaultParagraphFont"/>
    <w:link w:val="Heading1"/>
    <w:uiPriority w:val="9"/>
    <w:rsid w:val="001F43C2"/>
    <w:rPr>
      <w:rFonts w:ascii="Times New Roman" w:eastAsiaTheme="majorEastAsia" w:hAnsi="Times New Roman" w:cstheme="majorBidi"/>
      <w:b/>
      <w:color w:val="000000" w:themeColor="text1"/>
      <w:sz w:val="40"/>
      <w:szCs w:val="32"/>
      <w:lang w:eastAsia="ja-JP"/>
    </w:rPr>
  </w:style>
  <w:style w:type="character" w:customStyle="1" w:styleId="Heading2Char">
    <w:name w:val="Heading 2 Char"/>
    <w:aliases w:val="KDU_Heading 2 Char"/>
    <w:basedOn w:val="DefaultParagraphFont"/>
    <w:link w:val="Heading2"/>
    <w:uiPriority w:val="9"/>
    <w:rsid w:val="001F43C2"/>
    <w:rPr>
      <w:rFonts w:ascii="Times New Roman" w:hAnsi="Times New Roman"/>
      <w:b/>
      <w:color w:val="000000" w:themeColor="text1"/>
      <w:sz w:val="32"/>
    </w:rPr>
  </w:style>
  <w:style w:type="character" w:customStyle="1" w:styleId="Heading3Char">
    <w:name w:val="Heading 3 Char"/>
    <w:aliases w:val="KDU_Heading 3 Char"/>
    <w:basedOn w:val="DefaultParagraphFont"/>
    <w:link w:val="Heading3"/>
    <w:uiPriority w:val="9"/>
    <w:rsid w:val="002E1FFA"/>
    <w:rPr>
      <w:rFonts w:ascii="Times New Roman" w:eastAsiaTheme="majorEastAsia" w:hAnsi="Times New Roman" w:cstheme="majorBidi"/>
      <w:b/>
      <w:color w:val="000000" w:themeColor="text1"/>
      <w:sz w:val="28"/>
      <w:szCs w:val="24"/>
      <w:lang w:eastAsia="ja-JP"/>
    </w:rPr>
  </w:style>
  <w:style w:type="paragraph" w:customStyle="1" w:styleId="KDUPara">
    <w:name w:val="KDU_Para"/>
    <w:basedOn w:val="Normal"/>
    <w:link w:val="KDUParaChar"/>
    <w:autoRedefine/>
    <w:qFormat/>
    <w:rsid w:val="003F7258"/>
    <w:pPr>
      <w:spacing w:before="240" w:after="120" w:line="240" w:lineRule="auto"/>
    </w:pPr>
    <w:rPr>
      <w:rFonts w:ascii="Times New Roman" w:hAnsi="Times New Roman"/>
      <w:color w:val="auto"/>
      <w:sz w:val="24"/>
      <w:szCs w:val="24"/>
      <w:lang w:eastAsia="ja-JP"/>
    </w:rPr>
  </w:style>
  <w:style w:type="paragraph" w:styleId="Caption">
    <w:name w:val="caption"/>
    <w:aliases w:val="KDU_Caption"/>
    <w:basedOn w:val="Normal"/>
    <w:next w:val="Normal"/>
    <w:autoRedefine/>
    <w:uiPriority w:val="35"/>
    <w:unhideWhenUsed/>
    <w:qFormat/>
    <w:rsid w:val="007503A7"/>
    <w:pPr>
      <w:spacing w:after="200" w:line="240" w:lineRule="auto"/>
      <w:jc w:val="center"/>
    </w:pPr>
    <w:rPr>
      <w:rFonts w:ascii="Times New Roman" w:hAnsi="Times New Roman" w:cs="Times New Roman"/>
      <w:color w:val="44546A" w:themeColor="text2"/>
      <w:sz w:val="24"/>
      <w:szCs w:val="24"/>
    </w:rPr>
  </w:style>
  <w:style w:type="character" w:customStyle="1" w:styleId="KDUParaChar">
    <w:name w:val="KDU_Para Char"/>
    <w:basedOn w:val="DefaultParagraphFont"/>
    <w:link w:val="KDUPara"/>
    <w:rsid w:val="003F7258"/>
    <w:rPr>
      <w:rFonts w:ascii="Times New Roman" w:hAnsi="Times New Roman"/>
      <w:sz w:val="24"/>
      <w:szCs w:val="24"/>
      <w:lang w:eastAsia="ja-JP"/>
    </w:rPr>
  </w:style>
  <w:style w:type="table" w:styleId="TableGrid">
    <w:name w:val="Table Grid"/>
    <w:basedOn w:val="TableNormal"/>
    <w:uiPriority w:val="39"/>
    <w:rsid w:val="009A5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UMainHeadingStyle">
    <w:name w:val="KDU_Main Heading Style"/>
    <w:basedOn w:val="Heading1"/>
    <w:next w:val="KDUPara"/>
    <w:link w:val="KDUMainHeadingStyleChar"/>
    <w:autoRedefine/>
    <w:qFormat/>
    <w:rsid w:val="001F43C2"/>
    <w:pPr>
      <w:numPr>
        <w:numId w:val="0"/>
      </w:numPr>
      <w:jc w:val="center"/>
    </w:pPr>
    <w:rPr>
      <w:u w:val="single"/>
    </w:rPr>
  </w:style>
  <w:style w:type="paragraph" w:styleId="TOCHeading">
    <w:name w:val="TOC Heading"/>
    <w:basedOn w:val="Heading1"/>
    <w:next w:val="Normal"/>
    <w:uiPriority w:val="39"/>
    <w:unhideWhenUsed/>
    <w:qFormat/>
    <w:rsid w:val="009A55F2"/>
    <w:pPr>
      <w:numPr>
        <w:numId w:val="0"/>
      </w:numPr>
      <w:outlineLvl w:val="9"/>
    </w:pPr>
    <w:rPr>
      <w:rFonts w:asciiTheme="majorHAnsi" w:hAnsiTheme="majorHAnsi"/>
      <w:b w:val="0"/>
      <w:color w:val="2E74B5" w:themeColor="accent1" w:themeShade="BF"/>
      <w:sz w:val="32"/>
    </w:rPr>
  </w:style>
  <w:style w:type="character" w:customStyle="1" w:styleId="KDUMainHeadingStyleChar">
    <w:name w:val="KDU_Main Heading Style Char"/>
    <w:basedOn w:val="Heading1Char"/>
    <w:link w:val="KDUMainHeadingStyle"/>
    <w:rsid w:val="001F43C2"/>
    <w:rPr>
      <w:rFonts w:ascii="Times New Roman" w:eastAsiaTheme="majorEastAsia" w:hAnsi="Times New Roman" w:cstheme="majorBidi"/>
      <w:b/>
      <w:color w:val="000000" w:themeColor="text1"/>
      <w:sz w:val="40"/>
      <w:szCs w:val="32"/>
      <w:u w:val="single"/>
      <w:lang w:eastAsia="ja-JP"/>
    </w:rPr>
  </w:style>
  <w:style w:type="paragraph" w:styleId="TOC1">
    <w:name w:val="toc 1"/>
    <w:basedOn w:val="Normal"/>
    <w:next w:val="Normal"/>
    <w:autoRedefine/>
    <w:uiPriority w:val="39"/>
    <w:unhideWhenUsed/>
    <w:rsid w:val="009A55F2"/>
    <w:pPr>
      <w:spacing w:after="100"/>
    </w:pPr>
  </w:style>
  <w:style w:type="paragraph" w:styleId="TOC2">
    <w:name w:val="toc 2"/>
    <w:basedOn w:val="Normal"/>
    <w:next w:val="Normal"/>
    <w:autoRedefine/>
    <w:uiPriority w:val="39"/>
    <w:unhideWhenUsed/>
    <w:rsid w:val="009A55F2"/>
    <w:pPr>
      <w:spacing w:after="100"/>
      <w:ind w:left="220"/>
    </w:pPr>
  </w:style>
  <w:style w:type="paragraph" w:styleId="TOC3">
    <w:name w:val="toc 3"/>
    <w:basedOn w:val="Normal"/>
    <w:next w:val="Normal"/>
    <w:autoRedefine/>
    <w:uiPriority w:val="39"/>
    <w:unhideWhenUsed/>
    <w:rsid w:val="009A55F2"/>
    <w:pPr>
      <w:spacing w:after="100"/>
      <w:ind w:left="440"/>
    </w:pPr>
  </w:style>
  <w:style w:type="character" w:styleId="Hyperlink">
    <w:name w:val="Hyperlink"/>
    <w:basedOn w:val="DefaultParagraphFont"/>
    <w:uiPriority w:val="99"/>
    <w:unhideWhenUsed/>
    <w:rsid w:val="009A55F2"/>
    <w:rPr>
      <w:color w:val="0563C1" w:themeColor="hyperlink"/>
      <w:u w:val="single"/>
    </w:rPr>
  </w:style>
  <w:style w:type="paragraph" w:styleId="TableofFigures">
    <w:name w:val="table of figures"/>
    <w:basedOn w:val="Normal"/>
    <w:next w:val="Normal"/>
    <w:uiPriority w:val="99"/>
    <w:unhideWhenUsed/>
    <w:rsid w:val="00D35ED3"/>
    <w:pPr>
      <w:spacing w:after="0"/>
    </w:pPr>
  </w:style>
  <w:style w:type="paragraph" w:styleId="Bibliography">
    <w:name w:val="Bibliography"/>
    <w:basedOn w:val="Normal"/>
    <w:next w:val="Normal"/>
    <w:uiPriority w:val="37"/>
    <w:unhideWhenUsed/>
    <w:rsid w:val="00017AC6"/>
  </w:style>
  <w:style w:type="paragraph" w:styleId="ListParagraph">
    <w:name w:val="List Paragraph"/>
    <w:basedOn w:val="Normal"/>
    <w:uiPriority w:val="34"/>
    <w:qFormat/>
    <w:rsid w:val="006D3E5F"/>
    <w:pPr>
      <w:ind w:left="720"/>
      <w:contextualSpacing/>
    </w:pPr>
  </w:style>
  <w:style w:type="paragraph" w:customStyle="1" w:styleId="KDUList">
    <w:name w:val="KDU_List"/>
    <w:basedOn w:val="Normal"/>
    <w:link w:val="KDUListChar"/>
    <w:autoRedefine/>
    <w:qFormat/>
    <w:rsid w:val="00D53021"/>
    <w:pPr>
      <w:spacing w:before="240" w:after="40" w:line="240" w:lineRule="auto"/>
      <w:ind w:left="720"/>
      <w:contextualSpacing/>
    </w:pPr>
    <w:rPr>
      <w:rFonts w:ascii="Times New Roman" w:hAnsi="Times New Roman" w:cs="Times New Roman"/>
      <w:sz w:val="24"/>
      <w:lang w:eastAsia="ja-JP"/>
    </w:rPr>
  </w:style>
  <w:style w:type="paragraph" w:styleId="Header">
    <w:name w:val="header"/>
    <w:basedOn w:val="Normal"/>
    <w:link w:val="HeaderChar"/>
    <w:uiPriority w:val="99"/>
    <w:unhideWhenUsed/>
    <w:rsid w:val="002E1ABF"/>
    <w:pPr>
      <w:tabs>
        <w:tab w:val="center" w:pos="4680"/>
        <w:tab w:val="right" w:pos="9360"/>
      </w:tabs>
      <w:spacing w:after="0" w:line="240" w:lineRule="auto"/>
    </w:pPr>
  </w:style>
  <w:style w:type="character" w:customStyle="1" w:styleId="KDUListChar">
    <w:name w:val="KDU_List Char"/>
    <w:basedOn w:val="DefaultParagraphFont"/>
    <w:link w:val="KDUList"/>
    <w:rsid w:val="00D53021"/>
    <w:rPr>
      <w:rFonts w:ascii="Times New Roman" w:hAnsi="Times New Roman" w:cs="Times New Roman"/>
      <w:color w:val="000000" w:themeColor="text1"/>
      <w:sz w:val="24"/>
      <w:lang w:eastAsia="ja-JP"/>
    </w:rPr>
  </w:style>
  <w:style w:type="character" w:customStyle="1" w:styleId="HeaderChar">
    <w:name w:val="Header Char"/>
    <w:basedOn w:val="DefaultParagraphFont"/>
    <w:link w:val="Header"/>
    <w:uiPriority w:val="99"/>
    <w:rsid w:val="002E1ABF"/>
    <w:rPr>
      <w:color w:val="000000" w:themeColor="text1"/>
    </w:rPr>
  </w:style>
  <w:style w:type="paragraph" w:styleId="Footer">
    <w:name w:val="footer"/>
    <w:basedOn w:val="Normal"/>
    <w:link w:val="FooterChar"/>
    <w:uiPriority w:val="99"/>
    <w:unhideWhenUsed/>
    <w:rsid w:val="002E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BF"/>
    <w:rPr>
      <w:color w:val="000000" w:themeColor="text1"/>
    </w:rPr>
  </w:style>
  <w:style w:type="paragraph" w:styleId="BalloonText">
    <w:name w:val="Balloon Text"/>
    <w:basedOn w:val="Normal"/>
    <w:link w:val="BalloonTextChar"/>
    <w:uiPriority w:val="99"/>
    <w:semiHidden/>
    <w:unhideWhenUsed/>
    <w:rsid w:val="00F42C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C8A"/>
    <w:rPr>
      <w:rFonts w:ascii="Segoe UI" w:hAnsi="Segoe UI" w:cs="Segoe UI"/>
      <w:color w:val="000000" w:themeColor="text1"/>
      <w:sz w:val="18"/>
      <w:szCs w:val="18"/>
    </w:rPr>
  </w:style>
  <w:style w:type="paragraph" w:styleId="NormalWeb">
    <w:name w:val="Normal (Web)"/>
    <w:basedOn w:val="Normal"/>
    <w:uiPriority w:val="99"/>
    <w:semiHidden/>
    <w:unhideWhenUsed/>
    <w:rsid w:val="001A655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KDUAppendix">
    <w:name w:val="KDU_Appendix"/>
    <w:basedOn w:val="Heading2"/>
    <w:link w:val="KDUAppendixChar"/>
    <w:qFormat/>
    <w:rsid w:val="008A6FB5"/>
    <w:pPr>
      <w:numPr>
        <w:ilvl w:val="0"/>
        <w:numId w:val="26"/>
      </w:numPr>
    </w:pPr>
    <w:rPr>
      <w:sz w:val="28"/>
      <w:lang w:eastAsia="ja-JP"/>
    </w:rPr>
  </w:style>
  <w:style w:type="character" w:customStyle="1" w:styleId="KDUAppendixChar">
    <w:name w:val="KDU_Appendix Char"/>
    <w:basedOn w:val="DefaultParagraphFont"/>
    <w:link w:val="KDUAppendix"/>
    <w:rsid w:val="008A6FB5"/>
    <w:rPr>
      <w:rFonts w:ascii="Times New Roman" w:hAnsi="Times New Roman"/>
      <w:b/>
      <w:color w:val="000000" w:themeColor="text1"/>
      <w:sz w:val="28"/>
      <w:lang w:eastAsia="ja-JP"/>
    </w:rPr>
  </w:style>
  <w:style w:type="character" w:styleId="UnresolvedMention">
    <w:name w:val="Unresolved Mention"/>
    <w:basedOn w:val="DefaultParagraphFont"/>
    <w:uiPriority w:val="99"/>
    <w:semiHidden/>
    <w:unhideWhenUsed/>
    <w:rsid w:val="004F3A9D"/>
    <w:rPr>
      <w:color w:val="605E5C"/>
      <w:shd w:val="clear" w:color="auto" w:fill="E1DFDD"/>
    </w:rPr>
  </w:style>
  <w:style w:type="character" w:customStyle="1" w:styleId="Heading4Char">
    <w:name w:val="Heading 4 Char"/>
    <w:basedOn w:val="DefaultParagraphFont"/>
    <w:link w:val="Heading4"/>
    <w:uiPriority w:val="9"/>
    <w:semiHidden/>
    <w:rsid w:val="00571CAF"/>
    <w:rPr>
      <w:rFonts w:asciiTheme="majorHAnsi" w:eastAsiaTheme="majorEastAsia" w:hAnsiTheme="majorHAnsi" w:cstheme="majorBidi"/>
      <w:i/>
      <w:iCs/>
      <w:color w:val="2E74B5" w:themeColor="accent1" w:themeShade="BF"/>
    </w:rPr>
  </w:style>
  <w:style w:type="table" w:styleId="TableGridLight">
    <w:name w:val="Grid Table Light"/>
    <w:basedOn w:val="TableNormal"/>
    <w:uiPriority w:val="40"/>
    <w:rsid w:val="00247F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A665C1"/>
    <w:pPr>
      <w:widowControl w:val="0"/>
      <w:autoSpaceDE w:val="0"/>
      <w:autoSpaceDN w:val="0"/>
      <w:spacing w:after="0" w:line="240" w:lineRule="auto"/>
    </w:pPr>
    <w:rPr>
      <w:rFonts w:ascii="Times New Roman" w:eastAsia="Times New Roman" w:hAnsi="Times New Roman" w:cs="Times New Roman"/>
      <w:color w:val="auto"/>
    </w:rPr>
  </w:style>
  <w:style w:type="character" w:customStyle="1" w:styleId="BodyTextChar">
    <w:name w:val="Body Text Char"/>
    <w:basedOn w:val="DefaultParagraphFont"/>
    <w:link w:val="BodyText"/>
    <w:uiPriority w:val="1"/>
    <w:rsid w:val="00A665C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1422">
      <w:bodyDiv w:val="1"/>
      <w:marLeft w:val="0"/>
      <w:marRight w:val="0"/>
      <w:marTop w:val="0"/>
      <w:marBottom w:val="0"/>
      <w:divBdr>
        <w:top w:val="none" w:sz="0" w:space="0" w:color="auto"/>
        <w:left w:val="none" w:sz="0" w:space="0" w:color="auto"/>
        <w:bottom w:val="none" w:sz="0" w:space="0" w:color="auto"/>
        <w:right w:val="none" w:sz="0" w:space="0" w:color="auto"/>
      </w:divBdr>
    </w:div>
    <w:div w:id="30234426">
      <w:bodyDiv w:val="1"/>
      <w:marLeft w:val="0"/>
      <w:marRight w:val="0"/>
      <w:marTop w:val="0"/>
      <w:marBottom w:val="0"/>
      <w:divBdr>
        <w:top w:val="none" w:sz="0" w:space="0" w:color="auto"/>
        <w:left w:val="none" w:sz="0" w:space="0" w:color="auto"/>
        <w:bottom w:val="none" w:sz="0" w:space="0" w:color="auto"/>
        <w:right w:val="none" w:sz="0" w:space="0" w:color="auto"/>
      </w:divBdr>
    </w:div>
    <w:div w:id="54933614">
      <w:bodyDiv w:val="1"/>
      <w:marLeft w:val="0"/>
      <w:marRight w:val="0"/>
      <w:marTop w:val="0"/>
      <w:marBottom w:val="0"/>
      <w:divBdr>
        <w:top w:val="none" w:sz="0" w:space="0" w:color="auto"/>
        <w:left w:val="none" w:sz="0" w:space="0" w:color="auto"/>
        <w:bottom w:val="none" w:sz="0" w:space="0" w:color="auto"/>
        <w:right w:val="none" w:sz="0" w:space="0" w:color="auto"/>
      </w:divBdr>
    </w:div>
    <w:div w:id="107824518">
      <w:bodyDiv w:val="1"/>
      <w:marLeft w:val="0"/>
      <w:marRight w:val="0"/>
      <w:marTop w:val="0"/>
      <w:marBottom w:val="0"/>
      <w:divBdr>
        <w:top w:val="none" w:sz="0" w:space="0" w:color="auto"/>
        <w:left w:val="none" w:sz="0" w:space="0" w:color="auto"/>
        <w:bottom w:val="none" w:sz="0" w:space="0" w:color="auto"/>
        <w:right w:val="none" w:sz="0" w:space="0" w:color="auto"/>
      </w:divBdr>
    </w:div>
    <w:div w:id="305595001">
      <w:bodyDiv w:val="1"/>
      <w:marLeft w:val="0"/>
      <w:marRight w:val="0"/>
      <w:marTop w:val="0"/>
      <w:marBottom w:val="0"/>
      <w:divBdr>
        <w:top w:val="none" w:sz="0" w:space="0" w:color="auto"/>
        <w:left w:val="none" w:sz="0" w:space="0" w:color="auto"/>
        <w:bottom w:val="none" w:sz="0" w:space="0" w:color="auto"/>
        <w:right w:val="none" w:sz="0" w:space="0" w:color="auto"/>
      </w:divBdr>
    </w:div>
    <w:div w:id="352651828">
      <w:bodyDiv w:val="1"/>
      <w:marLeft w:val="0"/>
      <w:marRight w:val="0"/>
      <w:marTop w:val="0"/>
      <w:marBottom w:val="0"/>
      <w:divBdr>
        <w:top w:val="none" w:sz="0" w:space="0" w:color="auto"/>
        <w:left w:val="none" w:sz="0" w:space="0" w:color="auto"/>
        <w:bottom w:val="none" w:sz="0" w:space="0" w:color="auto"/>
        <w:right w:val="none" w:sz="0" w:space="0" w:color="auto"/>
      </w:divBdr>
    </w:div>
    <w:div w:id="352733182">
      <w:bodyDiv w:val="1"/>
      <w:marLeft w:val="0"/>
      <w:marRight w:val="0"/>
      <w:marTop w:val="0"/>
      <w:marBottom w:val="0"/>
      <w:divBdr>
        <w:top w:val="none" w:sz="0" w:space="0" w:color="auto"/>
        <w:left w:val="none" w:sz="0" w:space="0" w:color="auto"/>
        <w:bottom w:val="none" w:sz="0" w:space="0" w:color="auto"/>
        <w:right w:val="none" w:sz="0" w:space="0" w:color="auto"/>
      </w:divBdr>
    </w:div>
    <w:div w:id="487523353">
      <w:bodyDiv w:val="1"/>
      <w:marLeft w:val="0"/>
      <w:marRight w:val="0"/>
      <w:marTop w:val="0"/>
      <w:marBottom w:val="0"/>
      <w:divBdr>
        <w:top w:val="none" w:sz="0" w:space="0" w:color="auto"/>
        <w:left w:val="none" w:sz="0" w:space="0" w:color="auto"/>
        <w:bottom w:val="none" w:sz="0" w:space="0" w:color="auto"/>
        <w:right w:val="none" w:sz="0" w:space="0" w:color="auto"/>
      </w:divBdr>
    </w:div>
    <w:div w:id="62944048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760641101">
      <w:bodyDiv w:val="1"/>
      <w:marLeft w:val="0"/>
      <w:marRight w:val="0"/>
      <w:marTop w:val="0"/>
      <w:marBottom w:val="0"/>
      <w:divBdr>
        <w:top w:val="none" w:sz="0" w:space="0" w:color="auto"/>
        <w:left w:val="none" w:sz="0" w:space="0" w:color="auto"/>
        <w:bottom w:val="none" w:sz="0" w:space="0" w:color="auto"/>
        <w:right w:val="none" w:sz="0" w:space="0" w:color="auto"/>
      </w:divBdr>
    </w:div>
    <w:div w:id="846099234">
      <w:bodyDiv w:val="1"/>
      <w:marLeft w:val="0"/>
      <w:marRight w:val="0"/>
      <w:marTop w:val="0"/>
      <w:marBottom w:val="0"/>
      <w:divBdr>
        <w:top w:val="none" w:sz="0" w:space="0" w:color="auto"/>
        <w:left w:val="none" w:sz="0" w:space="0" w:color="auto"/>
        <w:bottom w:val="none" w:sz="0" w:space="0" w:color="auto"/>
        <w:right w:val="none" w:sz="0" w:space="0" w:color="auto"/>
      </w:divBdr>
    </w:div>
    <w:div w:id="904878894">
      <w:bodyDiv w:val="1"/>
      <w:marLeft w:val="0"/>
      <w:marRight w:val="0"/>
      <w:marTop w:val="0"/>
      <w:marBottom w:val="0"/>
      <w:divBdr>
        <w:top w:val="none" w:sz="0" w:space="0" w:color="auto"/>
        <w:left w:val="none" w:sz="0" w:space="0" w:color="auto"/>
        <w:bottom w:val="none" w:sz="0" w:space="0" w:color="auto"/>
        <w:right w:val="none" w:sz="0" w:space="0" w:color="auto"/>
      </w:divBdr>
    </w:div>
    <w:div w:id="980234297">
      <w:bodyDiv w:val="1"/>
      <w:marLeft w:val="0"/>
      <w:marRight w:val="0"/>
      <w:marTop w:val="0"/>
      <w:marBottom w:val="0"/>
      <w:divBdr>
        <w:top w:val="none" w:sz="0" w:space="0" w:color="auto"/>
        <w:left w:val="none" w:sz="0" w:space="0" w:color="auto"/>
        <w:bottom w:val="none" w:sz="0" w:space="0" w:color="auto"/>
        <w:right w:val="none" w:sz="0" w:space="0" w:color="auto"/>
      </w:divBdr>
    </w:div>
    <w:div w:id="1105031270">
      <w:bodyDiv w:val="1"/>
      <w:marLeft w:val="0"/>
      <w:marRight w:val="0"/>
      <w:marTop w:val="0"/>
      <w:marBottom w:val="0"/>
      <w:divBdr>
        <w:top w:val="none" w:sz="0" w:space="0" w:color="auto"/>
        <w:left w:val="none" w:sz="0" w:space="0" w:color="auto"/>
        <w:bottom w:val="none" w:sz="0" w:space="0" w:color="auto"/>
        <w:right w:val="none" w:sz="0" w:space="0" w:color="auto"/>
      </w:divBdr>
    </w:div>
    <w:div w:id="1242448839">
      <w:bodyDiv w:val="1"/>
      <w:marLeft w:val="0"/>
      <w:marRight w:val="0"/>
      <w:marTop w:val="0"/>
      <w:marBottom w:val="0"/>
      <w:divBdr>
        <w:top w:val="none" w:sz="0" w:space="0" w:color="auto"/>
        <w:left w:val="none" w:sz="0" w:space="0" w:color="auto"/>
        <w:bottom w:val="none" w:sz="0" w:space="0" w:color="auto"/>
        <w:right w:val="none" w:sz="0" w:space="0" w:color="auto"/>
      </w:divBdr>
    </w:div>
    <w:div w:id="1278099421">
      <w:bodyDiv w:val="1"/>
      <w:marLeft w:val="0"/>
      <w:marRight w:val="0"/>
      <w:marTop w:val="0"/>
      <w:marBottom w:val="0"/>
      <w:divBdr>
        <w:top w:val="none" w:sz="0" w:space="0" w:color="auto"/>
        <w:left w:val="none" w:sz="0" w:space="0" w:color="auto"/>
        <w:bottom w:val="none" w:sz="0" w:space="0" w:color="auto"/>
        <w:right w:val="none" w:sz="0" w:space="0" w:color="auto"/>
      </w:divBdr>
    </w:div>
    <w:div w:id="1360817953">
      <w:bodyDiv w:val="1"/>
      <w:marLeft w:val="0"/>
      <w:marRight w:val="0"/>
      <w:marTop w:val="0"/>
      <w:marBottom w:val="0"/>
      <w:divBdr>
        <w:top w:val="none" w:sz="0" w:space="0" w:color="auto"/>
        <w:left w:val="none" w:sz="0" w:space="0" w:color="auto"/>
        <w:bottom w:val="none" w:sz="0" w:space="0" w:color="auto"/>
        <w:right w:val="none" w:sz="0" w:space="0" w:color="auto"/>
      </w:divBdr>
    </w:div>
    <w:div w:id="1365793754">
      <w:bodyDiv w:val="1"/>
      <w:marLeft w:val="0"/>
      <w:marRight w:val="0"/>
      <w:marTop w:val="0"/>
      <w:marBottom w:val="0"/>
      <w:divBdr>
        <w:top w:val="none" w:sz="0" w:space="0" w:color="auto"/>
        <w:left w:val="none" w:sz="0" w:space="0" w:color="auto"/>
        <w:bottom w:val="none" w:sz="0" w:space="0" w:color="auto"/>
        <w:right w:val="none" w:sz="0" w:space="0" w:color="auto"/>
      </w:divBdr>
    </w:div>
    <w:div w:id="1380471554">
      <w:bodyDiv w:val="1"/>
      <w:marLeft w:val="0"/>
      <w:marRight w:val="0"/>
      <w:marTop w:val="0"/>
      <w:marBottom w:val="0"/>
      <w:divBdr>
        <w:top w:val="none" w:sz="0" w:space="0" w:color="auto"/>
        <w:left w:val="none" w:sz="0" w:space="0" w:color="auto"/>
        <w:bottom w:val="none" w:sz="0" w:space="0" w:color="auto"/>
        <w:right w:val="none" w:sz="0" w:space="0" w:color="auto"/>
      </w:divBdr>
    </w:div>
    <w:div w:id="1420908403">
      <w:bodyDiv w:val="1"/>
      <w:marLeft w:val="0"/>
      <w:marRight w:val="0"/>
      <w:marTop w:val="0"/>
      <w:marBottom w:val="0"/>
      <w:divBdr>
        <w:top w:val="none" w:sz="0" w:space="0" w:color="auto"/>
        <w:left w:val="none" w:sz="0" w:space="0" w:color="auto"/>
        <w:bottom w:val="none" w:sz="0" w:space="0" w:color="auto"/>
        <w:right w:val="none" w:sz="0" w:space="0" w:color="auto"/>
      </w:divBdr>
    </w:div>
    <w:div w:id="1594704441">
      <w:bodyDiv w:val="1"/>
      <w:marLeft w:val="0"/>
      <w:marRight w:val="0"/>
      <w:marTop w:val="0"/>
      <w:marBottom w:val="0"/>
      <w:divBdr>
        <w:top w:val="none" w:sz="0" w:space="0" w:color="auto"/>
        <w:left w:val="none" w:sz="0" w:space="0" w:color="auto"/>
        <w:bottom w:val="none" w:sz="0" w:space="0" w:color="auto"/>
        <w:right w:val="none" w:sz="0" w:space="0" w:color="auto"/>
      </w:divBdr>
    </w:div>
    <w:div w:id="1675036025">
      <w:bodyDiv w:val="1"/>
      <w:marLeft w:val="0"/>
      <w:marRight w:val="0"/>
      <w:marTop w:val="0"/>
      <w:marBottom w:val="0"/>
      <w:divBdr>
        <w:top w:val="none" w:sz="0" w:space="0" w:color="auto"/>
        <w:left w:val="none" w:sz="0" w:space="0" w:color="auto"/>
        <w:bottom w:val="none" w:sz="0" w:space="0" w:color="auto"/>
        <w:right w:val="none" w:sz="0" w:space="0" w:color="auto"/>
      </w:divBdr>
    </w:div>
    <w:div w:id="1682662707">
      <w:bodyDiv w:val="1"/>
      <w:marLeft w:val="0"/>
      <w:marRight w:val="0"/>
      <w:marTop w:val="0"/>
      <w:marBottom w:val="0"/>
      <w:divBdr>
        <w:top w:val="none" w:sz="0" w:space="0" w:color="auto"/>
        <w:left w:val="none" w:sz="0" w:space="0" w:color="auto"/>
        <w:bottom w:val="none" w:sz="0" w:space="0" w:color="auto"/>
        <w:right w:val="none" w:sz="0" w:space="0" w:color="auto"/>
      </w:divBdr>
    </w:div>
    <w:div w:id="1702583782">
      <w:bodyDiv w:val="1"/>
      <w:marLeft w:val="0"/>
      <w:marRight w:val="0"/>
      <w:marTop w:val="0"/>
      <w:marBottom w:val="0"/>
      <w:divBdr>
        <w:top w:val="none" w:sz="0" w:space="0" w:color="auto"/>
        <w:left w:val="none" w:sz="0" w:space="0" w:color="auto"/>
        <w:bottom w:val="none" w:sz="0" w:space="0" w:color="auto"/>
        <w:right w:val="none" w:sz="0" w:space="0" w:color="auto"/>
      </w:divBdr>
    </w:div>
    <w:div w:id="1723747181">
      <w:bodyDiv w:val="1"/>
      <w:marLeft w:val="0"/>
      <w:marRight w:val="0"/>
      <w:marTop w:val="0"/>
      <w:marBottom w:val="0"/>
      <w:divBdr>
        <w:top w:val="none" w:sz="0" w:space="0" w:color="auto"/>
        <w:left w:val="none" w:sz="0" w:space="0" w:color="auto"/>
        <w:bottom w:val="none" w:sz="0" w:space="0" w:color="auto"/>
        <w:right w:val="none" w:sz="0" w:space="0" w:color="auto"/>
      </w:divBdr>
    </w:div>
    <w:div w:id="1888178569">
      <w:bodyDiv w:val="1"/>
      <w:marLeft w:val="0"/>
      <w:marRight w:val="0"/>
      <w:marTop w:val="0"/>
      <w:marBottom w:val="0"/>
      <w:divBdr>
        <w:top w:val="none" w:sz="0" w:space="0" w:color="auto"/>
        <w:left w:val="none" w:sz="0" w:space="0" w:color="auto"/>
        <w:bottom w:val="none" w:sz="0" w:space="0" w:color="auto"/>
        <w:right w:val="none" w:sz="0" w:space="0" w:color="auto"/>
      </w:divBdr>
    </w:div>
    <w:div w:id="1938906731">
      <w:bodyDiv w:val="1"/>
      <w:marLeft w:val="0"/>
      <w:marRight w:val="0"/>
      <w:marTop w:val="0"/>
      <w:marBottom w:val="0"/>
      <w:divBdr>
        <w:top w:val="none" w:sz="0" w:space="0" w:color="auto"/>
        <w:left w:val="none" w:sz="0" w:space="0" w:color="auto"/>
        <w:bottom w:val="none" w:sz="0" w:space="0" w:color="auto"/>
        <w:right w:val="none" w:sz="0" w:space="0" w:color="auto"/>
      </w:divBdr>
    </w:div>
    <w:div w:id="1990329802">
      <w:bodyDiv w:val="1"/>
      <w:marLeft w:val="0"/>
      <w:marRight w:val="0"/>
      <w:marTop w:val="0"/>
      <w:marBottom w:val="0"/>
      <w:divBdr>
        <w:top w:val="none" w:sz="0" w:space="0" w:color="auto"/>
        <w:left w:val="none" w:sz="0" w:space="0" w:color="auto"/>
        <w:bottom w:val="none" w:sz="0" w:space="0" w:color="auto"/>
        <w:right w:val="none" w:sz="0" w:space="0" w:color="auto"/>
      </w:divBdr>
    </w:div>
    <w:div w:id="2126190184">
      <w:bodyDiv w:val="1"/>
      <w:marLeft w:val="0"/>
      <w:marRight w:val="0"/>
      <w:marTop w:val="0"/>
      <w:marBottom w:val="0"/>
      <w:divBdr>
        <w:top w:val="none" w:sz="0" w:space="0" w:color="auto"/>
        <w:left w:val="none" w:sz="0" w:space="0" w:color="auto"/>
        <w:bottom w:val="none" w:sz="0" w:space="0" w:color="auto"/>
        <w:right w:val="none" w:sz="0" w:space="0" w:color="auto"/>
      </w:divBdr>
    </w:div>
    <w:div w:id="21450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hini.a\Downloads\Thesis%20Template%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Conference</b:Tag>
    <b:SourceType>ConferenceProceedings</b:SourceType>
    <b:Guid>{5D3EC321-65B0-4CB4-9A31-152F408D7CFA}</b:Guid>
    <b:Title>Increasing molecular dynamics simulation rates with an 8-fold increase in electrical power efficiency</b:Title>
    <b:Year>2016</b:Year>
    <b:Author>
      <b:Author>
        <b:Corporate>W. M. Brown, A. Semin, M. Hebenstreit, S. Khvostov, K. Raman, and S. J. Plimpton</b:Corporate>
      </b:Author>
    </b:Author>
    <b:ConferenceName>SC '16 Proc. of the Int. Conf. for High Perf. Computing, Networking, Storage and Analysis</b:ConferenceName>
    <b:City>Salt Lake City, Utah</b:City>
    <b:RefOrder>1</b:RefOrder>
  </b:Source>
  <b:Source>
    <b:Tag>Journal</b:Tag>
    <b:SourceType>JournalArticle</b:SourceType>
    <b:Guid>{1AE06272-7CE9-46C3-AD48-188150A97E91}</b:Guid>
    <b:Title>Modeling the spectral shape of InGaAlP-based red light-emitting diodes</b:Title>
    <b:Year>2015</b:Year>
    <b:Pages>pp. 203103-1–203103-7</b:Pages>
    <b:Author>
      <b:Author>
        <b:Corporate>A. Vaskuri, H. Baumgartner, P. Kärhä, G. Andor, and E. Ikonen</b:Corporate>
      </b:Author>
    </b:Author>
    <b:JournalName>Journal of Applied Physics</b:JournalName>
    <b:Volume>vol. 118</b:Volume>
    <b:Issue>Jul. 2015</b:Issue>
    <b:RefOrder>2</b:RefOrder>
  </b:Source>
  <b:Source>
    <b:Tag>Book</b:Tag>
    <b:SourceType>BookSection</b:SourceType>
    <b:Guid>{111671D3-A8D5-4071-AEAD-63393EBB4238}</b:Guid>
    <b:Title>Radiative transfer</b:Title>
    <b:Year>2011</b:Year>
    <b:City>Melbourne</b:City>
    <b:Publisher>Engineering Education Australia</b:Publisher>
    <b:Author>
      <b:Author>
        <b:Corporate>N. B. Vargafik, J. A. Wiebelt, and J. F. Malloy</b:Corporate>
      </b:Author>
    </b:Author>
    <b:BookTitle>Convective Heat</b:BookTitle>
    <b:Pages>pp. 379–398</b:Pages>
    <b:RefOrder>3</b:RefOrder>
  </b:Source>
  <b:Source>
    <b:Tag>Website</b:Tag>
    <b:SourceType>InternetSite</b:SourceType>
    <b:Guid>{D2F5F117-F243-404D-AB1D-245BD98A3EAC}</b:Guid>
    <b:Title>Science portal, Wikipedia</b:Title>
    <b:Year>2001</b:Year>
    <b:Author>
      <b:Author>
        <b:Corporate>james D, Rob Hans</b:Corporate>
      </b:Author>
    </b:Author>
    <b:ProductionCompany>Wikimedia Foundation</b:ProductionCompany>
    <b:Month>May</b:Month>
    <b:Day>5</b:Day>
    <b:YearAccessed>2018</b:YearAccessed>
    <b:MonthAccessed>April</b:MonthAccessed>
    <b:DayAccessed>19</b:DayAccessed>
    <b:URL>https://en.wikipedia.org/wiki/Portal:Science</b:URL>
    <b:RefOrder>4</b:RefOrder>
  </b:Source>
</b:Sources>
</file>

<file path=customXml/itemProps1.xml><?xml version="1.0" encoding="utf-8"?>
<ds:datastoreItem xmlns:ds="http://schemas.openxmlformats.org/officeDocument/2006/customXml" ds:itemID="{80B338D0-3724-4940-BEF9-BE83E429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Final.dotx</Template>
  <TotalTime>690</TotalTime>
  <Pages>1</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Lihini Abesekara</dc:creator>
  <cp:keywords/>
  <dc:description/>
  <cp:lastModifiedBy>Bahasuru Palawattha</cp:lastModifiedBy>
  <cp:revision>27</cp:revision>
  <cp:lastPrinted>2024-02-27T14:38:00Z</cp:lastPrinted>
  <dcterms:created xsi:type="dcterms:W3CDTF">2022-01-19T16:44:00Z</dcterms:created>
  <dcterms:modified xsi:type="dcterms:W3CDTF">2024-04-27T12:38:00Z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4add9582512f36ec4ae37ab36e3df71c1e121bcc3eb3e871dfce657bf55a14ed</vt:lpwstr>
  </property>
</Properties>
</file>